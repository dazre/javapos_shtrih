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118" w:rsidRDefault="001D4118" w:rsidP="001B0862">
      <w:pPr>
        <w:pStyle w:val="S4"/>
      </w:pPr>
    </w:p>
    <w:p w:rsidR="007F3E37" w:rsidRPr="007F3E37" w:rsidRDefault="007F3E37" w:rsidP="001B0862">
      <w:pPr>
        <w:pStyle w:val="S4"/>
      </w:pPr>
    </w:p>
    <w:p w:rsidR="009B697B" w:rsidRDefault="009B697B" w:rsidP="00112186">
      <w:pPr>
        <w:spacing w:before="120" w:after="120"/>
        <w:ind w:left="5103"/>
        <w:jc w:val="right"/>
        <w:rPr>
          <w:rFonts w:ascii="Arial" w:hAnsi="Arial" w:cs="Arial"/>
          <w:b/>
          <w:sz w:val="20"/>
          <w:szCs w:val="20"/>
        </w:rPr>
      </w:pPr>
    </w:p>
    <w:p w:rsidR="009B697B" w:rsidRDefault="009B697B" w:rsidP="00112186">
      <w:pPr>
        <w:spacing w:before="120" w:after="120"/>
        <w:ind w:left="5103"/>
        <w:jc w:val="right"/>
        <w:rPr>
          <w:rFonts w:ascii="Arial" w:hAnsi="Arial" w:cs="Arial"/>
          <w:b/>
          <w:sz w:val="20"/>
          <w:szCs w:val="20"/>
        </w:rPr>
      </w:pPr>
    </w:p>
    <w:p w:rsidR="009B697B" w:rsidRDefault="009B697B" w:rsidP="00112186">
      <w:pPr>
        <w:spacing w:before="120" w:after="120"/>
        <w:ind w:left="5103"/>
        <w:jc w:val="right"/>
        <w:rPr>
          <w:rFonts w:ascii="Arial" w:hAnsi="Arial" w:cs="Arial"/>
          <w:b/>
          <w:sz w:val="20"/>
          <w:szCs w:val="20"/>
        </w:rPr>
      </w:pPr>
    </w:p>
    <w:p w:rsidR="003F0BF4" w:rsidRDefault="003F0BF4" w:rsidP="001B0862">
      <w:pPr>
        <w:pStyle w:val="S4"/>
      </w:pPr>
    </w:p>
    <w:p w:rsidR="009B697B" w:rsidRDefault="009B697B" w:rsidP="001B0862">
      <w:pPr>
        <w:pStyle w:val="S4"/>
        <w:rPr>
          <w:lang w:val="en-US"/>
        </w:rPr>
      </w:pPr>
    </w:p>
    <w:p w:rsidR="001D4118" w:rsidRDefault="001D4118" w:rsidP="001B0862">
      <w:pPr>
        <w:pStyle w:val="S4"/>
        <w:rPr>
          <w:lang w:val="en-US"/>
        </w:rPr>
      </w:pPr>
    </w:p>
    <w:p w:rsidR="001D4118" w:rsidRDefault="001D4118" w:rsidP="001B0862">
      <w:pPr>
        <w:pStyle w:val="S4"/>
        <w:rPr>
          <w:lang w:val="en-US"/>
        </w:rPr>
      </w:pPr>
    </w:p>
    <w:p w:rsidR="001D4118" w:rsidRPr="001D4118" w:rsidRDefault="001D4118" w:rsidP="001B0862">
      <w:pPr>
        <w:pStyle w:val="S4"/>
        <w:rPr>
          <w:lang w:val="en-US"/>
        </w:rPr>
      </w:pPr>
    </w:p>
    <w:p w:rsidR="00D16BCA" w:rsidRDefault="00D16BCA" w:rsidP="001B0862">
      <w:pPr>
        <w:pStyle w:val="S4"/>
      </w:pPr>
    </w:p>
    <w:tbl>
      <w:tblPr>
        <w:tblW w:w="4857" w:type="pct"/>
        <w:jc w:val="center"/>
        <w:tblLook w:val="01E0" w:firstRow="1" w:lastRow="1" w:firstColumn="1" w:lastColumn="1" w:noHBand="0" w:noVBand="0"/>
      </w:tblPr>
      <w:tblGrid>
        <w:gridCol w:w="10376"/>
      </w:tblGrid>
      <w:tr w:rsidR="00D16BCA" w:rsidRPr="0076479A" w:rsidTr="001D4118">
        <w:trPr>
          <w:trHeight w:val="356"/>
          <w:jc w:val="center"/>
        </w:trPr>
        <w:tc>
          <w:tcPr>
            <w:tcW w:w="5000" w:type="pct"/>
          </w:tcPr>
          <w:p w:rsidR="00D16BCA" w:rsidRDefault="00D16BCA" w:rsidP="00D16BCA">
            <w:pPr>
              <w:jc w:val="center"/>
              <w:rPr>
                <w:rFonts w:ascii="Arial" w:hAnsi="Arial"/>
                <w:b/>
                <w:spacing w:val="-4"/>
                <w:sz w:val="36"/>
                <w:szCs w:val="36"/>
              </w:rPr>
            </w:pPr>
            <w:r>
              <w:rPr>
                <w:rFonts w:ascii="Arial" w:hAnsi="Arial"/>
                <w:b/>
                <w:spacing w:val="-4"/>
                <w:sz w:val="36"/>
                <w:szCs w:val="36"/>
              </w:rPr>
              <w:t>ТЕХНИЧЕСКОЕ ЗАДАНИЕ</w:t>
            </w:r>
          </w:p>
        </w:tc>
      </w:tr>
    </w:tbl>
    <w:p w:rsidR="00D16BCA" w:rsidRPr="004669E4" w:rsidRDefault="00FB0D89" w:rsidP="00D16BCA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Использование реквизита фискального документа «дополнительный реквизит пользователя» (тег 1084) для печати кассовых чеков на АЗС и для формирования копии кассового чека оператором фискальных данных</w:t>
      </w:r>
    </w:p>
    <w:p w:rsidR="003F0BF4" w:rsidRDefault="003F0BF4" w:rsidP="001B0862">
      <w:pPr>
        <w:pStyle w:val="S4"/>
      </w:pPr>
    </w:p>
    <w:p w:rsidR="00D16BCA" w:rsidRDefault="00D16BCA" w:rsidP="001B0862">
      <w:pPr>
        <w:pStyle w:val="S4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896040" w:rsidRDefault="00896040" w:rsidP="001B0862">
      <w:pPr>
        <w:pStyle w:val="Sfb"/>
      </w:pPr>
    </w:p>
    <w:p w:rsidR="001F47FD" w:rsidRDefault="00194E68" w:rsidP="001B0862">
      <w:pPr>
        <w:pStyle w:val="Sfb"/>
        <w:rPr>
          <w:rFonts w:cs="Arial"/>
          <w:sz w:val="22"/>
          <w:szCs w:val="22"/>
        </w:rPr>
      </w:pPr>
      <w:r>
        <w:t>201</w:t>
      </w:r>
      <w:r w:rsidR="001A652F">
        <w:rPr>
          <w:lang w:val="en-US"/>
        </w:rPr>
        <w:t>8</w:t>
      </w:r>
      <w:r w:rsidR="001F47FD" w:rsidRPr="001D4118">
        <w:br w:type="page"/>
      </w:r>
      <w:r w:rsidR="00680D50" w:rsidRPr="00FE4AC3">
        <w:rPr>
          <w:rFonts w:cs="Arial"/>
          <w:sz w:val="22"/>
          <w:szCs w:val="22"/>
        </w:rPr>
        <w:lastRenderedPageBreak/>
        <w:t>Документ согласован</w:t>
      </w:r>
    </w:p>
    <w:tbl>
      <w:tblPr>
        <w:tblW w:w="5000" w:type="pct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000" w:firstRow="0" w:lastRow="0" w:firstColumn="0" w:lastColumn="0" w:noHBand="0" w:noVBand="0"/>
      </w:tblPr>
      <w:tblGrid>
        <w:gridCol w:w="2049"/>
        <w:gridCol w:w="8633"/>
      </w:tblGrid>
      <w:tr w:rsidR="00B73D83" w:rsidRPr="00557E45" w:rsidTr="00BE1C7B">
        <w:trPr>
          <w:cantSplit/>
          <w:trHeight w:val="67"/>
        </w:trPr>
        <w:tc>
          <w:tcPr>
            <w:tcW w:w="959" w:type="pct"/>
            <w:shd w:val="clear" w:color="auto" w:fill="FFFFFF" w:themeFill="background1"/>
            <w:vAlign w:val="center"/>
          </w:tcPr>
          <w:p w:rsidR="00B73D83" w:rsidRPr="00216415" w:rsidRDefault="00B73D83" w:rsidP="00BE1C7B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16415">
              <w:rPr>
                <w:rFonts w:ascii="Arial" w:hAnsi="Arial" w:cs="Arial"/>
                <w:sz w:val="18"/>
                <w:szCs w:val="18"/>
                <w:u w:val="single"/>
              </w:rPr>
              <w:t>Версия документа:</w:t>
            </w:r>
          </w:p>
        </w:tc>
        <w:tc>
          <w:tcPr>
            <w:tcW w:w="4041" w:type="pct"/>
          </w:tcPr>
          <w:p w:rsidR="00B73D83" w:rsidRPr="009B4455" w:rsidRDefault="00B73D83" w:rsidP="00791B7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 w:rsidRPr="00216415">
              <w:rPr>
                <w:rFonts w:ascii="Arial" w:hAnsi="Arial" w:cs="Arial"/>
                <w:sz w:val="18"/>
              </w:rPr>
              <w:t>.</w:t>
            </w:r>
            <w:r w:rsidR="00791B7D">
              <w:rPr>
                <w:rFonts w:ascii="Arial" w:hAnsi="Arial" w:cs="Arial"/>
                <w:sz w:val="18"/>
              </w:rPr>
              <w:t>2</w:t>
            </w:r>
          </w:p>
        </w:tc>
      </w:tr>
      <w:tr w:rsidR="00B73D83" w:rsidRPr="00557E45" w:rsidTr="00BE1C7B">
        <w:trPr>
          <w:cantSplit/>
        </w:trPr>
        <w:tc>
          <w:tcPr>
            <w:tcW w:w="959" w:type="pct"/>
            <w:shd w:val="clear" w:color="auto" w:fill="FFFFFF" w:themeFill="background1"/>
          </w:tcPr>
          <w:p w:rsidR="00B73D83" w:rsidRPr="00216415" w:rsidRDefault="00B73D83" w:rsidP="00BE1C7B">
            <w:pPr>
              <w:jc w:val="both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16415">
              <w:rPr>
                <w:rFonts w:ascii="Arial" w:hAnsi="Arial" w:cs="Arial"/>
                <w:sz w:val="18"/>
                <w:szCs w:val="18"/>
                <w:u w:val="single"/>
              </w:rPr>
              <w:t>Дата:</w:t>
            </w:r>
          </w:p>
        </w:tc>
        <w:tc>
          <w:tcPr>
            <w:tcW w:w="4041" w:type="pct"/>
          </w:tcPr>
          <w:p w:rsidR="00B73D83" w:rsidRPr="000040EB" w:rsidRDefault="00791B7D" w:rsidP="0003680D">
            <w:pPr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 w:rsidR="00B73D83" w:rsidRPr="00216415">
              <w:rPr>
                <w:rFonts w:ascii="Arial" w:hAnsi="Arial" w:cs="Arial"/>
                <w:sz w:val="18"/>
              </w:rPr>
              <w:t>.0</w:t>
            </w:r>
            <w:r w:rsidR="0003680D">
              <w:rPr>
                <w:rFonts w:ascii="Arial" w:hAnsi="Arial" w:cs="Arial"/>
                <w:sz w:val="18"/>
              </w:rPr>
              <w:t>6</w:t>
            </w:r>
            <w:r w:rsidR="00B73D83" w:rsidRPr="00216415">
              <w:rPr>
                <w:rFonts w:ascii="Arial" w:hAnsi="Arial" w:cs="Arial"/>
                <w:sz w:val="18"/>
              </w:rPr>
              <w:t>.201</w:t>
            </w:r>
            <w:r w:rsidR="00B73D83">
              <w:rPr>
                <w:rFonts w:ascii="Arial" w:hAnsi="Arial" w:cs="Arial"/>
                <w:sz w:val="18"/>
              </w:rPr>
              <w:t>8</w:t>
            </w:r>
          </w:p>
        </w:tc>
      </w:tr>
      <w:tr w:rsidR="00B73D83" w:rsidRPr="009C5D39" w:rsidTr="00BE1C7B">
        <w:trPr>
          <w:cantSplit/>
        </w:trPr>
        <w:tc>
          <w:tcPr>
            <w:tcW w:w="959" w:type="pct"/>
            <w:shd w:val="clear" w:color="auto" w:fill="FFFFFF" w:themeFill="background1"/>
          </w:tcPr>
          <w:p w:rsidR="00B73D83" w:rsidRPr="00216415" w:rsidRDefault="00B73D83" w:rsidP="00BE1C7B">
            <w:pPr>
              <w:jc w:val="both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16415">
              <w:rPr>
                <w:rFonts w:ascii="Arial" w:hAnsi="Arial" w:cs="Arial"/>
                <w:sz w:val="18"/>
                <w:szCs w:val="18"/>
                <w:u w:val="single"/>
              </w:rPr>
              <w:t>Резюме документа:</w:t>
            </w:r>
          </w:p>
        </w:tc>
        <w:tc>
          <w:tcPr>
            <w:tcW w:w="4041" w:type="pct"/>
          </w:tcPr>
          <w:p w:rsidR="00B73D83" w:rsidRPr="00B20949" w:rsidRDefault="00B73D83" w:rsidP="00B73D8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6415">
              <w:rPr>
                <w:rFonts w:ascii="Arial" w:hAnsi="Arial" w:cs="Arial"/>
                <w:sz w:val="18"/>
                <w:szCs w:val="18"/>
              </w:rPr>
              <w:t xml:space="preserve">В документе изложены требования по </w:t>
            </w:r>
            <w:r w:rsidR="0003680D">
              <w:rPr>
                <w:rFonts w:ascii="Arial" w:hAnsi="Arial" w:cs="Arial"/>
                <w:sz w:val="18"/>
                <w:szCs w:val="18"/>
              </w:rPr>
              <w:t>заполнению реквизита ФД «дополнительный реквизит пользователя» (тег 1084) и его использованию для печати кассовых чеков на АЗС и для формирования копий кассовых чеков оператором фискальных данных</w:t>
            </w:r>
          </w:p>
        </w:tc>
      </w:tr>
    </w:tbl>
    <w:p w:rsidR="00B73D83" w:rsidRPr="00B73D83" w:rsidRDefault="00B73D83" w:rsidP="001B0862">
      <w:pPr>
        <w:pStyle w:val="Sfb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960"/>
        <w:gridCol w:w="3361"/>
        <w:gridCol w:w="1440"/>
        <w:gridCol w:w="1921"/>
      </w:tblGrid>
      <w:tr w:rsidR="00680D50" w:rsidRPr="00FE4AC3" w:rsidTr="001D4118">
        <w:trPr>
          <w:cantSplit/>
        </w:trPr>
        <w:tc>
          <w:tcPr>
            <w:tcW w:w="185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80D50" w:rsidRPr="00FE4AC3" w:rsidRDefault="00680D50" w:rsidP="000975E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4AC3">
              <w:rPr>
                <w:rFonts w:ascii="Arial" w:hAnsi="Arial" w:cs="Arial"/>
                <w:b/>
                <w:bCs/>
                <w:sz w:val="16"/>
                <w:szCs w:val="16"/>
              </w:rPr>
              <w:t>КТО УТВЕРДИЛ</w:t>
            </w:r>
          </w:p>
        </w:tc>
        <w:tc>
          <w:tcPr>
            <w:tcW w:w="157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80D50" w:rsidRPr="00FE4AC3" w:rsidRDefault="00680D50" w:rsidP="000975E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4AC3">
              <w:rPr>
                <w:rFonts w:ascii="Arial" w:hAnsi="Arial" w:cs="Arial"/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6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80D50" w:rsidRPr="00FE4AC3" w:rsidRDefault="00680D50" w:rsidP="000975E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4AC3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89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80D50" w:rsidRPr="00FE4AC3" w:rsidRDefault="00680D50" w:rsidP="000975E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4AC3">
              <w:rPr>
                <w:rFonts w:ascii="Arial" w:hAnsi="Arial" w:cs="Arial"/>
                <w:b/>
                <w:bCs/>
                <w:sz w:val="16"/>
                <w:szCs w:val="16"/>
              </w:rPr>
              <w:t>ПОДПИСЬ</w:t>
            </w:r>
          </w:p>
        </w:tc>
      </w:tr>
      <w:tr w:rsidR="00680D50" w:rsidRPr="00FE4AC3" w:rsidTr="00255585">
        <w:trPr>
          <w:cantSplit/>
        </w:trPr>
        <w:tc>
          <w:tcPr>
            <w:tcW w:w="1854" w:type="pct"/>
            <w:tcBorders>
              <w:left w:val="single" w:sz="12" w:space="0" w:color="auto"/>
            </w:tcBorders>
          </w:tcPr>
          <w:p w:rsidR="002D2CC9" w:rsidRPr="00493F67" w:rsidRDefault="002D2CC9" w:rsidP="000975E8">
            <w:pPr>
              <w:rPr>
                <w:sz w:val="20"/>
                <w:szCs w:val="20"/>
              </w:rPr>
            </w:pPr>
          </w:p>
        </w:tc>
        <w:tc>
          <w:tcPr>
            <w:tcW w:w="1573" w:type="pct"/>
          </w:tcPr>
          <w:p w:rsidR="00680D50" w:rsidRPr="00493F67" w:rsidRDefault="00680D50" w:rsidP="000975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4" w:type="pct"/>
          </w:tcPr>
          <w:p w:rsidR="00680D50" w:rsidRPr="00FE4AC3" w:rsidRDefault="00680D50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right w:val="single" w:sz="12" w:space="0" w:color="auto"/>
            </w:tcBorders>
          </w:tcPr>
          <w:p w:rsidR="00680D50" w:rsidRPr="00FE4AC3" w:rsidRDefault="00680D50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80D50" w:rsidRPr="00FE4AC3" w:rsidTr="00255585">
        <w:trPr>
          <w:cantSplit/>
        </w:trPr>
        <w:tc>
          <w:tcPr>
            <w:tcW w:w="1854" w:type="pct"/>
            <w:tcBorders>
              <w:left w:val="single" w:sz="12" w:space="0" w:color="auto"/>
              <w:bottom w:val="single" w:sz="6" w:space="0" w:color="auto"/>
            </w:tcBorders>
          </w:tcPr>
          <w:p w:rsidR="002D2CC9" w:rsidRPr="00493F67" w:rsidRDefault="002D2CC9" w:rsidP="00493F67">
            <w:pPr>
              <w:rPr>
                <w:sz w:val="20"/>
                <w:szCs w:val="20"/>
              </w:rPr>
            </w:pPr>
          </w:p>
        </w:tc>
        <w:tc>
          <w:tcPr>
            <w:tcW w:w="1573" w:type="pct"/>
            <w:tcBorders>
              <w:bottom w:val="single" w:sz="6" w:space="0" w:color="auto"/>
            </w:tcBorders>
          </w:tcPr>
          <w:p w:rsidR="00680D50" w:rsidRPr="00493F67" w:rsidRDefault="00680D50" w:rsidP="000975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4" w:type="pct"/>
            <w:tcBorders>
              <w:bottom w:val="single" w:sz="6" w:space="0" w:color="auto"/>
            </w:tcBorders>
          </w:tcPr>
          <w:p w:rsidR="00680D50" w:rsidRPr="00FE4AC3" w:rsidRDefault="00680D50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bottom w:val="single" w:sz="6" w:space="0" w:color="auto"/>
              <w:right w:val="single" w:sz="12" w:space="0" w:color="auto"/>
            </w:tcBorders>
          </w:tcPr>
          <w:p w:rsidR="00680D50" w:rsidRPr="00FE4AC3" w:rsidRDefault="00680D50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E2391" w:rsidRPr="00FE4AC3" w:rsidTr="00255585">
        <w:trPr>
          <w:cantSplit/>
        </w:trPr>
        <w:tc>
          <w:tcPr>
            <w:tcW w:w="1854" w:type="pct"/>
            <w:tcBorders>
              <w:left w:val="single" w:sz="12" w:space="0" w:color="auto"/>
              <w:bottom w:val="single" w:sz="6" w:space="0" w:color="auto"/>
            </w:tcBorders>
          </w:tcPr>
          <w:p w:rsidR="00FE2391" w:rsidDel="00000145" w:rsidRDefault="00FE2391" w:rsidP="00493F67">
            <w:pPr>
              <w:rPr>
                <w:sz w:val="20"/>
                <w:szCs w:val="20"/>
              </w:rPr>
            </w:pPr>
          </w:p>
        </w:tc>
        <w:tc>
          <w:tcPr>
            <w:tcW w:w="1573" w:type="pct"/>
            <w:tcBorders>
              <w:bottom w:val="single" w:sz="6" w:space="0" w:color="auto"/>
            </w:tcBorders>
          </w:tcPr>
          <w:p w:rsidR="00FE2391" w:rsidRPr="00D64147" w:rsidRDefault="00FE2391" w:rsidP="000975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4" w:type="pct"/>
            <w:tcBorders>
              <w:bottom w:val="single" w:sz="6" w:space="0" w:color="auto"/>
            </w:tcBorders>
          </w:tcPr>
          <w:p w:rsidR="00FE2391" w:rsidRPr="00FE4AC3" w:rsidRDefault="00FE2391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bottom w:val="single" w:sz="6" w:space="0" w:color="auto"/>
              <w:right w:val="single" w:sz="12" w:space="0" w:color="auto"/>
            </w:tcBorders>
          </w:tcPr>
          <w:p w:rsidR="00FE2391" w:rsidRPr="00FE4AC3" w:rsidRDefault="00FE2391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E2391" w:rsidRPr="00FE4AC3" w:rsidTr="00255585">
        <w:trPr>
          <w:cantSplit/>
        </w:trPr>
        <w:tc>
          <w:tcPr>
            <w:tcW w:w="1854" w:type="pct"/>
            <w:tcBorders>
              <w:left w:val="single" w:sz="12" w:space="0" w:color="auto"/>
              <w:bottom w:val="single" w:sz="6" w:space="0" w:color="auto"/>
            </w:tcBorders>
          </w:tcPr>
          <w:p w:rsidR="00FE2391" w:rsidRPr="00D64147" w:rsidRDefault="00FE2391" w:rsidP="00493F67">
            <w:pPr>
              <w:rPr>
                <w:sz w:val="20"/>
                <w:szCs w:val="20"/>
              </w:rPr>
            </w:pPr>
          </w:p>
        </w:tc>
        <w:tc>
          <w:tcPr>
            <w:tcW w:w="1573" w:type="pct"/>
            <w:tcBorders>
              <w:bottom w:val="single" w:sz="6" w:space="0" w:color="auto"/>
            </w:tcBorders>
          </w:tcPr>
          <w:p w:rsidR="00FE2391" w:rsidRDefault="00FE2391" w:rsidP="000975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4" w:type="pct"/>
            <w:tcBorders>
              <w:bottom w:val="single" w:sz="6" w:space="0" w:color="auto"/>
            </w:tcBorders>
          </w:tcPr>
          <w:p w:rsidR="00FE2391" w:rsidRPr="00FE4AC3" w:rsidRDefault="00FE2391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bottom w:val="single" w:sz="6" w:space="0" w:color="auto"/>
              <w:right w:val="single" w:sz="12" w:space="0" w:color="auto"/>
            </w:tcBorders>
          </w:tcPr>
          <w:p w:rsidR="00FE2391" w:rsidRPr="00FE4AC3" w:rsidRDefault="00FE2391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E2391" w:rsidRPr="00FE4AC3" w:rsidTr="00255585">
        <w:trPr>
          <w:cantSplit/>
        </w:trPr>
        <w:tc>
          <w:tcPr>
            <w:tcW w:w="1854" w:type="pct"/>
            <w:tcBorders>
              <w:left w:val="single" w:sz="12" w:space="0" w:color="auto"/>
              <w:bottom w:val="single" w:sz="6" w:space="0" w:color="auto"/>
            </w:tcBorders>
          </w:tcPr>
          <w:p w:rsidR="00FE2391" w:rsidRDefault="00FE2391" w:rsidP="00294208">
            <w:pPr>
              <w:rPr>
                <w:sz w:val="20"/>
                <w:szCs w:val="20"/>
              </w:rPr>
            </w:pPr>
          </w:p>
        </w:tc>
        <w:tc>
          <w:tcPr>
            <w:tcW w:w="1573" w:type="pct"/>
            <w:tcBorders>
              <w:bottom w:val="single" w:sz="6" w:space="0" w:color="auto"/>
            </w:tcBorders>
          </w:tcPr>
          <w:p w:rsidR="00FE2391" w:rsidRPr="00294208" w:rsidRDefault="00FE2391" w:rsidP="000975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4" w:type="pct"/>
            <w:tcBorders>
              <w:bottom w:val="single" w:sz="6" w:space="0" w:color="auto"/>
            </w:tcBorders>
          </w:tcPr>
          <w:p w:rsidR="00FE2391" w:rsidRPr="00FE4AC3" w:rsidRDefault="00FE2391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bottom w:val="single" w:sz="6" w:space="0" w:color="auto"/>
              <w:right w:val="single" w:sz="12" w:space="0" w:color="auto"/>
            </w:tcBorders>
          </w:tcPr>
          <w:p w:rsidR="00FE2391" w:rsidRPr="00FE4AC3" w:rsidRDefault="00FE2391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E2391" w:rsidRPr="00FE4AC3" w:rsidTr="00255585">
        <w:trPr>
          <w:cantSplit/>
        </w:trPr>
        <w:tc>
          <w:tcPr>
            <w:tcW w:w="1854" w:type="pct"/>
            <w:tcBorders>
              <w:left w:val="single" w:sz="12" w:space="0" w:color="auto"/>
              <w:bottom w:val="single" w:sz="6" w:space="0" w:color="auto"/>
            </w:tcBorders>
          </w:tcPr>
          <w:p w:rsidR="00FE2391" w:rsidRPr="00FE4AC3" w:rsidRDefault="00FE2391" w:rsidP="000975E8">
            <w:pPr>
              <w:rPr>
                <w:sz w:val="20"/>
                <w:szCs w:val="20"/>
              </w:rPr>
            </w:pPr>
          </w:p>
        </w:tc>
        <w:tc>
          <w:tcPr>
            <w:tcW w:w="1573" w:type="pct"/>
            <w:tcBorders>
              <w:bottom w:val="single" w:sz="6" w:space="0" w:color="auto"/>
            </w:tcBorders>
          </w:tcPr>
          <w:p w:rsidR="00FE2391" w:rsidRPr="00FE4AC3" w:rsidRDefault="00FE2391" w:rsidP="000975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4" w:type="pct"/>
            <w:tcBorders>
              <w:bottom w:val="single" w:sz="6" w:space="0" w:color="auto"/>
            </w:tcBorders>
          </w:tcPr>
          <w:p w:rsidR="00FE2391" w:rsidRPr="00FE4AC3" w:rsidRDefault="00FE2391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bottom w:val="single" w:sz="6" w:space="0" w:color="auto"/>
              <w:right w:val="single" w:sz="12" w:space="0" w:color="auto"/>
            </w:tcBorders>
          </w:tcPr>
          <w:p w:rsidR="00FE2391" w:rsidRPr="00FE4AC3" w:rsidRDefault="00FE2391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E2391" w:rsidRPr="00FE4AC3" w:rsidTr="00255585">
        <w:trPr>
          <w:cantSplit/>
        </w:trPr>
        <w:tc>
          <w:tcPr>
            <w:tcW w:w="1854" w:type="pct"/>
            <w:tcBorders>
              <w:left w:val="single" w:sz="12" w:space="0" w:color="auto"/>
              <w:bottom w:val="single" w:sz="6" w:space="0" w:color="auto"/>
            </w:tcBorders>
          </w:tcPr>
          <w:p w:rsidR="00FE2391" w:rsidRPr="00493F67" w:rsidRDefault="00FE2391" w:rsidP="00326AF7">
            <w:pPr>
              <w:rPr>
                <w:sz w:val="20"/>
                <w:szCs w:val="20"/>
              </w:rPr>
            </w:pPr>
          </w:p>
        </w:tc>
        <w:tc>
          <w:tcPr>
            <w:tcW w:w="1573" w:type="pct"/>
            <w:tcBorders>
              <w:bottom w:val="single" w:sz="6" w:space="0" w:color="auto"/>
            </w:tcBorders>
          </w:tcPr>
          <w:p w:rsidR="00FE2391" w:rsidRPr="00493F67" w:rsidRDefault="00FE2391" w:rsidP="000975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4" w:type="pct"/>
            <w:tcBorders>
              <w:bottom w:val="single" w:sz="6" w:space="0" w:color="auto"/>
            </w:tcBorders>
          </w:tcPr>
          <w:p w:rsidR="00FE2391" w:rsidRPr="00FE4AC3" w:rsidRDefault="00FE2391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bottom w:val="single" w:sz="6" w:space="0" w:color="auto"/>
              <w:right w:val="single" w:sz="12" w:space="0" w:color="auto"/>
            </w:tcBorders>
          </w:tcPr>
          <w:p w:rsidR="00FE2391" w:rsidRPr="00FE4AC3" w:rsidRDefault="00FE2391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E2391" w:rsidRPr="00FE4AC3" w:rsidTr="00255585">
        <w:trPr>
          <w:cantSplit/>
        </w:trPr>
        <w:tc>
          <w:tcPr>
            <w:tcW w:w="1854" w:type="pct"/>
            <w:tcBorders>
              <w:left w:val="single" w:sz="12" w:space="0" w:color="auto"/>
              <w:bottom w:val="single" w:sz="6" w:space="0" w:color="auto"/>
            </w:tcBorders>
          </w:tcPr>
          <w:p w:rsidR="00FE2391" w:rsidRPr="00493F67" w:rsidRDefault="00FE2391" w:rsidP="00294208">
            <w:pPr>
              <w:rPr>
                <w:sz w:val="20"/>
                <w:szCs w:val="20"/>
              </w:rPr>
            </w:pPr>
          </w:p>
        </w:tc>
        <w:tc>
          <w:tcPr>
            <w:tcW w:w="1573" w:type="pct"/>
            <w:tcBorders>
              <w:bottom w:val="single" w:sz="6" w:space="0" w:color="auto"/>
            </w:tcBorders>
          </w:tcPr>
          <w:p w:rsidR="00FE2391" w:rsidRPr="00493F67" w:rsidRDefault="00FE2391" w:rsidP="000975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4" w:type="pct"/>
            <w:tcBorders>
              <w:bottom w:val="single" w:sz="6" w:space="0" w:color="auto"/>
            </w:tcBorders>
          </w:tcPr>
          <w:p w:rsidR="00FE2391" w:rsidRPr="00FE4AC3" w:rsidRDefault="00FE2391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bottom w:val="single" w:sz="6" w:space="0" w:color="auto"/>
              <w:right w:val="single" w:sz="12" w:space="0" w:color="auto"/>
            </w:tcBorders>
          </w:tcPr>
          <w:p w:rsidR="00FE2391" w:rsidRPr="00FE4AC3" w:rsidRDefault="00FE2391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80B85" w:rsidRPr="00FE4AC3" w:rsidTr="00980B85">
        <w:trPr>
          <w:cantSplit/>
        </w:trPr>
        <w:tc>
          <w:tcPr>
            <w:tcW w:w="1854" w:type="pct"/>
            <w:tcBorders>
              <w:left w:val="single" w:sz="12" w:space="0" w:color="auto"/>
              <w:bottom w:val="single" w:sz="6" w:space="0" w:color="auto"/>
            </w:tcBorders>
          </w:tcPr>
          <w:p w:rsidR="00980B85" w:rsidRPr="00FE4AC3" w:rsidRDefault="00980B85" w:rsidP="00980B85">
            <w:pPr>
              <w:rPr>
                <w:sz w:val="20"/>
                <w:szCs w:val="20"/>
              </w:rPr>
            </w:pPr>
          </w:p>
        </w:tc>
        <w:tc>
          <w:tcPr>
            <w:tcW w:w="1573" w:type="pct"/>
            <w:tcBorders>
              <w:bottom w:val="single" w:sz="6" w:space="0" w:color="auto"/>
            </w:tcBorders>
          </w:tcPr>
          <w:p w:rsidR="00980B85" w:rsidRPr="00FE4AC3" w:rsidRDefault="00980B85" w:rsidP="0098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4" w:type="pct"/>
            <w:tcBorders>
              <w:bottom w:val="single" w:sz="6" w:space="0" w:color="auto"/>
            </w:tcBorders>
          </w:tcPr>
          <w:p w:rsidR="00980B85" w:rsidRPr="00FE4AC3" w:rsidRDefault="00980B85" w:rsidP="00980B85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bottom w:val="single" w:sz="6" w:space="0" w:color="auto"/>
              <w:right w:val="single" w:sz="12" w:space="0" w:color="auto"/>
            </w:tcBorders>
          </w:tcPr>
          <w:p w:rsidR="00980B85" w:rsidRPr="00FE4AC3" w:rsidRDefault="00980B85" w:rsidP="00980B85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80B85" w:rsidRPr="00FE4AC3" w:rsidTr="00980B85">
        <w:trPr>
          <w:cantSplit/>
        </w:trPr>
        <w:tc>
          <w:tcPr>
            <w:tcW w:w="1854" w:type="pct"/>
            <w:tcBorders>
              <w:left w:val="single" w:sz="12" w:space="0" w:color="auto"/>
              <w:bottom w:val="single" w:sz="6" w:space="0" w:color="auto"/>
            </w:tcBorders>
          </w:tcPr>
          <w:p w:rsidR="00980B85" w:rsidRPr="00493F67" w:rsidRDefault="00980B85" w:rsidP="00326AF7">
            <w:pPr>
              <w:rPr>
                <w:sz w:val="20"/>
                <w:szCs w:val="20"/>
              </w:rPr>
            </w:pPr>
          </w:p>
        </w:tc>
        <w:tc>
          <w:tcPr>
            <w:tcW w:w="1573" w:type="pct"/>
            <w:tcBorders>
              <w:bottom w:val="single" w:sz="6" w:space="0" w:color="auto"/>
            </w:tcBorders>
          </w:tcPr>
          <w:p w:rsidR="00980B85" w:rsidRDefault="00980B85" w:rsidP="00980B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4" w:type="pct"/>
            <w:tcBorders>
              <w:bottom w:val="single" w:sz="6" w:space="0" w:color="auto"/>
            </w:tcBorders>
          </w:tcPr>
          <w:p w:rsidR="00980B85" w:rsidRPr="00FE4AC3" w:rsidRDefault="00980B85" w:rsidP="00980B85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bottom w:val="single" w:sz="6" w:space="0" w:color="auto"/>
              <w:right w:val="single" w:sz="12" w:space="0" w:color="auto"/>
            </w:tcBorders>
          </w:tcPr>
          <w:p w:rsidR="00980B85" w:rsidRPr="00FE4AC3" w:rsidRDefault="00980B85" w:rsidP="00980B85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26AF7" w:rsidRPr="00FE4AC3" w:rsidTr="00255585">
        <w:trPr>
          <w:cantSplit/>
        </w:trPr>
        <w:tc>
          <w:tcPr>
            <w:tcW w:w="1854" w:type="pct"/>
            <w:tcBorders>
              <w:left w:val="single" w:sz="12" w:space="0" w:color="auto"/>
              <w:bottom w:val="single" w:sz="6" w:space="0" w:color="auto"/>
            </w:tcBorders>
          </w:tcPr>
          <w:p w:rsidR="00326AF7" w:rsidRDefault="00326AF7" w:rsidP="00326AF7">
            <w:pPr>
              <w:rPr>
                <w:sz w:val="20"/>
                <w:szCs w:val="20"/>
              </w:rPr>
            </w:pPr>
          </w:p>
        </w:tc>
        <w:tc>
          <w:tcPr>
            <w:tcW w:w="1573" w:type="pct"/>
            <w:tcBorders>
              <w:bottom w:val="single" w:sz="6" w:space="0" w:color="auto"/>
            </w:tcBorders>
          </w:tcPr>
          <w:p w:rsidR="00326AF7" w:rsidRDefault="00326AF7" w:rsidP="00326A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4" w:type="pct"/>
            <w:tcBorders>
              <w:bottom w:val="single" w:sz="6" w:space="0" w:color="auto"/>
            </w:tcBorders>
          </w:tcPr>
          <w:p w:rsidR="00326AF7" w:rsidRPr="00FE4AC3" w:rsidRDefault="00326AF7" w:rsidP="00326AF7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bottom w:val="single" w:sz="6" w:space="0" w:color="auto"/>
              <w:right w:val="single" w:sz="12" w:space="0" w:color="auto"/>
            </w:tcBorders>
          </w:tcPr>
          <w:p w:rsidR="00326AF7" w:rsidRPr="00FE4AC3" w:rsidRDefault="00326AF7" w:rsidP="00326AF7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E2391" w:rsidRPr="00FE4AC3" w:rsidTr="00255585">
        <w:trPr>
          <w:cantSplit/>
        </w:trPr>
        <w:tc>
          <w:tcPr>
            <w:tcW w:w="1854" w:type="pct"/>
            <w:tcBorders>
              <w:left w:val="single" w:sz="12" w:space="0" w:color="auto"/>
              <w:bottom w:val="single" w:sz="6" w:space="0" w:color="auto"/>
            </w:tcBorders>
          </w:tcPr>
          <w:p w:rsidR="00FE2391" w:rsidRPr="00493F67" w:rsidRDefault="00FE2391" w:rsidP="00000145">
            <w:pPr>
              <w:rPr>
                <w:sz w:val="20"/>
                <w:szCs w:val="20"/>
              </w:rPr>
            </w:pPr>
          </w:p>
        </w:tc>
        <w:tc>
          <w:tcPr>
            <w:tcW w:w="1573" w:type="pct"/>
            <w:tcBorders>
              <w:bottom w:val="single" w:sz="6" w:space="0" w:color="auto"/>
            </w:tcBorders>
          </w:tcPr>
          <w:p w:rsidR="00FE2391" w:rsidRPr="00493F67" w:rsidRDefault="00FE2391" w:rsidP="000975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4" w:type="pct"/>
            <w:tcBorders>
              <w:bottom w:val="single" w:sz="6" w:space="0" w:color="auto"/>
            </w:tcBorders>
          </w:tcPr>
          <w:p w:rsidR="00FE2391" w:rsidRPr="00FE4AC3" w:rsidRDefault="00FE2391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bottom w:val="single" w:sz="6" w:space="0" w:color="auto"/>
              <w:right w:val="single" w:sz="12" w:space="0" w:color="auto"/>
            </w:tcBorders>
          </w:tcPr>
          <w:p w:rsidR="00FE2391" w:rsidRPr="00FE4AC3" w:rsidRDefault="00FE2391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E2391" w:rsidRPr="004D385C" w:rsidTr="00255585">
        <w:trPr>
          <w:cantSplit/>
        </w:trPr>
        <w:tc>
          <w:tcPr>
            <w:tcW w:w="1854" w:type="pct"/>
            <w:tcBorders>
              <w:left w:val="single" w:sz="12" w:space="0" w:color="auto"/>
              <w:bottom w:val="single" w:sz="12" w:space="0" w:color="auto"/>
            </w:tcBorders>
          </w:tcPr>
          <w:p w:rsidR="00FE2391" w:rsidRPr="00FE4AC3" w:rsidRDefault="00FE2391" w:rsidP="000975E8">
            <w:pPr>
              <w:rPr>
                <w:sz w:val="20"/>
                <w:szCs w:val="20"/>
              </w:rPr>
            </w:pPr>
          </w:p>
        </w:tc>
        <w:tc>
          <w:tcPr>
            <w:tcW w:w="1573" w:type="pct"/>
            <w:tcBorders>
              <w:bottom w:val="single" w:sz="12" w:space="0" w:color="auto"/>
            </w:tcBorders>
          </w:tcPr>
          <w:p w:rsidR="00FE2391" w:rsidRPr="00F50C9A" w:rsidRDefault="00FE2391" w:rsidP="000975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4" w:type="pct"/>
            <w:tcBorders>
              <w:bottom w:val="single" w:sz="12" w:space="0" w:color="auto"/>
            </w:tcBorders>
          </w:tcPr>
          <w:p w:rsidR="00FE2391" w:rsidRPr="00F642FB" w:rsidRDefault="00FE2391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bottom w:val="single" w:sz="12" w:space="0" w:color="auto"/>
              <w:right w:val="single" w:sz="12" w:space="0" w:color="auto"/>
            </w:tcBorders>
          </w:tcPr>
          <w:p w:rsidR="00FE2391" w:rsidRPr="00F642FB" w:rsidRDefault="00FE2391" w:rsidP="000975E8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680D50" w:rsidRDefault="00680D50" w:rsidP="00680D50">
      <w:pPr>
        <w:rPr>
          <w:i/>
          <w:color w:val="808080"/>
          <w:sz w:val="20"/>
          <w:szCs w:val="20"/>
        </w:rPr>
      </w:pPr>
    </w:p>
    <w:p w:rsidR="00680D50" w:rsidRDefault="00680D50" w:rsidP="00680D50">
      <w:pPr>
        <w:rPr>
          <w:i/>
          <w:color w:val="808080"/>
          <w:sz w:val="20"/>
          <w:szCs w:val="20"/>
        </w:rPr>
      </w:pPr>
    </w:p>
    <w:p w:rsidR="006D4CF9" w:rsidRDefault="006D4CF9" w:rsidP="00D64147">
      <w:pPr>
        <w:pageBreakBefore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lastRenderedPageBreak/>
        <w:t>История исправлений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98"/>
        <w:gridCol w:w="1209"/>
        <w:gridCol w:w="6655"/>
        <w:gridCol w:w="1820"/>
      </w:tblGrid>
      <w:tr w:rsidR="006D4CF9" w:rsidRPr="00FE4AC3" w:rsidTr="006B7B6F">
        <w:trPr>
          <w:cantSplit/>
        </w:trPr>
        <w:tc>
          <w:tcPr>
            <w:tcW w:w="4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4CF9" w:rsidRPr="00FE4AC3" w:rsidRDefault="006D4CF9" w:rsidP="006D4CF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ВЕРСИЯ</w:t>
            </w:r>
          </w:p>
        </w:tc>
        <w:tc>
          <w:tcPr>
            <w:tcW w:w="56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4CF9" w:rsidRPr="00FE4AC3" w:rsidRDefault="006D4CF9" w:rsidP="006139E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31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4CF9" w:rsidRPr="00FE4AC3" w:rsidRDefault="006D4CF9" w:rsidP="006139E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КОММЕНТАРИЙ</w:t>
            </w:r>
          </w:p>
        </w:tc>
        <w:tc>
          <w:tcPr>
            <w:tcW w:w="85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6D4CF9" w:rsidRPr="00FE4AC3" w:rsidRDefault="006D4CF9" w:rsidP="006D4CF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АВТОР</w:t>
            </w:r>
          </w:p>
        </w:tc>
      </w:tr>
      <w:tr w:rsidR="006D4CF9" w:rsidRPr="00FE4AC3" w:rsidTr="006B7B6F">
        <w:trPr>
          <w:cantSplit/>
        </w:trPr>
        <w:tc>
          <w:tcPr>
            <w:tcW w:w="467" w:type="pct"/>
            <w:tcBorders>
              <w:left w:val="single" w:sz="12" w:space="0" w:color="auto"/>
            </w:tcBorders>
          </w:tcPr>
          <w:p w:rsidR="006D4CF9" w:rsidRPr="006D4CF9" w:rsidRDefault="006D4CF9" w:rsidP="00C4403C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6D4CF9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566" w:type="pct"/>
          </w:tcPr>
          <w:p w:rsidR="006D4CF9" w:rsidRPr="006D4CF9" w:rsidRDefault="0003680D" w:rsidP="0003680D">
            <w:p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</w:t>
            </w:r>
            <w:r w:rsidR="006D4CF9" w:rsidRPr="006D4CF9">
              <w:rPr>
                <w:rFonts w:cs="Arial"/>
                <w:sz w:val="20"/>
                <w:szCs w:val="20"/>
              </w:rPr>
              <w:t>.</w:t>
            </w:r>
            <w:r w:rsidR="00A26414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6</w:t>
            </w:r>
            <w:r w:rsidR="006D4CF9" w:rsidRPr="006D4CF9">
              <w:rPr>
                <w:rFonts w:cs="Arial"/>
                <w:sz w:val="20"/>
                <w:szCs w:val="20"/>
              </w:rPr>
              <w:t>.1</w:t>
            </w:r>
            <w:r w:rsidR="00A26414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3115" w:type="pct"/>
          </w:tcPr>
          <w:p w:rsidR="006D4CF9" w:rsidRPr="00FE4AC3" w:rsidRDefault="006D4CF9" w:rsidP="00C4403C">
            <w:p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Начальная версия</w:t>
            </w:r>
          </w:p>
        </w:tc>
        <w:tc>
          <w:tcPr>
            <w:tcW w:w="852" w:type="pct"/>
            <w:tcBorders>
              <w:right w:val="single" w:sz="12" w:space="0" w:color="auto"/>
            </w:tcBorders>
          </w:tcPr>
          <w:p w:rsidR="006D4CF9" w:rsidRPr="00FE4AC3" w:rsidRDefault="004669E4" w:rsidP="004669E4">
            <w:p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Гоцев В.В.</w:t>
            </w:r>
          </w:p>
        </w:tc>
      </w:tr>
      <w:tr w:rsidR="00F141B8" w:rsidRPr="00FE4AC3" w:rsidTr="006B7B6F">
        <w:trPr>
          <w:cantSplit/>
        </w:trPr>
        <w:tc>
          <w:tcPr>
            <w:tcW w:w="467" w:type="pct"/>
            <w:tcBorders>
              <w:left w:val="single" w:sz="12" w:space="0" w:color="auto"/>
              <w:bottom w:val="single" w:sz="6" w:space="0" w:color="auto"/>
            </w:tcBorders>
          </w:tcPr>
          <w:p w:rsidR="00F141B8" w:rsidRPr="006D4CF9" w:rsidRDefault="00F141B8" w:rsidP="00C4403C">
            <w:p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1.2</w:t>
            </w:r>
          </w:p>
        </w:tc>
        <w:tc>
          <w:tcPr>
            <w:tcW w:w="566" w:type="pct"/>
            <w:tcBorders>
              <w:bottom w:val="single" w:sz="6" w:space="0" w:color="auto"/>
            </w:tcBorders>
          </w:tcPr>
          <w:p w:rsidR="00F141B8" w:rsidRPr="006D4CF9" w:rsidRDefault="00F141B8" w:rsidP="00C4403C">
            <w:p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25.06.18</w:t>
            </w:r>
          </w:p>
        </w:tc>
        <w:tc>
          <w:tcPr>
            <w:tcW w:w="3115" w:type="pct"/>
            <w:tcBorders>
              <w:bottom w:val="single" w:sz="6" w:space="0" w:color="auto"/>
            </w:tcBorders>
          </w:tcPr>
          <w:p w:rsidR="00F141B8" w:rsidRPr="00DC44EB" w:rsidRDefault="00F141B8" w:rsidP="00DC44EB">
            <w:pPr>
              <w:pStyle w:val="afffc"/>
              <w:numPr>
                <w:ilvl w:val="0"/>
                <w:numId w:val="39"/>
              </w:numPr>
              <w:tabs>
                <w:tab w:val="left" w:pos="203"/>
              </w:tabs>
              <w:ind w:left="61" w:firstLine="0"/>
              <w:rPr>
                <w:rFonts w:cs="Arial"/>
                <w:sz w:val="20"/>
                <w:szCs w:val="20"/>
              </w:rPr>
            </w:pPr>
            <w:r w:rsidRPr="00DC44EB">
              <w:rPr>
                <w:rFonts w:cs="Arial"/>
                <w:sz w:val="20"/>
                <w:szCs w:val="20"/>
              </w:rPr>
              <w:t xml:space="preserve">В разделах </w:t>
            </w:r>
            <w:r w:rsidRPr="00DC44EB">
              <w:rPr>
                <w:rFonts w:cs="Arial"/>
                <w:sz w:val="20"/>
                <w:szCs w:val="20"/>
              </w:rPr>
              <w:fldChar w:fldCharType="begin"/>
            </w:r>
            <w:r w:rsidRPr="00DC44EB">
              <w:rPr>
                <w:rFonts w:cs="Arial"/>
                <w:sz w:val="20"/>
                <w:szCs w:val="20"/>
              </w:rPr>
              <w:instrText xml:space="preserve"> REF _Ref517687010 \n \h  \* MERGEFORMAT </w:instrText>
            </w:r>
            <w:r w:rsidRPr="00DC44EB">
              <w:rPr>
                <w:rFonts w:cs="Arial"/>
                <w:sz w:val="20"/>
                <w:szCs w:val="20"/>
              </w:rPr>
            </w:r>
            <w:r w:rsidRPr="00DC44EB">
              <w:rPr>
                <w:rFonts w:cs="Arial"/>
                <w:sz w:val="20"/>
                <w:szCs w:val="20"/>
              </w:rPr>
              <w:fldChar w:fldCharType="separate"/>
            </w:r>
            <w:r w:rsidRPr="00DC44EB">
              <w:rPr>
                <w:rFonts w:cs="Arial"/>
                <w:sz w:val="20"/>
                <w:szCs w:val="20"/>
              </w:rPr>
              <w:t>5.1</w:t>
            </w:r>
            <w:r w:rsidRPr="00DC44EB">
              <w:rPr>
                <w:rFonts w:cs="Arial"/>
                <w:sz w:val="20"/>
                <w:szCs w:val="20"/>
              </w:rPr>
              <w:fldChar w:fldCharType="end"/>
            </w:r>
            <w:r w:rsidRPr="00DC44EB">
              <w:rPr>
                <w:rFonts w:cs="Arial"/>
                <w:sz w:val="20"/>
                <w:szCs w:val="20"/>
              </w:rPr>
              <w:t xml:space="preserve"> и </w:t>
            </w:r>
            <w:r w:rsidRPr="00DC44EB">
              <w:rPr>
                <w:rFonts w:cs="Arial"/>
                <w:sz w:val="20"/>
                <w:szCs w:val="20"/>
              </w:rPr>
              <w:fldChar w:fldCharType="begin"/>
            </w:r>
            <w:r w:rsidRPr="00DC44EB">
              <w:rPr>
                <w:rFonts w:cs="Arial"/>
                <w:sz w:val="20"/>
                <w:szCs w:val="20"/>
              </w:rPr>
              <w:instrText xml:space="preserve"> REF _Ref517687017 \n \h  \* MERGEFORMAT </w:instrText>
            </w:r>
            <w:r w:rsidRPr="00DC44EB">
              <w:rPr>
                <w:rFonts w:cs="Arial"/>
                <w:sz w:val="20"/>
                <w:szCs w:val="20"/>
              </w:rPr>
            </w:r>
            <w:r w:rsidRPr="00DC44EB">
              <w:rPr>
                <w:rFonts w:cs="Arial"/>
                <w:sz w:val="20"/>
                <w:szCs w:val="20"/>
              </w:rPr>
              <w:fldChar w:fldCharType="separate"/>
            </w:r>
            <w:r w:rsidRPr="00DC44EB">
              <w:rPr>
                <w:rFonts w:cs="Arial"/>
                <w:sz w:val="20"/>
                <w:szCs w:val="20"/>
              </w:rPr>
              <w:t>5.2</w:t>
            </w:r>
            <w:r w:rsidRPr="00DC44EB">
              <w:rPr>
                <w:rFonts w:cs="Arial"/>
                <w:sz w:val="20"/>
                <w:szCs w:val="20"/>
              </w:rPr>
              <w:fldChar w:fldCharType="end"/>
            </w:r>
            <w:r w:rsidRPr="00DC44EB">
              <w:rPr>
                <w:rFonts w:cs="Arial"/>
                <w:sz w:val="20"/>
                <w:szCs w:val="20"/>
              </w:rPr>
              <w:t xml:space="preserve"> уточнена интерпретация двух символов «\n» как управляющего символа перевода на новую строку</w:t>
            </w:r>
            <w:r w:rsidR="00DC44EB" w:rsidRPr="00DC44EB">
              <w:rPr>
                <w:rFonts w:cs="Arial"/>
                <w:sz w:val="20"/>
                <w:szCs w:val="20"/>
              </w:rPr>
              <w:t>.</w:t>
            </w:r>
          </w:p>
          <w:p w:rsidR="00DC44EB" w:rsidRPr="00FE4AC3" w:rsidRDefault="00DC44EB" w:rsidP="00DC44EB">
            <w:pPr>
              <w:pStyle w:val="afffc"/>
              <w:numPr>
                <w:ilvl w:val="0"/>
                <w:numId w:val="39"/>
              </w:numPr>
              <w:tabs>
                <w:tab w:val="left" w:pos="203"/>
              </w:tabs>
              <w:ind w:left="61" w:firstLine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Уточнен пример заполнения в 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REF _Ref516132802 \h  \* MERGEFORMAT </w:instrTex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 w:rsidRPr="00DC44EB">
              <w:rPr>
                <w:rFonts w:cs="Arial"/>
                <w:sz w:val="20"/>
                <w:szCs w:val="20"/>
              </w:rPr>
              <w:t>Таблиц</w:t>
            </w:r>
            <w:r>
              <w:rPr>
                <w:rFonts w:cs="Arial"/>
                <w:sz w:val="20"/>
                <w:szCs w:val="20"/>
              </w:rPr>
              <w:t>е</w:t>
            </w:r>
            <w:r w:rsidRPr="00DC44EB">
              <w:rPr>
                <w:rFonts w:cs="Arial"/>
                <w:sz w:val="20"/>
                <w:szCs w:val="20"/>
              </w:rPr>
              <w:t xml:space="preserve"> 2</w:t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852" w:type="pct"/>
            <w:tcBorders>
              <w:bottom w:val="single" w:sz="6" w:space="0" w:color="auto"/>
              <w:right w:val="single" w:sz="12" w:space="0" w:color="auto"/>
            </w:tcBorders>
          </w:tcPr>
          <w:p w:rsidR="00F141B8" w:rsidRPr="00FE4AC3" w:rsidRDefault="00F141B8" w:rsidP="00263866">
            <w:pPr>
              <w:spacing w:before="60"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Гоцев В.В.</w:t>
            </w:r>
          </w:p>
        </w:tc>
      </w:tr>
      <w:tr w:rsidR="009B4455" w:rsidRPr="00FE4AC3" w:rsidTr="006B7B6F">
        <w:trPr>
          <w:cantSplit/>
        </w:trPr>
        <w:tc>
          <w:tcPr>
            <w:tcW w:w="467" w:type="pct"/>
            <w:tcBorders>
              <w:left w:val="single" w:sz="12" w:space="0" w:color="auto"/>
              <w:bottom w:val="single" w:sz="6" w:space="0" w:color="auto"/>
            </w:tcBorders>
          </w:tcPr>
          <w:p w:rsidR="009B4455" w:rsidRPr="006B7B6F" w:rsidRDefault="009B4455" w:rsidP="00C4403C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bottom w:val="single" w:sz="6" w:space="0" w:color="auto"/>
            </w:tcBorders>
          </w:tcPr>
          <w:p w:rsidR="009B4455" w:rsidRPr="006B7B6F" w:rsidRDefault="009B4455" w:rsidP="00881ADA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3115" w:type="pct"/>
            <w:tcBorders>
              <w:bottom w:val="single" w:sz="6" w:space="0" w:color="auto"/>
            </w:tcBorders>
          </w:tcPr>
          <w:p w:rsidR="009B4455" w:rsidRPr="00FE4AC3" w:rsidRDefault="009B4455" w:rsidP="009B445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52" w:type="pct"/>
            <w:tcBorders>
              <w:bottom w:val="single" w:sz="6" w:space="0" w:color="auto"/>
              <w:right w:val="single" w:sz="12" w:space="0" w:color="auto"/>
            </w:tcBorders>
          </w:tcPr>
          <w:p w:rsidR="009B4455" w:rsidRPr="00A124AA" w:rsidRDefault="009B4455" w:rsidP="00C4403C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2516B7" w:rsidRPr="00FE4AC3" w:rsidTr="006B7B6F">
        <w:trPr>
          <w:cantSplit/>
        </w:trPr>
        <w:tc>
          <w:tcPr>
            <w:tcW w:w="467" w:type="pct"/>
            <w:tcBorders>
              <w:left w:val="single" w:sz="12" w:space="0" w:color="auto"/>
              <w:bottom w:val="single" w:sz="6" w:space="0" w:color="auto"/>
            </w:tcBorders>
          </w:tcPr>
          <w:p w:rsidR="002516B7" w:rsidRPr="002516B7" w:rsidRDefault="002516B7" w:rsidP="002516B7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bottom w:val="single" w:sz="6" w:space="0" w:color="auto"/>
            </w:tcBorders>
          </w:tcPr>
          <w:p w:rsidR="002516B7" w:rsidRPr="00C4403C" w:rsidRDefault="002516B7" w:rsidP="002516B7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15" w:type="pct"/>
            <w:tcBorders>
              <w:bottom w:val="single" w:sz="6" w:space="0" w:color="auto"/>
            </w:tcBorders>
          </w:tcPr>
          <w:p w:rsidR="002516B7" w:rsidRPr="00FE4AC3" w:rsidRDefault="002516B7" w:rsidP="002516B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52" w:type="pct"/>
            <w:tcBorders>
              <w:bottom w:val="single" w:sz="6" w:space="0" w:color="auto"/>
              <w:right w:val="single" w:sz="12" w:space="0" w:color="auto"/>
            </w:tcBorders>
          </w:tcPr>
          <w:p w:rsidR="002516B7" w:rsidRPr="00FE4AC3" w:rsidRDefault="002516B7" w:rsidP="00D64147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D464FA" w:rsidRPr="00FE4AC3" w:rsidTr="006B7B6F">
        <w:trPr>
          <w:cantSplit/>
        </w:trPr>
        <w:tc>
          <w:tcPr>
            <w:tcW w:w="467" w:type="pct"/>
            <w:tcBorders>
              <w:left w:val="single" w:sz="12" w:space="0" w:color="auto"/>
              <w:bottom w:val="single" w:sz="6" w:space="0" w:color="auto"/>
            </w:tcBorders>
          </w:tcPr>
          <w:p w:rsidR="00D464FA" w:rsidRPr="00D464FA" w:rsidRDefault="00D464FA" w:rsidP="002516B7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bottom w:val="single" w:sz="6" w:space="0" w:color="auto"/>
            </w:tcBorders>
          </w:tcPr>
          <w:p w:rsidR="00D464FA" w:rsidRPr="00D464FA" w:rsidRDefault="00D464FA" w:rsidP="002516B7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15" w:type="pct"/>
            <w:tcBorders>
              <w:bottom w:val="single" w:sz="6" w:space="0" w:color="auto"/>
            </w:tcBorders>
          </w:tcPr>
          <w:p w:rsidR="00D464FA" w:rsidRDefault="00D464FA" w:rsidP="00D464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52" w:type="pct"/>
            <w:tcBorders>
              <w:bottom w:val="single" w:sz="6" w:space="0" w:color="auto"/>
              <w:right w:val="single" w:sz="12" w:space="0" w:color="auto"/>
            </w:tcBorders>
          </w:tcPr>
          <w:p w:rsidR="00D464FA" w:rsidRDefault="00D464FA" w:rsidP="00D64147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2516B7" w:rsidRPr="004D385C" w:rsidTr="006B7B6F">
        <w:trPr>
          <w:cantSplit/>
        </w:trPr>
        <w:tc>
          <w:tcPr>
            <w:tcW w:w="467" w:type="pct"/>
            <w:tcBorders>
              <w:left w:val="single" w:sz="12" w:space="0" w:color="auto"/>
            </w:tcBorders>
          </w:tcPr>
          <w:p w:rsidR="002516B7" w:rsidRPr="00C4403C" w:rsidRDefault="002516B7" w:rsidP="00466839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566" w:type="pct"/>
          </w:tcPr>
          <w:p w:rsidR="002516B7" w:rsidRPr="00C4403C" w:rsidRDefault="002516B7" w:rsidP="00C4403C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15" w:type="pct"/>
          </w:tcPr>
          <w:p w:rsidR="00466839" w:rsidRPr="00F642FB" w:rsidRDefault="00466839" w:rsidP="00295247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852" w:type="pct"/>
            <w:tcBorders>
              <w:right w:val="single" w:sz="12" w:space="0" w:color="auto"/>
            </w:tcBorders>
          </w:tcPr>
          <w:p w:rsidR="002516B7" w:rsidRPr="00F642FB" w:rsidRDefault="002516B7" w:rsidP="00D64147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466839" w:rsidRPr="004D385C" w:rsidTr="006B7B6F">
        <w:trPr>
          <w:cantSplit/>
        </w:trPr>
        <w:tc>
          <w:tcPr>
            <w:tcW w:w="467" w:type="pct"/>
            <w:tcBorders>
              <w:left w:val="single" w:sz="12" w:space="0" w:color="auto"/>
            </w:tcBorders>
          </w:tcPr>
          <w:p w:rsidR="00466839" w:rsidRPr="006B7B6F" w:rsidRDefault="00466839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566" w:type="pct"/>
          </w:tcPr>
          <w:p w:rsidR="00466839" w:rsidRPr="00C4403C" w:rsidRDefault="00466839" w:rsidP="007A48B5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15" w:type="pct"/>
          </w:tcPr>
          <w:p w:rsidR="003E33D3" w:rsidRPr="003E33D3" w:rsidRDefault="003E33D3" w:rsidP="007A48B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52" w:type="pct"/>
            <w:tcBorders>
              <w:right w:val="single" w:sz="12" w:space="0" w:color="auto"/>
            </w:tcBorders>
          </w:tcPr>
          <w:p w:rsidR="00466839" w:rsidRPr="00F642FB" w:rsidRDefault="00466839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0903F0" w:rsidRPr="004D385C" w:rsidTr="006B7B6F">
        <w:trPr>
          <w:cantSplit/>
        </w:trPr>
        <w:tc>
          <w:tcPr>
            <w:tcW w:w="467" w:type="pct"/>
            <w:tcBorders>
              <w:left w:val="single" w:sz="12" w:space="0" w:color="auto"/>
            </w:tcBorders>
          </w:tcPr>
          <w:p w:rsidR="000903F0" w:rsidRPr="000903F0" w:rsidRDefault="000903F0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566" w:type="pct"/>
          </w:tcPr>
          <w:p w:rsidR="000903F0" w:rsidRDefault="000903F0" w:rsidP="007A48B5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15" w:type="pct"/>
          </w:tcPr>
          <w:p w:rsidR="003153A9" w:rsidRDefault="003153A9" w:rsidP="003153A9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852" w:type="pct"/>
            <w:tcBorders>
              <w:right w:val="single" w:sz="12" w:space="0" w:color="auto"/>
            </w:tcBorders>
          </w:tcPr>
          <w:p w:rsidR="000903F0" w:rsidRDefault="000903F0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194E68" w:rsidRPr="004D385C" w:rsidTr="006B7B6F">
        <w:trPr>
          <w:cantSplit/>
        </w:trPr>
        <w:tc>
          <w:tcPr>
            <w:tcW w:w="467" w:type="pct"/>
            <w:tcBorders>
              <w:left w:val="single" w:sz="12" w:space="0" w:color="auto"/>
            </w:tcBorders>
          </w:tcPr>
          <w:p w:rsidR="00194E68" w:rsidRPr="006B7B6F" w:rsidRDefault="00194E68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566" w:type="pct"/>
          </w:tcPr>
          <w:p w:rsidR="00194E68" w:rsidRPr="006B7B6F" w:rsidRDefault="00194E68" w:rsidP="007A48B5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15" w:type="pct"/>
          </w:tcPr>
          <w:p w:rsidR="00194E68" w:rsidRDefault="00194E68" w:rsidP="00194E68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852" w:type="pct"/>
            <w:tcBorders>
              <w:right w:val="single" w:sz="12" w:space="0" w:color="auto"/>
            </w:tcBorders>
          </w:tcPr>
          <w:p w:rsidR="00194E68" w:rsidRDefault="00194E68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7D78A9" w:rsidRPr="004D385C" w:rsidTr="006B7B6F">
        <w:trPr>
          <w:cantSplit/>
        </w:trPr>
        <w:tc>
          <w:tcPr>
            <w:tcW w:w="467" w:type="pct"/>
            <w:tcBorders>
              <w:left w:val="single" w:sz="12" w:space="0" w:color="auto"/>
            </w:tcBorders>
          </w:tcPr>
          <w:p w:rsidR="007D78A9" w:rsidRPr="007D78A9" w:rsidRDefault="007D78A9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566" w:type="pct"/>
          </w:tcPr>
          <w:p w:rsidR="007D78A9" w:rsidRPr="007D78A9" w:rsidRDefault="007D78A9" w:rsidP="007A48B5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15" w:type="pct"/>
          </w:tcPr>
          <w:p w:rsidR="007D78A9" w:rsidRPr="007D78A9" w:rsidRDefault="007D78A9" w:rsidP="00194E68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852" w:type="pct"/>
            <w:tcBorders>
              <w:right w:val="single" w:sz="12" w:space="0" w:color="auto"/>
            </w:tcBorders>
          </w:tcPr>
          <w:p w:rsidR="007D78A9" w:rsidRDefault="007D78A9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436B5E" w:rsidRPr="004D385C" w:rsidTr="006B7B6F">
        <w:trPr>
          <w:cantSplit/>
        </w:trPr>
        <w:tc>
          <w:tcPr>
            <w:tcW w:w="467" w:type="pct"/>
            <w:tcBorders>
              <w:left w:val="single" w:sz="12" w:space="0" w:color="auto"/>
            </w:tcBorders>
          </w:tcPr>
          <w:p w:rsidR="00436B5E" w:rsidRDefault="00436B5E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566" w:type="pct"/>
          </w:tcPr>
          <w:p w:rsidR="00436B5E" w:rsidRDefault="00436B5E" w:rsidP="007A48B5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15" w:type="pct"/>
          </w:tcPr>
          <w:p w:rsidR="00B32781" w:rsidRPr="00B32781" w:rsidRDefault="00B32781" w:rsidP="00B32781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852" w:type="pct"/>
            <w:tcBorders>
              <w:right w:val="single" w:sz="12" w:space="0" w:color="auto"/>
            </w:tcBorders>
          </w:tcPr>
          <w:p w:rsidR="00436B5E" w:rsidRDefault="00436B5E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717D42" w:rsidRPr="004D385C" w:rsidTr="006B7B6F">
        <w:trPr>
          <w:cantSplit/>
        </w:trPr>
        <w:tc>
          <w:tcPr>
            <w:tcW w:w="467" w:type="pct"/>
            <w:tcBorders>
              <w:left w:val="single" w:sz="12" w:space="0" w:color="auto"/>
            </w:tcBorders>
          </w:tcPr>
          <w:p w:rsidR="00717D42" w:rsidRDefault="00717D42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566" w:type="pct"/>
          </w:tcPr>
          <w:p w:rsidR="00717D42" w:rsidRDefault="00717D42" w:rsidP="007A48B5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15" w:type="pct"/>
          </w:tcPr>
          <w:p w:rsidR="00554CD3" w:rsidRDefault="00554CD3" w:rsidP="00194E68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852" w:type="pct"/>
            <w:tcBorders>
              <w:right w:val="single" w:sz="12" w:space="0" w:color="auto"/>
            </w:tcBorders>
          </w:tcPr>
          <w:p w:rsidR="00717D42" w:rsidRDefault="00717D42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281780" w:rsidRPr="004D385C" w:rsidTr="006B7B6F">
        <w:trPr>
          <w:cantSplit/>
        </w:trPr>
        <w:tc>
          <w:tcPr>
            <w:tcW w:w="467" w:type="pct"/>
            <w:tcBorders>
              <w:left w:val="single" w:sz="12" w:space="0" w:color="auto"/>
            </w:tcBorders>
          </w:tcPr>
          <w:p w:rsidR="00281780" w:rsidRPr="006B7B6F" w:rsidRDefault="00281780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566" w:type="pct"/>
          </w:tcPr>
          <w:p w:rsidR="00281780" w:rsidRPr="006B7B6F" w:rsidRDefault="00281780" w:rsidP="007A48B5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15" w:type="pct"/>
          </w:tcPr>
          <w:p w:rsidR="00281780" w:rsidRDefault="00281780" w:rsidP="00281780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852" w:type="pct"/>
            <w:tcBorders>
              <w:right w:val="single" w:sz="12" w:space="0" w:color="auto"/>
            </w:tcBorders>
          </w:tcPr>
          <w:p w:rsidR="00281780" w:rsidRDefault="00281780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A05894" w:rsidRPr="004D385C" w:rsidTr="006B7B6F">
        <w:trPr>
          <w:cantSplit/>
        </w:trPr>
        <w:tc>
          <w:tcPr>
            <w:tcW w:w="467" w:type="pct"/>
            <w:tcBorders>
              <w:left w:val="single" w:sz="12" w:space="0" w:color="auto"/>
            </w:tcBorders>
          </w:tcPr>
          <w:p w:rsidR="00A05894" w:rsidRPr="00A05894" w:rsidRDefault="00A05894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566" w:type="pct"/>
          </w:tcPr>
          <w:p w:rsidR="00A05894" w:rsidRPr="00A05894" w:rsidRDefault="00A05894" w:rsidP="007A48B5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15" w:type="pct"/>
          </w:tcPr>
          <w:p w:rsidR="00A05894" w:rsidRDefault="00A05894" w:rsidP="00A05894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852" w:type="pct"/>
            <w:tcBorders>
              <w:right w:val="single" w:sz="12" w:space="0" w:color="auto"/>
            </w:tcBorders>
          </w:tcPr>
          <w:p w:rsidR="00A05894" w:rsidRDefault="00A05894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  <w:tr w:rsidR="0065503A" w:rsidRPr="004D385C" w:rsidTr="006B7B6F">
        <w:trPr>
          <w:cantSplit/>
        </w:trPr>
        <w:tc>
          <w:tcPr>
            <w:tcW w:w="467" w:type="pct"/>
            <w:tcBorders>
              <w:left w:val="single" w:sz="12" w:space="0" w:color="auto"/>
            </w:tcBorders>
          </w:tcPr>
          <w:p w:rsidR="0065503A" w:rsidRDefault="0065503A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566" w:type="pct"/>
          </w:tcPr>
          <w:p w:rsidR="0065503A" w:rsidRDefault="0065503A" w:rsidP="000F1CF0">
            <w:pPr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15" w:type="pct"/>
          </w:tcPr>
          <w:p w:rsidR="006E3C5E" w:rsidRPr="00B042EE" w:rsidRDefault="006E3C5E" w:rsidP="000F1CF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52" w:type="pct"/>
            <w:tcBorders>
              <w:right w:val="single" w:sz="12" w:space="0" w:color="auto"/>
            </w:tcBorders>
          </w:tcPr>
          <w:p w:rsidR="0065503A" w:rsidRDefault="0065503A" w:rsidP="003E33D3">
            <w:pPr>
              <w:spacing w:before="60" w:after="60"/>
              <w:rPr>
                <w:rFonts w:cs="Arial"/>
                <w:sz w:val="20"/>
                <w:szCs w:val="20"/>
              </w:rPr>
            </w:pPr>
          </w:p>
        </w:tc>
      </w:tr>
    </w:tbl>
    <w:p w:rsidR="000975E8" w:rsidRPr="00680D50" w:rsidRDefault="000975E8" w:rsidP="00680D50">
      <w:pPr>
        <w:rPr>
          <w:i/>
          <w:color w:val="808080"/>
          <w:sz w:val="20"/>
          <w:szCs w:val="20"/>
        </w:rPr>
      </w:pPr>
    </w:p>
    <w:p w:rsidR="00544EAE" w:rsidRPr="00EE00EF" w:rsidRDefault="00544EAE" w:rsidP="001D4118">
      <w:pPr>
        <w:pStyle w:val="Sf3"/>
        <w:pageBreakBefore/>
        <w:rPr>
          <w:color w:val="auto"/>
        </w:rPr>
      </w:pPr>
      <w:r w:rsidRPr="00EE00EF">
        <w:rPr>
          <w:color w:val="auto"/>
        </w:rPr>
        <w:lastRenderedPageBreak/>
        <w:t>Содержание</w:t>
      </w:r>
    </w:p>
    <w:p w:rsidR="00420AC3" w:rsidRDefault="000C147C">
      <w:pPr>
        <w:pStyle w:val="11"/>
        <w:tabs>
          <w:tab w:val="left" w:pos="48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1B0862"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517689987" w:history="1">
        <w:r w:rsidR="00420AC3" w:rsidRPr="00416C93">
          <w:rPr>
            <w:rStyle w:val="ad"/>
            <w:noProof/>
          </w:rPr>
          <w:t>1</w:t>
        </w:r>
        <w:r w:rsidR="00420A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20AC3" w:rsidRPr="00416C93">
          <w:rPr>
            <w:rStyle w:val="ad"/>
            <w:noProof/>
          </w:rPr>
          <w:t>Основные понятия и определения</w:t>
        </w:r>
        <w:r w:rsidR="00420AC3">
          <w:rPr>
            <w:noProof/>
            <w:webHidden/>
          </w:rPr>
          <w:tab/>
        </w:r>
        <w:r w:rsidR="00420AC3">
          <w:rPr>
            <w:noProof/>
            <w:webHidden/>
          </w:rPr>
          <w:fldChar w:fldCharType="begin"/>
        </w:r>
        <w:r w:rsidR="00420AC3">
          <w:rPr>
            <w:noProof/>
            <w:webHidden/>
          </w:rPr>
          <w:instrText xml:space="preserve"> PAGEREF _Toc517689987 \h </w:instrText>
        </w:r>
        <w:r w:rsidR="00420AC3">
          <w:rPr>
            <w:noProof/>
            <w:webHidden/>
          </w:rPr>
        </w:r>
        <w:r w:rsidR="00420AC3">
          <w:rPr>
            <w:noProof/>
            <w:webHidden/>
          </w:rPr>
          <w:fldChar w:fldCharType="separate"/>
        </w:r>
        <w:r w:rsidR="00420AC3">
          <w:rPr>
            <w:noProof/>
            <w:webHidden/>
          </w:rPr>
          <w:t>5</w:t>
        </w:r>
        <w:r w:rsidR="00420AC3">
          <w:rPr>
            <w:noProof/>
            <w:webHidden/>
          </w:rPr>
          <w:fldChar w:fldCharType="end"/>
        </w:r>
      </w:hyperlink>
    </w:p>
    <w:p w:rsidR="00420AC3" w:rsidRDefault="004F2EC6">
      <w:pPr>
        <w:pStyle w:val="11"/>
        <w:tabs>
          <w:tab w:val="left" w:pos="48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7689988" w:history="1">
        <w:r w:rsidR="00420AC3" w:rsidRPr="00416C93">
          <w:rPr>
            <w:rStyle w:val="ad"/>
            <w:noProof/>
          </w:rPr>
          <w:t>2</w:t>
        </w:r>
        <w:r w:rsidR="00420A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20AC3" w:rsidRPr="00416C93">
          <w:rPr>
            <w:rStyle w:val="ad"/>
            <w:noProof/>
          </w:rPr>
          <w:t>Нормативная документация</w:t>
        </w:r>
        <w:r w:rsidR="00420AC3">
          <w:rPr>
            <w:noProof/>
            <w:webHidden/>
          </w:rPr>
          <w:tab/>
        </w:r>
        <w:r w:rsidR="00420AC3">
          <w:rPr>
            <w:noProof/>
            <w:webHidden/>
          </w:rPr>
          <w:fldChar w:fldCharType="begin"/>
        </w:r>
        <w:r w:rsidR="00420AC3">
          <w:rPr>
            <w:noProof/>
            <w:webHidden/>
          </w:rPr>
          <w:instrText xml:space="preserve"> PAGEREF _Toc517689988 \h </w:instrText>
        </w:r>
        <w:r w:rsidR="00420AC3">
          <w:rPr>
            <w:noProof/>
            <w:webHidden/>
          </w:rPr>
        </w:r>
        <w:r w:rsidR="00420AC3">
          <w:rPr>
            <w:noProof/>
            <w:webHidden/>
          </w:rPr>
          <w:fldChar w:fldCharType="separate"/>
        </w:r>
        <w:r w:rsidR="00420AC3">
          <w:rPr>
            <w:noProof/>
            <w:webHidden/>
          </w:rPr>
          <w:t>5</w:t>
        </w:r>
        <w:r w:rsidR="00420AC3">
          <w:rPr>
            <w:noProof/>
            <w:webHidden/>
          </w:rPr>
          <w:fldChar w:fldCharType="end"/>
        </w:r>
      </w:hyperlink>
    </w:p>
    <w:p w:rsidR="00420AC3" w:rsidRDefault="004F2EC6">
      <w:pPr>
        <w:pStyle w:val="11"/>
        <w:tabs>
          <w:tab w:val="left" w:pos="48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7689989" w:history="1">
        <w:r w:rsidR="00420AC3" w:rsidRPr="00416C93">
          <w:rPr>
            <w:rStyle w:val="ad"/>
            <w:noProof/>
          </w:rPr>
          <w:t>3</w:t>
        </w:r>
        <w:r w:rsidR="00420A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20AC3" w:rsidRPr="00416C93">
          <w:rPr>
            <w:rStyle w:val="ad"/>
            <w:noProof/>
          </w:rPr>
          <w:t>Цели и задачи</w:t>
        </w:r>
        <w:r w:rsidR="00420AC3">
          <w:rPr>
            <w:noProof/>
            <w:webHidden/>
          </w:rPr>
          <w:tab/>
        </w:r>
        <w:r w:rsidR="00420AC3">
          <w:rPr>
            <w:noProof/>
            <w:webHidden/>
          </w:rPr>
          <w:fldChar w:fldCharType="begin"/>
        </w:r>
        <w:r w:rsidR="00420AC3">
          <w:rPr>
            <w:noProof/>
            <w:webHidden/>
          </w:rPr>
          <w:instrText xml:space="preserve"> PAGEREF _Toc517689989 \h </w:instrText>
        </w:r>
        <w:r w:rsidR="00420AC3">
          <w:rPr>
            <w:noProof/>
            <w:webHidden/>
          </w:rPr>
        </w:r>
        <w:r w:rsidR="00420AC3">
          <w:rPr>
            <w:noProof/>
            <w:webHidden/>
          </w:rPr>
          <w:fldChar w:fldCharType="separate"/>
        </w:r>
        <w:r w:rsidR="00420AC3">
          <w:rPr>
            <w:noProof/>
            <w:webHidden/>
          </w:rPr>
          <w:t>6</w:t>
        </w:r>
        <w:r w:rsidR="00420AC3">
          <w:rPr>
            <w:noProof/>
            <w:webHidden/>
          </w:rPr>
          <w:fldChar w:fldCharType="end"/>
        </w:r>
      </w:hyperlink>
    </w:p>
    <w:p w:rsidR="00420AC3" w:rsidRDefault="004F2EC6">
      <w:pPr>
        <w:pStyle w:val="11"/>
        <w:tabs>
          <w:tab w:val="left" w:pos="48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7689990" w:history="1">
        <w:r w:rsidR="00420AC3" w:rsidRPr="00416C93">
          <w:rPr>
            <w:rStyle w:val="ad"/>
            <w:noProof/>
          </w:rPr>
          <w:t>4</w:t>
        </w:r>
        <w:r w:rsidR="00420A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20AC3" w:rsidRPr="00416C93">
          <w:rPr>
            <w:rStyle w:val="ad"/>
            <w:noProof/>
          </w:rPr>
          <w:t>Общие сведения</w:t>
        </w:r>
        <w:r w:rsidR="00420AC3">
          <w:rPr>
            <w:noProof/>
            <w:webHidden/>
          </w:rPr>
          <w:tab/>
        </w:r>
        <w:r w:rsidR="00420AC3">
          <w:rPr>
            <w:noProof/>
            <w:webHidden/>
          </w:rPr>
          <w:fldChar w:fldCharType="begin"/>
        </w:r>
        <w:r w:rsidR="00420AC3">
          <w:rPr>
            <w:noProof/>
            <w:webHidden/>
          </w:rPr>
          <w:instrText xml:space="preserve"> PAGEREF _Toc517689990 \h </w:instrText>
        </w:r>
        <w:r w:rsidR="00420AC3">
          <w:rPr>
            <w:noProof/>
            <w:webHidden/>
          </w:rPr>
        </w:r>
        <w:r w:rsidR="00420AC3">
          <w:rPr>
            <w:noProof/>
            <w:webHidden/>
          </w:rPr>
          <w:fldChar w:fldCharType="separate"/>
        </w:r>
        <w:r w:rsidR="00420AC3">
          <w:rPr>
            <w:noProof/>
            <w:webHidden/>
          </w:rPr>
          <w:t>6</w:t>
        </w:r>
        <w:r w:rsidR="00420AC3">
          <w:rPr>
            <w:noProof/>
            <w:webHidden/>
          </w:rPr>
          <w:fldChar w:fldCharType="end"/>
        </w:r>
      </w:hyperlink>
    </w:p>
    <w:p w:rsidR="00420AC3" w:rsidRDefault="004F2EC6">
      <w:pPr>
        <w:pStyle w:val="11"/>
        <w:tabs>
          <w:tab w:val="left" w:pos="48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7689991" w:history="1">
        <w:r w:rsidR="00420AC3" w:rsidRPr="00416C93">
          <w:rPr>
            <w:rStyle w:val="ad"/>
            <w:noProof/>
          </w:rPr>
          <w:t>5</w:t>
        </w:r>
        <w:r w:rsidR="00420A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20AC3" w:rsidRPr="00416C93">
          <w:rPr>
            <w:rStyle w:val="ad"/>
            <w:noProof/>
          </w:rPr>
          <w:t>Требования к доработкам</w:t>
        </w:r>
        <w:r w:rsidR="00420AC3">
          <w:rPr>
            <w:noProof/>
            <w:webHidden/>
          </w:rPr>
          <w:tab/>
        </w:r>
        <w:r w:rsidR="00420AC3">
          <w:rPr>
            <w:noProof/>
            <w:webHidden/>
          </w:rPr>
          <w:fldChar w:fldCharType="begin"/>
        </w:r>
        <w:r w:rsidR="00420AC3">
          <w:rPr>
            <w:noProof/>
            <w:webHidden/>
          </w:rPr>
          <w:instrText xml:space="preserve"> PAGEREF _Toc517689991 \h </w:instrText>
        </w:r>
        <w:r w:rsidR="00420AC3">
          <w:rPr>
            <w:noProof/>
            <w:webHidden/>
          </w:rPr>
        </w:r>
        <w:r w:rsidR="00420AC3">
          <w:rPr>
            <w:noProof/>
            <w:webHidden/>
          </w:rPr>
          <w:fldChar w:fldCharType="separate"/>
        </w:r>
        <w:r w:rsidR="00420AC3">
          <w:rPr>
            <w:noProof/>
            <w:webHidden/>
          </w:rPr>
          <w:t>7</w:t>
        </w:r>
        <w:r w:rsidR="00420AC3">
          <w:rPr>
            <w:noProof/>
            <w:webHidden/>
          </w:rPr>
          <w:fldChar w:fldCharType="end"/>
        </w:r>
      </w:hyperlink>
    </w:p>
    <w:p w:rsidR="00420AC3" w:rsidRDefault="004F2EC6">
      <w:pPr>
        <w:pStyle w:val="23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17689992" w:history="1">
        <w:r w:rsidR="00420AC3" w:rsidRPr="00416C93">
          <w:rPr>
            <w:rStyle w:val="ad"/>
            <w:rFonts w:cs="Arial"/>
            <w:noProof/>
          </w:rPr>
          <w:t>5.1</w:t>
        </w:r>
        <w:r w:rsidR="00420AC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20AC3" w:rsidRPr="00416C93">
          <w:rPr>
            <w:rStyle w:val="ad"/>
            <w:noProof/>
          </w:rPr>
          <w:t>Общие требования</w:t>
        </w:r>
        <w:r w:rsidR="00420AC3">
          <w:rPr>
            <w:noProof/>
            <w:webHidden/>
          </w:rPr>
          <w:tab/>
        </w:r>
        <w:r w:rsidR="00420AC3">
          <w:rPr>
            <w:noProof/>
            <w:webHidden/>
          </w:rPr>
          <w:fldChar w:fldCharType="begin"/>
        </w:r>
        <w:r w:rsidR="00420AC3">
          <w:rPr>
            <w:noProof/>
            <w:webHidden/>
          </w:rPr>
          <w:instrText xml:space="preserve"> PAGEREF _Toc517689992 \h </w:instrText>
        </w:r>
        <w:r w:rsidR="00420AC3">
          <w:rPr>
            <w:noProof/>
            <w:webHidden/>
          </w:rPr>
        </w:r>
        <w:r w:rsidR="00420AC3">
          <w:rPr>
            <w:noProof/>
            <w:webHidden/>
          </w:rPr>
          <w:fldChar w:fldCharType="separate"/>
        </w:r>
        <w:r w:rsidR="00420AC3">
          <w:rPr>
            <w:noProof/>
            <w:webHidden/>
          </w:rPr>
          <w:t>7</w:t>
        </w:r>
        <w:r w:rsidR="00420AC3">
          <w:rPr>
            <w:noProof/>
            <w:webHidden/>
          </w:rPr>
          <w:fldChar w:fldCharType="end"/>
        </w:r>
      </w:hyperlink>
    </w:p>
    <w:p w:rsidR="00420AC3" w:rsidRDefault="004F2EC6">
      <w:pPr>
        <w:pStyle w:val="23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17689993" w:history="1">
        <w:r w:rsidR="00420AC3" w:rsidRPr="00416C93">
          <w:rPr>
            <w:rStyle w:val="ad"/>
            <w:rFonts w:cs="Arial"/>
            <w:noProof/>
          </w:rPr>
          <w:t>5.2</w:t>
        </w:r>
        <w:r w:rsidR="00420AC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420AC3" w:rsidRPr="00416C93">
          <w:rPr>
            <w:rStyle w:val="ad"/>
            <w:noProof/>
          </w:rPr>
          <w:t>Спецификация требований</w:t>
        </w:r>
        <w:r w:rsidR="00420AC3">
          <w:rPr>
            <w:noProof/>
            <w:webHidden/>
          </w:rPr>
          <w:tab/>
        </w:r>
        <w:r w:rsidR="00420AC3">
          <w:rPr>
            <w:noProof/>
            <w:webHidden/>
          </w:rPr>
          <w:fldChar w:fldCharType="begin"/>
        </w:r>
        <w:r w:rsidR="00420AC3">
          <w:rPr>
            <w:noProof/>
            <w:webHidden/>
          </w:rPr>
          <w:instrText xml:space="preserve"> PAGEREF _Toc517689993 \h </w:instrText>
        </w:r>
        <w:r w:rsidR="00420AC3">
          <w:rPr>
            <w:noProof/>
            <w:webHidden/>
          </w:rPr>
        </w:r>
        <w:r w:rsidR="00420AC3">
          <w:rPr>
            <w:noProof/>
            <w:webHidden/>
          </w:rPr>
          <w:fldChar w:fldCharType="separate"/>
        </w:r>
        <w:r w:rsidR="00420AC3">
          <w:rPr>
            <w:noProof/>
            <w:webHidden/>
          </w:rPr>
          <w:t>9</w:t>
        </w:r>
        <w:r w:rsidR="00420AC3">
          <w:rPr>
            <w:noProof/>
            <w:webHidden/>
          </w:rPr>
          <w:fldChar w:fldCharType="end"/>
        </w:r>
      </w:hyperlink>
    </w:p>
    <w:p w:rsidR="00916B4D" w:rsidRDefault="000C147C" w:rsidP="00916B4D">
      <w:pPr>
        <w:rPr>
          <w:i/>
          <w:color w:val="808080"/>
          <w:sz w:val="20"/>
          <w:szCs w:val="20"/>
        </w:rPr>
      </w:pPr>
      <w:r>
        <w:fldChar w:fldCharType="end"/>
      </w:r>
      <w:r w:rsidR="00916B4D" w:rsidRPr="00916B4D">
        <w:rPr>
          <w:i/>
          <w:color w:val="808080"/>
          <w:sz w:val="20"/>
          <w:szCs w:val="20"/>
        </w:rPr>
        <w:t xml:space="preserve"> </w:t>
      </w:r>
    </w:p>
    <w:p w:rsidR="002D33B9" w:rsidRDefault="002D33B9" w:rsidP="009D0F93">
      <w:pPr>
        <w:pStyle w:val="S1"/>
        <w:spacing w:after="240"/>
        <w:ind w:left="431" w:hanging="431"/>
        <w:rPr>
          <w:color w:val="auto"/>
        </w:rPr>
      </w:pPr>
      <w:bookmarkStart w:id="0" w:name="_Toc473897438"/>
      <w:bookmarkStart w:id="1" w:name="_Toc517689987"/>
      <w:r>
        <w:rPr>
          <w:color w:val="auto"/>
        </w:rPr>
        <w:lastRenderedPageBreak/>
        <w:t>Основные понятия и определения</w:t>
      </w:r>
      <w:bookmarkEnd w:id="0"/>
      <w:bookmarkEnd w:id="1"/>
    </w:p>
    <w:p w:rsidR="00B8612E" w:rsidRDefault="00B8612E" w:rsidP="009D11F3">
      <w:pPr>
        <w:pStyle w:val="a8"/>
      </w:pPr>
      <w:r>
        <w:t xml:space="preserve">Таблица </w:t>
      </w:r>
      <w:r w:rsidR="004F2EC6">
        <w:fldChar w:fldCharType="begin"/>
      </w:r>
      <w:r w:rsidR="004F2EC6">
        <w:instrText xml:space="preserve"> SEQ Таблица \* ARABIC </w:instrText>
      </w:r>
      <w:r w:rsidR="004F2EC6">
        <w:fldChar w:fldCharType="separate"/>
      </w:r>
      <w:r w:rsidR="00B8566D">
        <w:rPr>
          <w:noProof/>
        </w:rPr>
        <w:t>1</w:t>
      </w:r>
      <w:r w:rsidR="004F2EC6">
        <w:rPr>
          <w:noProof/>
        </w:rPr>
        <w:fldChar w:fldCharType="end"/>
      </w:r>
      <w:r>
        <w:t xml:space="preserve"> Основные понятия и определения</w:t>
      </w:r>
    </w:p>
    <w:tbl>
      <w:tblPr>
        <w:tblW w:w="9654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7"/>
        <w:gridCol w:w="2427"/>
        <w:gridCol w:w="6780"/>
      </w:tblGrid>
      <w:tr w:rsidR="009D0F93" w:rsidTr="007B348A">
        <w:trPr>
          <w:trHeight w:val="566"/>
          <w:tblHeader/>
        </w:trPr>
        <w:tc>
          <w:tcPr>
            <w:tcW w:w="447" w:type="dxa"/>
            <w:shd w:val="clear" w:color="auto" w:fill="BFBFBF" w:themeFill="background1" w:themeFillShade="BF"/>
            <w:vAlign w:val="center"/>
            <w:hideMark/>
          </w:tcPr>
          <w:p w:rsidR="009D0F93" w:rsidRPr="007B348A" w:rsidRDefault="009D0F93" w:rsidP="00AA51C6">
            <w:pPr>
              <w:pStyle w:val="S14"/>
              <w:rPr>
                <w:rFonts w:ascii="Times New Roman" w:hAnsi="Times New Roman"/>
                <w:sz w:val="20"/>
                <w:szCs w:val="20"/>
              </w:rPr>
            </w:pPr>
            <w:r w:rsidRPr="007B348A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2427" w:type="dxa"/>
            <w:shd w:val="clear" w:color="auto" w:fill="BFBFBF" w:themeFill="background1" w:themeFillShade="BF"/>
            <w:vAlign w:val="center"/>
            <w:hideMark/>
          </w:tcPr>
          <w:p w:rsidR="009D0F93" w:rsidRPr="007B348A" w:rsidRDefault="007B348A" w:rsidP="00AA51C6">
            <w:pPr>
              <w:pStyle w:val="S14"/>
              <w:rPr>
                <w:rFonts w:ascii="Times New Roman" w:hAnsi="Times New Roman"/>
                <w:sz w:val="20"/>
                <w:szCs w:val="20"/>
              </w:rPr>
            </w:pPr>
            <w:r w:rsidRPr="007B348A">
              <w:rPr>
                <w:rFonts w:ascii="Times New Roman" w:hAnsi="Times New Roman"/>
                <w:caps w:val="0"/>
                <w:sz w:val="20"/>
                <w:szCs w:val="20"/>
              </w:rPr>
              <w:t>Используемое сокращение</w:t>
            </w:r>
            <w:r w:rsidR="009D0F93" w:rsidRPr="007B348A"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 w:rsidRPr="007B348A">
              <w:rPr>
                <w:rFonts w:ascii="Times New Roman" w:hAnsi="Times New Roman"/>
                <w:caps w:val="0"/>
                <w:sz w:val="20"/>
                <w:szCs w:val="20"/>
              </w:rPr>
              <w:t>понятие</w:t>
            </w:r>
          </w:p>
        </w:tc>
        <w:tc>
          <w:tcPr>
            <w:tcW w:w="6780" w:type="dxa"/>
            <w:shd w:val="clear" w:color="auto" w:fill="BFBFBF" w:themeFill="background1" w:themeFillShade="BF"/>
            <w:vAlign w:val="center"/>
            <w:hideMark/>
          </w:tcPr>
          <w:p w:rsidR="009D0F93" w:rsidRPr="007B348A" w:rsidRDefault="007B348A" w:rsidP="00AA51C6">
            <w:pPr>
              <w:pStyle w:val="S14"/>
              <w:rPr>
                <w:rFonts w:ascii="Times New Roman" w:hAnsi="Times New Roman"/>
                <w:sz w:val="20"/>
                <w:szCs w:val="20"/>
              </w:rPr>
            </w:pPr>
            <w:r w:rsidRPr="007B348A">
              <w:rPr>
                <w:rFonts w:ascii="Times New Roman" w:hAnsi="Times New Roman"/>
                <w:caps w:val="0"/>
                <w:sz w:val="20"/>
                <w:szCs w:val="20"/>
              </w:rPr>
              <w:t>Расшифровка/определение</w:t>
            </w:r>
          </w:p>
        </w:tc>
      </w:tr>
      <w:tr w:rsidR="009D0F93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9D0F93" w:rsidRPr="002A797E" w:rsidRDefault="009D0F93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9D0F93" w:rsidRPr="009D78BB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 w:rsidRPr="009D78BB">
              <w:rPr>
                <w:rFonts w:cs="Arial"/>
                <w:sz w:val="20"/>
                <w:szCs w:val="20"/>
              </w:rPr>
              <w:t>АЗК</w:t>
            </w:r>
          </w:p>
        </w:tc>
        <w:tc>
          <w:tcPr>
            <w:tcW w:w="6780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proofErr w:type="gramStart"/>
            <w:r w:rsidRPr="009D78BB">
              <w:rPr>
                <w:rFonts w:cs="Arial"/>
                <w:sz w:val="20"/>
                <w:szCs w:val="20"/>
              </w:rPr>
              <w:t>Авто-заправочный</w:t>
            </w:r>
            <w:proofErr w:type="gramEnd"/>
            <w:r w:rsidRPr="009D78BB">
              <w:rPr>
                <w:rFonts w:cs="Arial"/>
                <w:sz w:val="20"/>
                <w:szCs w:val="20"/>
              </w:rPr>
              <w:t xml:space="preserve"> комплекс</w:t>
            </w:r>
          </w:p>
        </w:tc>
      </w:tr>
      <w:tr w:rsidR="009D0F93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9D0F93" w:rsidRPr="002A797E" w:rsidRDefault="009D0F93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9D0F93" w:rsidRPr="009D78BB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 w:rsidRPr="009D78BB">
              <w:rPr>
                <w:rFonts w:cs="Arial"/>
                <w:sz w:val="20"/>
                <w:szCs w:val="20"/>
              </w:rPr>
              <w:t>АЗС</w:t>
            </w:r>
          </w:p>
        </w:tc>
        <w:tc>
          <w:tcPr>
            <w:tcW w:w="6780" w:type="dxa"/>
            <w:shd w:val="clear" w:color="auto" w:fill="auto"/>
          </w:tcPr>
          <w:p w:rsidR="009D0F93" w:rsidRPr="009D78BB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proofErr w:type="gramStart"/>
            <w:r w:rsidRPr="009D78BB">
              <w:rPr>
                <w:rFonts w:cs="Arial"/>
                <w:sz w:val="20"/>
                <w:szCs w:val="20"/>
              </w:rPr>
              <w:t>Авто-заправочная</w:t>
            </w:r>
            <w:proofErr w:type="gramEnd"/>
            <w:r w:rsidRPr="009D78BB">
              <w:rPr>
                <w:rFonts w:cs="Arial"/>
                <w:sz w:val="20"/>
                <w:szCs w:val="20"/>
              </w:rPr>
              <w:t xml:space="preserve"> станция</w:t>
            </w:r>
          </w:p>
        </w:tc>
      </w:tr>
      <w:tr w:rsidR="009D0F93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9D0F93" w:rsidRPr="002A797E" w:rsidRDefault="009D0F93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9D0F93" w:rsidRPr="009D78BB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АРМ</w:t>
            </w:r>
          </w:p>
        </w:tc>
        <w:tc>
          <w:tcPr>
            <w:tcW w:w="6780" w:type="dxa"/>
            <w:shd w:val="clear" w:color="auto" w:fill="auto"/>
          </w:tcPr>
          <w:p w:rsidR="009D0F93" w:rsidRPr="009D78BB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Автоматизированное рабочее место</w:t>
            </w:r>
          </w:p>
        </w:tc>
      </w:tr>
      <w:tr w:rsidR="009D0F93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9D0F93" w:rsidRPr="002A797E" w:rsidRDefault="009D0F93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9D0F93" w:rsidRPr="00916FFA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 w:rsidRPr="00916FFA">
              <w:rPr>
                <w:rFonts w:cs="Arial"/>
                <w:sz w:val="20"/>
                <w:szCs w:val="20"/>
              </w:rPr>
              <w:t>АСУ</w:t>
            </w:r>
          </w:p>
        </w:tc>
        <w:tc>
          <w:tcPr>
            <w:tcW w:w="6780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 w:rsidRPr="009D78BB">
              <w:rPr>
                <w:rFonts w:cs="Arial"/>
                <w:sz w:val="20"/>
                <w:szCs w:val="20"/>
              </w:rPr>
              <w:t>Автоматизированная Система Управления (АЗС/АЗК)</w:t>
            </w:r>
          </w:p>
        </w:tc>
      </w:tr>
      <w:tr w:rsidR="009D0F93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9D0F93" w:rsidRPr="002A797E" w:rsidRDefault="009D0F93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9D0F93" w:rsidRPr="00916FFA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Кассовый чек</w:t>
            </w:r>
          </w:p>
        </w:tc>
        <w:tc>
          <w:tcPr>
            <w:tcW w:w="6780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П</w:t>
            </w:r>
            <w:r w:rsidRPr="00952372">
              <w:rPr>
                <w:rFonts w:cs="Arial"/>
                <w:sz w:val="20"/>
                <w:szCs w:val="20"/>
              </w:rPr>
              <w:t>ервичный учетный документ, сформированный в электронной форме и (или) отпечатанный с применением                    контрольно-кассовой техники в момент расчета между пользователем и покупателем (клиентом), содержащий сведения о расчете, подтверждающий факт его осуществления  и соответствующий требованиям законодательства Российской Федерации о примене</w:t>
            </w:r>
            <w:r>
              <w:rPr>
                <w:rFonts w:cs="Arial"/>
                <w:sz w:val="20"/>
                <w:szCs w:val="20"/>
              </w:rPr>
              <w:t>нии контрольно-кассовой техники</w:t>
            </w:r>
          </w:p>
        </w:tc>
      </w:tr>
      <w:tr w:rsidR="009D0F93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9D0F93" w:rsidRPr="002A797E" w:rsidRDefault="009D0F93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9D0F93" w:rsidRPr="00B00B39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 w:rsidRPr="00B00B39">
              <w:rPr>
                <w:rFonts w:cs="Arial"/>
                <w:sz w:val="20"/>
                <w:szCs w:val="20"/>
              </w:rPr>
              <w:t>ККТ</w:t>
            </w:r>
          </w:p>
        </w:tc>
        <w:tc>
          <w:tcPr>
            <w:tcW w:w="6780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 w:rsidRPr="00B00B39">
              <w:rPr>
                <w:rFonts w:cs="Arial"/>
                <w:sz w:val="20"/>
                <w:szCs w:val="20"/>
              </w:rPr>
              <w:t>Контрольно-Кассовая Техника</w:t>
            </w:r>
          </w:p>
        </w:tc>
      </w:tr>
      <w:tr w:rsidR="009D0F93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9D0F93" w:rsidRPr="002A797E" w:rsidRDefault="009D0F93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9D0F93" w:rsidRPr="00B00B39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 w:rsidRPr="00B00B39">
              <w:rPr>
                <w:rFonts w:cs="Arial"/>
                <w:sz w:val="20"/>
                <w:szCs w:val="20"/>
              </w:rPr>
              <w:t>Контрольно-кассовая техника</w:t>
            </w:r>
          </w:p>
        </w:tc>
        <w:tc>
          <w:tcPr>
            <w:tcW w:w="6780" w:type="dxa"/>
            <w:shd w:val="clear" w:color="auto" w:fill="auto"/>
          </w:tcPr>
          <w:p w:rsidR="009D0F93" w:rsidRPr="00B00B39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proofErr w:type="gramStart"/>
            <w:r w:rsidRPr="00B00B39">
              <w:rPr>
                <w:rFonts w:cs="Arial"/>
                <w:sz w:val="20"/>
                <w:szCs w:val="20"/>
              </w:rPr>
              <w:t>Электронные вычислительные машины, иные компьютерные устройства и их комплексы, обеспечивающие запись и хранение фискальных данных в фискальных накопителях, формирующие фискальные документы, обеспечивающие передачу фискальных документов в налоговые органы через оператора фискальных данных и печать фискальных документов на бумажных носителях в соответствии с правилами, установленными законодательством Российской Федерации о применении контрольно-кассовой техники</w:t>
            </w:r>
            <w:proofErr w:type="gramEnd"/>
          </w:p>
        </w:tc>
      </w:tr>
      <w:tr w:rsidR="009D0F93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9D0F93" w:rsidRPr="002A797E" w:rsidRDefault="009D0F93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Нефискальный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слип</w:t>
            </w:r>
          </w:p>
        </w:tc>
        <w:tc>
          <w:tcPr>
            <w:tcW w:w="6780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Квитанция, формируемая ККТ, но не имеющая признаков фискального документа</w:t>
            </w:r>
          </w:p>
        </w:tc>
      </w:tr>
      <w:tr w:rsidR="00654346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654346" w:rsidRPr="002A797E" w:rsidRDefault="00654346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654346" w:rsidRDefault="00654346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НП</w:t>
            </w:r>
          </w:p>
        </w:tc>
        <w:tc>
          <w:tcPr>
            <w:tcW w:w="6780" w:type="dxa"/>
            <w:shd w:val="clear" w:color="auto" w:fill="auto"/>
          </w:tcPr>
          <w:p w:rsidR="00654346" w:rsidRDefault="00654346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Нефтепродукт</w:t>
            </w:r>
          </w:p>
        </w:tc>
      </w:tr>
      <w:tr w:rsidR="009D0F93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9D0F93" w:rsidRPr="002A797E" w:rsidRDefault="009D0F93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9D0F93" w:rsidRPr="00097410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ОС</w:t>
            </w:r>
          </w:p>
        </w:tc>
        <w:tc>
          <w:tcPr>
            <w:tcW w:w="6780" w:type="dxa"/>
            <w:shd w:val="clear" w:color="auto" w:fill="auto"/>
          </w:tcPr>
          <w:p w:rsidR="009D0F93" w:rsidRPr="00097410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Операционная система</w:t>
            </w:r>
          </w:p>
        </w:tc>
      </w:tr>
      <w:tr w:rsidR="009D0F93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9D0F93" w:rsidRPr="002A797E" w:rsidRDefault="009D0F93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ОФД</w:t>
            </w:r>
          </w:p>
        </w:tc>
        <w:tc>
          <w:tcPr>
            <w:tcW w:w="6780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Оператор фискальных данных</w:t>
            </w:r>
          </w:p>
        </w:tc>
      </w:tr>
      <w:tr w:rsidR="009D0F93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9D0F93" w:rsidRPr="002A797E" w:rsidRDefault="009D0F93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9D0F93" w:rsidRPr="00097410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Система</w:t>
            </w:r>
          </w:p>
        </w:tc>
        <w:tc>
          <w:tcPr>
            <w:tcW w:w="6780" w:type="dxa"/>
            <w:shd w:val="clear" w:color="auto" w:fill="auto"/>
          </w:tcPr>
          <w:p w:rsidR="009D0F93" w:rsidRPr="00097410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АСУ «</w:t>
            </w:r>
            <w:r>
              <w:rPr>
                <w:rFonts w:cs="Arial"/>
                <w:sz w:val="20"/>
                <w:szCs w:val="20"/>
                <w:lang w:val="en-US"/>
              </w:rPr>
              <w:t>Gas</w:t>
            </w:r>
            <w:r w:rsidRPr="00A40143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US"/>
              </w:rPr>
              <w:t>Complex</w:t>
            </w:r>
            <w:r w:rsidRPr="00A40143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  <w:lang w:val="en-US"/>
              </w:rPr>
              <w:t>System</w:t>
            </w:r>
            <w:r>
              <w:rPr>
                <w:rFonts w:cs="Arial"/>
                <w:sz w:val="20"/>
                <w:szCs w:val="20"/>
              </w:rPr>
              <w:t>»</w:t>
            </w:r>
          </w:p>
        </w:tc>
      </w:tr>
      <w:tr w:rsidR="009D0F93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9D0F93" w:rsidRPr="002A797E" w:rsidRDefault="009D0F93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тег</w:t>
            </w:r>
          </w:p>
        </w:tc>
        <w:tc>
          <w:tcPr>
            <w:tcW w:w="6780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 w:rsidRPr="00A40D7B">
              <w:rPr>
                <w:rFonts w:cs="Arial"/>
                <w:sz w:val="20"/>
                <w:szCs w:val="20"/>
              </w:rPr>
              <w:t>Идентификатор реквизита фискального документа в приказе ФНС «</w:t>
            </w:r>
            <w:r w:rsidRPr="0073708C">
              <w:rPr>
                <w:rFonts w:cs="Arial"/>
                <w:sz w:val="20"/>
                <w:szCs w:val="20"/>
              </w:rPr>
              <w:t>Об утверждении дополнительных реквизитов фискальных документов и форматов фискальных документов, обязательных к использованию</w:t>
            </w:r>
            <w:r w:rsidRPr="00A40D7B">
              <w:rPr>
                <w:rFonts w:cs="Arial"/>
                <w:sz w:val="20"/>
                <w:szCs w:val="20"/>
              </w:rPr>
              <w:t>»</w:t>
            </w:r>
          </w:p>
        </w:tc>
      </w:tr>
      <w:tr w:rsidR="009D0F93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9D0F93" w:rsidRPr="002A797E" w:rsidRDefault="009D0F93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ФЗ</w:t>
            </w:r>
          </w:p>
        </w:tc>
        <w:tc>
          <w:tcPr>
            <w:tcW w:w="6780" w:type="dxa"/>
            <w:shd w:val="clear" w:color="auto" w:fill="auto"/>
          </w:tcPr>
          <w:p w:rsidR="009D0F93" w:rsidRPr="0034617A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Федеральный закон</w:t>
            </w:r>
          </w:p>
        </w:tc>
      </w:tr>
      <w:tr w:rsidR="009D0F93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9D0F93" w:rsidRPr="002A797E" w:rsidRDefault="009D0F93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Фискальные данные</w:t>
            </w:r>
          </w:p>
        </w:tc>
        <w:tc>
          <w:tcPr>
            <w:tcW w:w="6780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С</w:t>
            </w:r>
            <w:r w:rsidRPr="00910E0A">
              <w:rPr>
                <w:rFonts w:cs="Arial"/>
                <w:sz w:val="20"/>
                <w:szCs w:val="20"/>
              </w:rPr>
              <w:t>ведения о расчетах, в том числе сведения об организации или индивидуальном предпринимателе, осуществляющих расчеты, о контрольно-кассовой технике, применяемой при осуществлении расчетов, и иные сведения, сформированные контрольно-кассовой техникой или оператором фискальных данных</w:t>
            </w:r>
          </w:p>
        </w:tc>
      </w:tr>
      <w:tr w:rsidR="0003680D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03680D" w:rsidRPr="002A797E" w:rsidRDefault="0003680D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03680D" w:rsidRDefault="0003680D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ФД</w:t>
            </w:r>
          </w:p>
        </w:tc>
        <w:tc>
          <w:tcPr>
            <w:tcW w:w="6780" w:type="dxa"/>
            <w:shd w:val="clear" w:color="auto" w:fill="auto"/>
          </w:tcPr>
          <w:p w:rsidR="0003680D" w:rsidRDefault="0003680D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Фискальный документ</w:t>
            </w:r>
          </w:p>
        </w:tc>
      </w:tr>
      <w:tr w:rsidR="009D0F93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9D0F93" w:rsidRPr="002A797E" w:rsidRDefault="009D0F93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Фискальный документ</w:t>
            </w:r>
          </w:p>
        </w:tc>
        <w:tc>
          <w:tcPr>
            <w:tcW w:w="6780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Ф</w:t>
            </w:r>
            <w:r w:rsidRPr="00910E0A">
              <w:rPr>
                <w:rFonts w:cs="Arial"/>
                <w:sz w:val="20"/>
                <w:szCs w:val="20"/>
              </w:rPr>
              <w:t>искальные данные, представленные по установленным форматам в виде кассового чека, бланка строгой отчетности и (или) иного документа, предусмотренного законодательством Российской Федерации о применении контрольно-кассовой техники, на бумажном носителе и (или) в электронной форме, в том числе защищенные фискальным признаком</w:t>
            </w:r>
            <w:proofErr w:type="gramEnd"/>
          </w:p>
        </w:tc>
      </w:tr>
      <w:tr w:rsidR="009D0F93" w:rsidTr="009D0F93">
        <w:trPr>
          <w:trHeight w:val="300"/>
        </w:trPr>
        <w:tc>
          <w:tcPr>
            <w:tcW w:w="447" w:type="dxa"/>
            <w:shd w:val="clear" w:color="auto" w:fill="auto"/>
          </w:tcPr>
          <w:p w:rsidR="009D0F93" w:rsidRPr="002A797E" w:rsidRDefault="009D0F93" w:rsidP="00F95F69">
            <w:pPr>
              <w:pStyle w:val="afffc"/>
              <w:numPr>
                <w:ilvl w:val="0"/>
                <w:numId w:val="26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2427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ФНС</w:t>
            </w:r>
          </w:p>
        </w:tc>
        <w:tc>
          <w:tcPr>
            <w:tcW w:w="6780" w:type="dxa"/>
            <w:shd w:val="clear" w:color="auto" w:fill="auto"/>
          </w:tcPr>
          <w:p w:rsidR="009D0F93" w:rsidRDefault="009D0F93" w:rsidP="009D0F93">
            <w:pPr>
              <w:keepNext/>
              <w:keepLines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Федеральная налоговая служба</w:t>
            </w:r>
          </w:p>
        </w:tc>
      </w:tr>
    </w:tbl>
    <w:p w:rsidR="000D5ECD" w:rsidRPr="000D5ECD" w:rsidRDefault="000D5ECD" w:rsidP="000D5ECD">
      <w:pPr>
        <w:pStyle w:val="S4"/>
      </w:pPr>
    </w:p>
    <w:p w:rsidR="000D5ECD" w:rsidRDefault="000D5ECD" w:rsidP="000D5ECD">
      <w:pPr>
        <w:pStyle w:val="S1"/>
        <w:pageBreakBefore w:val="0"/>
        <w:ind w:left="431" w:hanging="431"/>
        <w:rPr>
          <w:color w:val="auto"/>
        </w:rPr>
      </w:pPr>
      <w:bookmarkStart w:id="2" w:name="_Toc517689988"/>
      <w:r>
        <w:rPr>
          <w:color w:val="auto"/>
        </w:rPr>
        <w:t>Нормативная документация</w:t>
      </w:r>
      <w:bookmarkEnd w:id="2"/>
    </w:p>
    <w:p w:rsidR="00FD4238" w:rsidRPr="00FD4238" w:rsidRDefault="004E6960" w:rsidP="004E6960">
      <w:pPr>
        <w:pStyle w:val="S4"/>
        <w:numPr>
          <w:ilvl w:val="0"/>
          <w:numId w:val="38"/>
        </w:numPr>
        <w:tabs>
          <w:tab w:val="clear" w:pos="1690"/>
        </w:tabs>
      </w:pPr>
      <w:r>
        <w:t xml:space="preserve">Приказ ФНС </w:t>
      </w:r>
      <w:r w:rsidRPr="00901861">
        <w:t>России</w:t>
      </w:r>
      <w:r>
        <w:t xml:space="preserve"> </w:t>
      </w:r>
      <w:r w:rsidRPr="00AF6EDE">
        <w:t>от</w:t>
      </w:r>
      <w:r>
        <w:t xml:space="preserve"> 21</w:t>
      </w:r>
      <w:r w:rsidR="00933C19">
        <w:t xml:space="preserve"> </w:t>
      </w:r>
      <w:r>
        <w:t>марта</w:t>
      </w:r>
      <w:r w:rsidRPr="00AF6EDE">
        <w:t xml:space="preserve"> 20</w:t>
      </w:r>
      <w:r>
        <w:t xml:space="preserve">17 </w:t>
      </w:r>
      <w:r w:rsidRPr="00AF6EDE">
        <w:t>г.</w:t>
      </w:r>
      <w:r>
        <w:t xml:space="preserve"> «</w:t>
      </w:r>
      <w:r w:rsidRPr="00885C02">
        <w:t>Об утверждении дополнительных реквизитов фискальных документов и форматов фискальных документов, обязательных к использованию</w:t>
      </w:r>
      <w:r>
        <w:t>».</w:t>
      </w:r>
    </w:p>
    <w:p w:rsidR="004321A0" w:rsidRDefault="004321A0" w:rsidP="009D5AEB">
      <w:pPr>
        <w:pStyle w:val="S1"/>
        <w:rPr>
          <w:color w:val="auto"/>
        </w:rPr>
      </w:pPr>
      <w:bookmarkStart w:id="3" w:name="_Toc473897439"/>
      <w:bookmarkStart w:id="4" w:name="_Toc517689989"/>
      <w:r>
        <w:rPr>
          <w:color w:val="auto"/>
        </w:rPr>
        <w:lastRenderedPageBreak/>
        <w:t>Цели и задачи</w:t>
      </w:r>
      <w:bookmarkEnd w:id="3"/>
      <w:bookmarkEnd w:id="4"/>
    </w:p>
    <w:p w:rsidR="004321A0" w:rsidRDefault="004321A0" w:rsidP="004321A0">
      <w:pPr>
        <w:pStyle w:val="S4"/>
        <w:tabs>
          <w:tab w:val="clear" w:pos="1690"/>
        </w:tabs>
      </w:pPr>
      <w:r>
        <w:t xml:space="preserve">Целью данного документа является формулировка требований по </w:t>
      </w:r>
      <w:r w:rsidR="0003680D">
        <w:t xml:space="preserve">заполнению </w:t>
      </w:r>
      <w:r w:rsidR="00654346">
        <w:t>и использованию реквизита ФД «дополнительный реквизит пользователя» (тег 1084) при печати кассовых чеков ККТ на АЗС и при формировании копий кассовых чеков на стороне ОФД</w:t>
      </w:r>
      <w:r>
        <w:t>.</w:t>
      </w:r>
    </w:p>
    <w:p w:rsidR="004321A0" w:rsidRPr="004321A0" w:rsidRDefault="004321A0" w:rsidP="004321A0">
      <w:pPr>
        <w:pStyle w:val="S"/>
        <w:numPr>
          <w:ilvl w:val="0"/>
          <w:numId w:val="0"/>
        </w:numPr>
        <w:ind w:left="851"/>
      </w:pPr>
    </w:p>
    <w:p w:rsidR="00D60A1A" w:rsidRDefault="00D60A1A" w:rsidP="004321A0">
      <w:pPr>
        <w:pStyle w:val="S1"/>
        <w:pageBreakBefore w:val="0"/>
        <w:ind w:left="431" w:hanging="431"/>
        <w:rPr>
          <w:color w:val="auto"/>
        </w:rPr>
      </w:pPr>
      <w:bookmarkStart w:id="5" w:name="_Toc473897440"/>
      <w:bookmarkStart w:id="6" w:name="_Toc517689990"/>
      <w:r>
        <w:rPr>
          <w:color w:val="auto"/>
        </w:rPr>
        <w:t>Общие сведения</w:t>
      </w:r>
      <w:bookmarkEnd w:id="5"/>
      <w:bookmarkEnd w:id="6"/>
    </w:p>
    <w:p w:rsidR="003068C0" w:rsidRDefault="003068C0" w:rsidP="003068C0">
      <w:pPr>
        <w:pStyle w:val="S4"/>
        <w:tabs>
          <w:tab w:val="clear" w:pos="1690"/>
        </w:tabs>
        <w:spacing w:before="0"/>
      </w:pPr>
    </w:p>
    <w:p w:rsidR="008045D3" w:rsidRDefault="008045D3" w:rsidP="003068C0">
      <w:pPr>
        <w:pStyle w:val="S4"/>
        <w:tabs>
          <w:tab w:val="clear" w:pos="1690"/>
        </w:tabs>
        <w:spacing w:before="0"/>
      </w:pPr>
      <w:r>
        <w:t xml:space="preserve">Процесс реализации НП и товаров </w:t>
      </w:r>
      <w:proofErr w:type="gramStart"/>
      <w:r>
        <w:t>на</w:t>
      </w:r>
      <w:proofErr w:type="gramEnd"/>
      <w:r>
        <w:t xml:space="preserve"> современных АЗС отличается: </w:t>
      </w:r>
    </w:p>
    <w:p w:rsidR="008045D3" w:rsidRDefault="008045D3" w:rsidP="00347637">
      <w:pPr>
        <w:pStyle w:val="S4"/>
        <w:numPr>
          <w:ilvl w:val="0"/>
          <w:numId w:val="32"/>
        </w:numPr>
        <w:tabs>
          <w:tab w:val="clear" w:pos="1690"/>
        </w:tabs>
        <w:spacing w:before="0"/>
      </w:pPr>
      <w:r>
        <w:t>высокой интенсивностью;</w:t>
      </w:r>
    </w:p>
    <w:p w:rsidR="008045D3" w:rsidRDefault="008045D3" w:rsidP="00347637">
      <w:pPr>
        <w:pStyle w:val="S4"/>
        <w:numPr>
          <w:ilvl w:val="0"/>
          <w:numId w:val="32"/>
        </w:numPr>
        <w:tabs>
          <w:tab w:val="clear" w:pos="1690"/>
        </w:tabs>
        <w:spacing w:before="0"/>
      </w:pPr>
      <w:r>
        <w:t>высокой степенью автоматизации и механизации;</w:t>
      </w:r>
    </w:p>
    <w:p w:rsidR="008045D3" w:rsidRDefault="008045D3" w:rsidP="00347637">
      <w:pPr>
        <w:pStyle w:val="S4"/>
        <w:numPr>
          <w:ilvl w:val="0"/>
          <w:numId w:val="32"/>
        </w:numPr>
        <w:tabs>
          <w:tab w:val="clear" w:pos="1690"/>
        </w:tabs>
        <w:spacing w:before="0"/>
      </w:pPr>
      <w:r>
        <w:t>сложностью процесса отпуска НП (возврат недолитого предоплаченного НП является неотъемлемой частью процесса реализации НП, а не эпизодической, редкой процедурой);</w:t>
      </w:r>
    </w:p>
    <w:p w:rsidR="008045D3" w:rsidRDefault="00711783" w:rsidP="00347637">
      <w:pPr>
        <w:pStyle w:val="S4"/>
        <w:numPr>
          <w:ilvl w:val="0"/>
          <w:numId w:val="32"/>
        </w:numPr>
        <w:tabs>
          <w:tab w:val="clear" w:pos="1690"/>
        </w:tabs>
        <w:spacing w:before="0"/>
      </w:pPr>
      <w:r>
        <w:t xml:space="preserve">появлением и </w:t>
      </w:r>
      <w:r w:rsidR="008045D3">
        <w:t>использованием инновационных решений;</w:t>
      </w:r>
    </w:p>
    <w:p w:rsidR="008045D3" w:rsidRDefault="008045D3" w:rsidP="00347637">
      <w:pPr>
        <w:pStyle w:val="S4"/>
        <w:numPr>
          <w:ilvl w:val="0"/>
          <w:numId w:val="32"/>
        </w:numPr>
        <w:tabs>
          <w:tab w:val="clear" w:pos="1690"/>
        </w:tabs>
        <w:spacing w:before="0"/>
      </w:pPr>
      <w:r>
        <w:t xml:space="preserve">появлением новых видов отпуска НП и </w:t>
      </w:r>
      <w:r w:rsidR="004E4FEE">
        <w:t xml:space="preserve">типов </w:t>
      </w:r>
      <w:r>
        <w:t>оплат (виртуальные топливные карты, «мобильные платежи» и т.д.);</w:t>
      </w:r>
    </w:p>
    <w:p w:rsidR="008045D3" w:rsidRDefault="008045D3" w:rsidP="00347637">
      <w:pPr>
        <w:pStyle w:val="S4"/>
        <w:numPr>
          <w:ilvl w:val="0"/>
          <w:numId w:val="32"/>
        </w:numPr>
        <w:tabs>
          <w:tab w:val="clear" w:pos="1690"/>
        </w:tabs>
        <w:spacing w:before="0"/>
      </w:pPr>
      <w:r>
        <w:t>широким применением новых маркетинговых акций</w:t>
      </w:r>
      <w:r w:rsidR="004E4FEE">
        <w:t>, программ лояльности и т.д.</w:t>
      </w:r>
    </w:p>
    <w:p w:rsidR="008045D3" w:rsidRDefault="008045D3" w:rsidP="00711783">
      <w:pPr>
        <w:pStyle w:val="S4"/>
        <w:tabs>
          <w:tab w:val="clear" w:pos="1690"/>
        </w:tabs>
        <w:spacing w:before="0"/>
        <w:ind w:left="720"/>
      </w:pPr>
    </w:p>
    <w:p w:rsidR="00711783" w:rsidRDefault="00711783" w:rsidP="003068C0">
      <w:pPr>
        <w:pStyle w:val="S4"/>
        <w:tabs>
          <w:tab w:val="clear" w:pos="1690"/>
        </w:tabs>
        <w:spacing w:before="0"/>
      </w:pPr>
      <w:r>
        <w:t>Перечисленные особенности процесса реализации НП и товаров на АЗС приводят к необходимости:</w:t>
      </w:r>
    </w:p>
    <w:p w:rsidR="006C30C9" w:rsidRDefault="00711783" w:rsidP="00347637">
      <w:pPr>
        <w:pStyle w:val="S4"/>
        <w:numPr>
          <w:ilvl w:val="0"/>
          <w:numId w:val="33"/>
        </w:numPr>
        <w:tabs>
          <w:tab w:val="clear" w:pos="1690"/>
        </w:tabs>
        <w:spacing w:before="0"/>
      </w:pPr>
      <w:r>
        <w:t>дополнительного информирования клиента об особенностях совершенной продажи (название промо-акции, размер полученной скидки, особенности выполненной оплаты и т.д.);</w:t>
      </w:r>
    </w:p>
    <w:p w:rsidR="00711783" w:rsidRDefault="00711783" w:rsidP="00347637">
      <w:pPr>
        <w:pStyle w:val="S4"/>
        <w:numPr>
          <w:ilvl w:val="0"/>
          <w:numId w:val="33"/>
        </w:numPr>
        <w:tabs>
          <w:tab w:val="clear" w:pos="1690"/>
        </w:tabs>
        <w:spacing w:before="0"/>
      </w:pPr>
      <w:r>
        <w:t>фиксирование параметров совершенной продажи, необходимые, при выполнении таких процедур как возврат стоимости недолит</w:t>
      </w:r>
      <w:r w:rsidR="00933C19">
        <w:t>ого</w:t>
      </w:r>
      <w:r>
        <w:t xml:space="preserve"> предоплаченн</w:t>
      </w:r>
      <w:r w:rsidR="00933C19">
        <w:t>ого</w:t>
      </w:r>
      <w:r>
        <w:t xml:space="preserve"> НП</w:t>
      </w:r>
      <w:r w:rsidR="004E4FEE">
        <w:t xml:space="preserve">, решение инцидентов, при возникновении спорных </w:t>
      </w:r>
      <w:r w:rsidR="003F730D">
        <w:t>ситуаций</w:t>
      </w:r>
      <w:r w:rsidR="003F730D" w:rsidRPr="003F730D">
        <w:t xml:space="preserve"> </w:t>
      </w:r>
      <w:r w:rsidR="003F730D" w:rsidRPr="00EF71CE">
        <w:rPr>
          <w:color w:val="000000" w:themeColor="text1"/>
        </w:rPr>
        <w:t>или технических сбоях.</w:t>
      </w:r>
    </w:p>
    <w:p w:rsidR="004E4FEE" w:rsidRDefault="004E4FEE" w:rsidP="004E4FEE">
      <w:pPr>
        <w:pStyle w:val="S4"/>
        <w:tabs>
          <w:tab w:val="clear" w:pos="1690"/>
        </w:tabs>
        <w:spacing w:before="0"/>
      </w:pPr>
    </w:p>
    <w:p w:rsidR="004E4FEE" w:rsidRDefault="004E4FEE" w:rsidP="004E4FEE">
      <w:pPr>
        <w:pStyle w:val="S4"/>
        <w:tabs>
          <w:tab w:val="clear" w:pos="1690"/>
        </w:tabs>
        <w:spacing w:before="0"/>
      </w:pPr>
      <w:r>
        <w:t xml:space="preserve">Для клиента получать дополнительную информацию и параметры по совершенной продаже, удобнее </w:t>
      </w:r>
      <w:r w:rsidR="00933C19">
        <w:t xml:space="preserve">и быстрее </w:t>
      </w:r>
      <w:r>
        <w:t>на кассовом чеке, при выполнении расчета на АЗС.</w:t>
      </w:r>
    </w:p>
    <w:p w:rsidR="00711783" w:rsidRDefault="00711783" w:rsidP="003068C0">
      <w:pPr>
        <w:pStyle w:val="S4"/>
        <w:tabs>
          <w:tab w:val="clear" w:pos="1690"/>
        </w:tabs>
        <w:spacing w:before="0"/>
      </w:pPr>
    </w:p>
    <w:p w:rsidR="00094CF1" w:rsidRDefault="009A3DE6" w:rsidP="003068C0">
      <w:pPr>
        <w:pStyle w:val="S4"/>
        <w:tabs>
          <w:tab w:val="clear" w:pos="1690"/>
        </w:tabs>
        <w:spacing w:before="0"/>
      </w:pPr>
      <w:r>
        <w:t xml:space="preserve">Поскольку в ряде случаев клиент получает только электронную копию кассового чека, данная копия должна содержать всю ту </w:t>
      </w:r>
      <w:r w:rsidR="00933C19">
        <w:t xml:space="preserve">же </w:t>
      </w:r>
      <w:r>
        <w:t>дополнительную информацию, которую содержит и кассовый чек.</w:t>
      </w:r>
    </w:p>
    <w:p w:rsidR="009A3DE6" w:rsidRDefault="009A3DE6" w:rsidP="003068C0">
      <w:pPr>
        <w:pStyle w:val="S4"/>
        <w:tabs>
          <w:tab w:val="clear" w:pos="1690"/>
        </w:tabs>
        <w:spacing w:before="0"/>
      </w:pPr>
    </w:p>
    <w:p w:rsidR="009A3DE6" w:rsidRDefault="009A3DE6" w:rsidP="003068C0">
      <w:pPr>
        <w:pStyle w:val="S4"/>
        <w:tabs>
          <w:tab w:val="clear" w:pos="1690"/>
        </w:tabs>
        <w:spacing w:before="0"/>
      </w:pPr>
      <w:r>
        <w:t xml:space="preserve">Для решения описанных выше проблем </w:t>
      </w:r>
      <w:r w:rsidR="00347637">
        <w:t>предлагается</w:t>
      </w:r>
      <w:r>
        <w:t xml:space="preserve"> использовать реквизит ФД «дополнительный реквизит пользователя»</w:t>
      </w:r>
      <w:r w:rsidR="00347637">
        <w:t xml:space="preserve"> (тег 1084):</w:t>
      </w:r>
    </w:p>
    <w:p w:rsidR="00347637" w:rsidRDefault="001B7281" w:rsidP="00347637">
      <w:pPr>
        <w:pStyle w:val="S4"/>
        <w:numPr>
          <w:ilvl w:val="0"/>
          <w:numId w:val="34"/>
        </w:numPr>
        <w:tabs>
          <w:tab w:val="clear" w:pos="1690"/>
        </w:tabs>
        <w:spacing w:before="0"/>
      </w:pPr>
      <w:r>
        <w:t>АСУ АЗС записывает в</w:t>
      </w:r>
      <w:r w:rsidR="00347637">
        <w:t>с</w:t>
      </w:r>
      <w:r>
        <w:t>ю</w:t>
      </w:r>
      <w:r w:rsidR="00347637">
        <w:t xml:space="preserve"> необходим</w:t>
      </w:r>
      <w:r>
        <w:t>ую</w:t>
      </w:r>
      <w:r w:rsidR="00347637">
        <w:t xml:space="preserve"> информаци</w:t>
      </w:r>
      <w:r>
        <w:t>ю</w:t>
      </w:r>
      <w:r w:rsidR="00347637">
        <w:t xml:space="preserve"> в реквизит 1084</w:t>
      </w:r>
      <w:r>
        <w:t>;</w:t>
      </w:r>
    </w:p>
    <w:p w:rsidR="001B7281" w:rsidRDefault="00347637" w:rsidP="003068C0">
      <w:pPr>
        <w:pStyle w:val="S4"/>
        <w:numPr>
          <w:ilvl w:val="0"/>
          <w:numId w:val="34"/>
        </w:numPr>
        <w:tabs>
          <w:tab w:val="clear" w:pos="1690"/>
        </w:tabs>
        <w:spacing w:before="0"/>
      </w:pPr>
      <w:r>
        <w:t>ККТ распечатыва</w:t>
      </w:r>
      <w:r w:rsidR="001B7281">
        <w:t>ет</w:t>
      </w:r>
      <w:r>
        <w:t xml:space="preserve"> информацию реквизита 1084 на кассовых чеках АЗС</w:t>
      </w:r>
      <w:r w:rsidR="00933C19">
        <w:t>, передает эту информацию ОФД</w:t>
      </w:r>
      <w:r w:rsidR="001B7281">
        <w:t>;</w:t>
      </w:r>
    </w:p>
    <w:p w:rsidR="009A3DE6" w:rsidRDefault="001B7281" w:rsidP="003068C0">
      <w:pPr>
        <w:pStyle w:val="S4"/>
        <w:numPr>
          <w:ilvl w:val="0"/>
          <w:numId w:val="34"/>
        </w:numPr>
        <w:tabs>
          <w:tab w:val="clear" w:pos="1690"/>
        </w:tabs>
        <w:spacing w:before="0"/>
      </w:pPr>
      <w:r>
        <w:t xml:space="preserve">При формировании копии кассового чека на стороне ОФД, информация реквизита 1084 </w:t>
      </w:r>
      <w:r w:rsidR="00347637">
        <w:t xml:space="preserve"> </w:t>
      </w:r>
      <w:r>
        <w:t xml:space="preserve">заносится в эти </w:t>
      </w:r>
      <w:r w:rsidR="00347637">
        <w:t>копи</w:t>
      </w:r>
      <w:r>
        <w:t>и</w:t>
      </w:r>
      <w:r w:rsidR="00347637">
        <w:t xml:space="preserve"> кассовых чеков.</w:t>
      </w:r>
    </w:p>
    <w:p w:rsidR="00094CF1" w:rsidRDefault="00094CF1" w:rsidP="003068C0">
      <w:pPr>
        <w:pStyle w:val="S4"/>
        <w:tabs>
          <w:tab w:val="clear" w:pos="1690"/>
        </w:tabs>
        <w:spacing w:before="0"/>
      </w:pPr>
    </w:p>
    <w:p w:rsidR="00094CF1" w:rsidRDefault="00094CF1" w:rsidP="003068C0">
      <w:pPr>
        <w:pStyle w:val="S4"/>
        <w:tabs>
          <w:tab w:val="clear" w:pos="1690"/>
        </w:tabs>
        <w:spacing w:before="0"/>
      </w:pPr>
    </w:p>
    <w:p w:rsidR="009912AF" w:rsidRDefault="009912AF" w:rsidP="009912AF">
      <w:pPr>
        <w:pStyle w:val="S4"/>
        <w:tabs>
          <w:tab w:val="clear" w:pos="1690"/>
        </w:tabs>
        <w:spacing w:before="0"/>
      </w:pPr>
    </w:p>
    <w:p w:rsidR="00073B45" w:rsidRPr="00E776F8" w:rsidRDefault="00866B80" w:rsidP="00771F01">
      <w:pPr>
        <w:pStyle w:val="S1"/>
        <w:rPr>
          <w:color w:val="auto"/>
        </w:rPr>
      </w:pPr>
      <w:bookmarkStart w:id="7" w:name="_Toc473897441"/>
      <w:bookmarkStart w:id="8" w:name="_Toc517689991"/>
      <w:r w:rsidRPr="00E776F8">
        <w:rPr>
          <w:color w:val="auto"/>
        </w:rPr>
        <w:lastRenderedPageBreak/>
        <w:t xml:space="preserve">Требования к </w:t>
      </w:r>
      <w:bookmarkEnd w:id="7"/>
      <w:r w:rsidR="00ED3C62">
        <w:rPr>
          <w:color w:val="auto"/>
        </w:rPr>
        <w:t>доработкам</w:t>
      </w:r>
      <w:bookmarkEnd w:id="8"/>
    </w:p>
    <w:p w:rsidR="003916FB" w:rsidRDefault="003916FB" w:rsidP="00C27A70">
      <w:pPr>
        <w:pStyle w:val="S20"/>
      </w:pPr>
      <w:bookmarkStart w:id="9" w:name="_Toc473897442"/>
      <w:bookmarkStart w:id="10" w:name="_Ref517687010"/>
      <w:bookmarkStart w:id="11" w:name="_Toc517689992"/>
      <w:r>
        <w:t>Общие требования</w:t>
      </w:r>
      <w:bookmarkEnd w:id="9"/>
      <w:bookmarkEnd w:id="10"/>
      <w:bookmarkEnd w:id="11"/>
    </w:p>
    <w:p w:rsidR="00CF0627" w:rsidRDefault="00CF0627" w:rsidP="003755C3">
      <w:pPr>
        <w:pStyle w:val="S4"/>
        <w:spacing w:before="0"/>
      </w:pPr>
    </w:p>
    <w:p w:rsidR="00886D61" w:rsidRDefault="00886D61" w:rsidP="00E07219">
      <w:pPr>
        <w:pStyle w:val="S4"/>
        <w:tabs>
          <w:tab w:val="clear" w:pos="1690"/>
        </w:tabs>
        <w:spacing w:before="0"/>
      </w:pPr>
      <w:r>
        <w:t>Реквизит ФД «дополнительный реквизит пользователя» состоит из двух текстовых полей:</w:t>
      </w:r>
    </w:p>
    <w:p w:rsidR="00886D61" w:rsidRDefault="00886D61" w:rsidP="00886D61">
      <w:pPr>
        <w:pStyle w:val="S4"/>
        <w:numPr>
          <w:ilvl w:val="0"/>
          <w:numId w:val="35"/>
        </w:numPr>
        <w:tabs>
          <w:tab w:val="clear" w:pos="1690"/>
        </w:tabs>
        <w:spacing w:before="0"/>
      </w:pPr>
      <w:r>
        <w:t>«</w:t>
      </w:r>
      <w:r w:rsidRPr="00886D61">
        <w:t>наименование дополнительного реквизита пользователя</w:t>
      </w:r>
      <w:r>
        <w:t>» (тег 1085) – 64 символа;</w:t>
      </w:r>
    </w:p>
    <w:p w:rsidR="00886D61" w:rsidRDefault="00886D61" w:rsidP="00886D61">
      <w:pPr>
        <w:pStyle w:val="S4"/>
        <w:numPr>
          <w:ilvl w:val="0"/>
          <w:numId w:val="35"/>
        </w:numPr>
        <w:tabs>
          <w:tab w:val="clear" w:pos="1690"/>
        </w:tabs>
        <w:spacing w:before="0"/>
      </w:pPr>
      <w:r w:rsidRPr="00886D61">
        <w:t>«значение дополнительного реквизита пользователя»</w:t>
      </w:r>
      <w:r>
        <w:t xml:space="preserve"> (тег 1086) – 256 символов.</w:t>
      </w:r>
    </w:p>
    <w:p w:rsidR="0059200A" w:rsidRDefault="0059200A" w:rsidP="00886D61">
      <w:pPr>
        <w:pStyle w:val="S4"/>
        <w:tabs>
          <w:tab w:val="clear" w:pos="1690"/>
        </w:tabs>
        <w:spacing w:before="0"/>
      </w:pPr>
    </w:p>
    <w:p w:rsidR="00886D61" w:rsidRDefault="00886D61" w:rsidP="00886D61">
      <w:pPr>
        <w:pStyle w:val="S4"/>
        <w:tabs>
          <w:tab w:val="clear" w:pos="1690"/>
        </w:tabs>
        <w:spacing w:before="0"/>
      </w:pPr>
      <w:r>
        <w:t>Данные реквизита 1084 должны записываться в оба текстовых поля</w:t>
      </w:r>
      <w:r w:rsidR="00784CF9">
        <w:t>.</w:t>
      </w:r>
    </w:p>
    <w:p w:rsidR="0059200A" w:rsidRDefault="0059200A" w:rsidP="0059200A">
      <w:pPr>
        <w:pStyle w:val="S4"/>
        <w:tabs>
          <w:tab w:val="clear" w:pos="1690"/>
        </w:tabs>
        <w:spacing w:before="0"/>
      </w:pPr>
      <w:r>
        <w:t xml:space="preserve">Текстовые поля 1085 и 1086 должны располагаться на чеке единым блоком, а, поскольку в реквизите 1084 будет размещаться итоговая информация по совершенной кассовой операции, на кассовом чеке данный реквизит должен располагаться в </w:t>
      </w:r>
      <w:proofErr w:type="spellStart"/>
      <w:r>
        <w:t>предытоговой</w:t>
      </w:r>
      <w:proofErr w:type="spellEnd"/>
      <w:r>
        <w:t xml:space="preserve"> области чека (см. </w:t>
      </w:r>
      <w:r w:rsidR="001809ED">
        <w:t xml:space="preserve">рисунок </w:t>
      </w:r>
      <w:r>
        <w:t>ниже).</w:t>
      </w:r>
    </w:p>
    <w:p w:rsidR="0059200A" w:rsidRDefault="00F23FAB" w:rsidP="0059200A">
      <w:pPr>
        <w:pStyle w:val="S4"/>
        <w:keepNext/>
        <w:tabs>
          <w:tab w:val="clear" w:pos="1690"/>
        </w:tabs>
        <w:spacing w:before="0"/>
        <w:jc w:val="center"/>
      </w:pPr>
      <w:r>
        <w:object w:dxaOrig="2929" w:dyaOrig="2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7pt;height:110.7pt" o:ole="">
            <v:imagedata r:id="rId9" o:title=""/>
          </v:shape>
          <o:OLEObject Type="Embed" ProgID="Visio.Drawing.11" ShapeID="_x0000_i1025" DrawAspect="Content" ObjectID="_1592381188" r:id="rId10"/>
        </w:object>
      </w:r>
    </w:p>
    <w:p w:rsidR="0059200A" w:rsidRDefault="0059200A" w:rsidP="0059200A">
      <w:pPr>
        <w:pStyle w:val="a8"/>
      </w:pPr>
      <w:bookmarkStart w:id="12" w:name="_Ref516070094"/>
      <w:r>
        <w:t xml:space="preserve">Рисунок </w:t>
      </w:r>
      <w:r w:rsidR="004F2EC6">
        <w:fldChar w:fldCharType="begin"/>
      </w:r>
      <w:r w:rsidR="004F2EC6">
        <w:instrText xml:space="preserve"> SEQ Рисунок \* ARABIC </w:instrText>
      </w:r>
      <w:r w:rsidR="004F2EC6">
        <w:fldChar w:fldCharType="separate"/>
      </w:r>
      <w:r w:rsidR="00B8566D">
        <w:rPr>
          <w:noProof/>
        </w:rPr>
        <w:t>1</w:t>
      </w:r>
      <w:r w:rsidR="004F2EC6">
        <w:rPr>
          <w:noProof/>
        </w:rPr>
        <w:fldChar w:fldCharType="end"/>
      </w:r>
      <w:bookmarkEnd w:id="12"/>
      <w:r>
        <w:t xml:space="preserve"> </w:t>
      </w:r>
      <w:r>
        <w:rPr>
          <w:b w:val="0"/>
        </w:rPr>
        <w:t xml:space="preserve">Расположение </w:t>
      </w:r>
      <w:r w:rsidR="00CE2571">
        <w:rPr>
          <w:b w:val="0"/>
        </w:rPr>
        <w:t xml:space="preserve">полей </w:t>
      </w:r>
      <w:r>
        <w:rPr>
          <w:b w:val="0"/>
        </w:rPr>
        <w:t>реквизита 1084 на кассовом чеке</w:t>
      </w:r>
    </w:p>
    <w:p w:rsidR="0059200A" w:rsidRDefault="0059200A" w:rsidP="00E07219">
      <w:pPr>
        <w:pStyle w:val="S4"/>
        <w:tabs>
          <w:tab w:val="clear" w:pos="1690"/>
        </w:tabs>
        <w:spacing w:before="0"/>
      </w:pPr>
      <w:r>
        <w:t xml:space="preserve">Примеры чеков с отмеченным расположением реквизита 1084 приведены на </w:t>
      </w:r>
      <w:r>
        <w:fldChar w:fldCharType="begin"/>
      </w:r>
      <w:r>
        <w:instrText xml:space="preserve"> REF _Ref516067816 \h  \* MERGEFORMAT </w:instrText>
      </w:r>
      <w:r>
        <w:fldChar w:fldCharType="separate"/>
      </w:r>
      <w:r w:rsidR="00B8566D">
        <w:t>Рисунк</w:t>
      </w:r>
      <w:r w:rsidR="00933C19">
        <w:t>е</w:t>
      </w:r>
      <w:r w:rsidR="00B8566D">
        <w:t xml:space="preserve"> 2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_Ref516067824 \h  \* MERGEFORMAT </w:instrText>
      </w:r>
      <w:r>
        <w:fldChar w:fldCharType="separate"/>
      </w:r>
      <w:r w:rsidR="00B8566D">
        <w:t>Рисунк</w:t>
      </w:r>
      <w:r w:rsidR="00933C19">
        <w:t>е</w:t>
      </w:r>
      <w:r w:rsidR="00B8566D">
        <w:t xml:space="preserve"> 3</w:t>
      </w:r>
      <w:r>
        <w:fldChar w:fldCharType="end"/>
      </w:r>
      <w:r>
        <w:t xml:space="preserve"> ниже</w:t>
      </w:r>
      <w:r w:rsidR="001F0112">
        <w:t xml:space="preserve"> (в качестве примера копии кассового чека, взят электронный чек «ОФД-1»)</w:t>
      </w:r>
      <w:r>
        <w:t>.</w:t>
      </w:r>
    </w:p>
    <w:p w:rsidR="00F23FAB" w:rsidRDefault="00F23FAB" w:rsidP="00E07219">
      <w:pPr>
        <w:pStyle w:val="S4"/>
        <w:tabs>
          <w:tab w:val="clear" w:pos="1690"/>
        </w:tabs>
        <w:spacing w:before="0"/>
      </w:pPr>
      <w:r>
        <w:t xml:space="preserve">Текст заполнения реквизита 1084 приведен в </w:t>
      </w:r>
      <w:r>
        <w:fldChar w:fldCharType="begin"/>
      </w:r>
      <w:r>
        <w:instrText xml:space="preserve"> REF _Ref516132802 \h </w:instrText>
      </w:r>
      <w:r>
        <w:fldChar w:fldCharType="separate"/>
      </w:r>
      <w:r w:rsidR="00B8566D">
        <w:t>Таблиц</w:t>
      </w:r>
      <w:r w:rsidR="00933C19">
        <w:t>е</w:t>
      </w:r>
      <w:r w:rsidR="00B8566D">
        <w:t xml:space="preserve"> </w:t>
      </w:r>
      <w:r w:rsidR="00B8566D">
        <w:rPr>
          <w:noProof/>
        </w:rPr>
        <w:t>2</w:t>
      </w:r>
      <w:r>
        <w:fldChar w:fldCharType="end"/>
      </w:r>
      <w: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694"/>
      </w:tblGrid>
      <w:tr w:rsidR="00965C4A" w:rsidRPr="00020169" w:rsidTr="00BE1C7B">
        <w:trPr>
          <w:jc w:val="center"/>
        </w:trPr>
        <w:tc>
          <w:tcPr>
            <w:tcW w:w="3694" w:type="dxa"/>
          </w:tcPr>
          <w:p w:rsidR="00965C4A" w:rsidRPr="006C58A2" w:rsidRDefault="00965C4A" w:rsidP="00BE1C7B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</w:p>
          <w:p w:rsidR="00965C4A" w:rsidRPr="00DF5FFF" w:rsidRDefault="00965C4A" w:rsidP="00BE1C7B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r>
              <w:rPr>
                <w:rFonts w:ascii="Lucida Console" w:hAnsi="Lucida Console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E80094" wp14:editId="186AEFC8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125730</wp:posOffset>
                      </wp:positionV>
                      <wp:extent cx="884555" cy="472440"/>
                      <wp:effectExtent l="266700" t="0" r="10795" b="251460"/>
                      <wp:wrapNone/>
                      <wp:docPr id="12" name="Прямоугольная выноска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84555" cy="472440"/>
                              </a:xfrm>
                              <a:prstGeom prst="wedgeRectCallout">
                                <a:avLst>
                                  <a:gd name="adj1" fmla="val -80185"/>
                                  <a:gd name="adj2" fmla="val 96055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E1C7B" w:rsidRPr="00EE53AB" w:rsidRDefault="00BE1C7B" w:rsidP="00965C4A">
                                  <w:pPr>
                                    <w:rPr>
                                      <w:rFonts w:asciiTheme="minorHAnsi" w:hAnsiTheme="minorHAnsi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/>
                                      <w:color w:val="FF0000"/>
                                      <w:sz w:val="16"/>
                                      <w:szCs w:val="16"/>
                                    </w:rPr>
                                    <w:t>Нефискальный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текст (тег 1084)</w:t>
                                  </w:r>
                                  <w:r w:rsidRPr="00EE53AB">
                                    <w:rPr>
                                      <w:rFonts w:asciiTheme="minorHAnsi" w:hAnsiTheme="minorHAnsi"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Прямоугольная выноска 12" o:spid="_x0000_s1026" type="#_x0000_t61" style="position:absolute;margin-left:198.5pt;margin-top:9.9pt;width:69.65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" adj="-6520,31548" fillcolor="window" strokecolor="red">
                      <v:path arrowok="t"/>
                      <v:textbox>
                        <w:txbxContent>
                          <w:p w:rsidR="00BE1C7B" w:rsidRPr="00EE53AB" w:rsidRDefault="00BE1C7B" w:rsidP="00965C4A">
                            <w:pPr>
                              <w:rPr>
                                <w:rFonts w:asciiTheme="minorHAnsi" w:hAnsiTheme="minorHAnsi"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FF0000"/>
                                <w:sz w:val="16"/>
                                <w:szCs w:val="16"/>
                              </w:rPr>
                              <w:t>Нефискальный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FF0000"/>
                                <w:sz w:val="16"/>
                                <w:szCs w:val="16"/>
                              </w:rPr>
                              <w:t xml:space="preserve"> текст (тег 1084)</w:t>
                            </w:r>
                            <w:r w:rsidRPr="00EE53AB">
                              <w:rPr>
                                <w:rFonts w:asciiTheme="minorHAnsi" w:hAnsiTheme="minorHAnsi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                АО "РН-Москва"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               </w:t>
            </w:r>
            <w:r w:rsidR="00536B83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 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M</w:t>
            </w:r>
            <w:r w:rsidR="00536B83">
              <w:rPr>
                <w:rFonts w:ascii="Lucida Console" w:hAnsi="Lucida Console"/>
                <w:color w:val="000000"/>
                <w:sz w:val="12"/>
                <w:szCs w:val="12"/>
                <w:lang w:val="en-US"/>
              </w:rPr>
              <w:t>C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1</w:t>
            </w:r>
            <w:r w:rsidR="00536B83" w:rsidRPr="00536B83">
              <w:rPr>
                <w:rFonts w:ascii="Lucida Console" w:hAnsi="Lucida Console"/>
                <w:color w:val="000000"/>
                <w:sz w:val="12"/>
                <w:szCs w:val="12"/>
              </w:rPr>
              <w:t>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9 </w:t>
            </w:r>
            <w:proofErr w:type="spellStart"/>
            <w:r w:rsidR="00536B83">
              <w:rPr>
                <w:rFonts w:ascii="Lucida Console" w:hAnsi="Lucida Console"/>
                <w:color w:val="000000"/>
                <w:sz w:val="12"/>
                <w:szCs w:val="12"/>
              </w:rPr>
              <w:t>Котловка</w:t>
            </w:r>
            <w:proofErr w:type="spellEnd"/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г. </w:t>
            </w:r>
            <w:r w:rsidR="00536B83">
              <w:rPr>
                <w:rFonts w:ascii="Lucida Console" w:hAnsi="Lucida Console"/>
                <w:color w:val="000000"/>
                <w:sz w:val="12"/>
                <w:szCs w:val="12"/>
              </w:rPr>
              <w:t>Москва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, </w:t>
            </w:r>
            <w:r w:rsidR="00536B83">
              <w:rPr>
                <w:rFonts w:ascii="Lucida Console" w:hAnsi="Lucida Console"/>
                <w:color w:val="000000"/>
                <w:sz w:val="12"/>
                <w:szCs w:val="12"/>
              </w:rPr>
              <w:t>Севастопольский проспект, д.8, вл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.1</w:t>
            </w:r>
            <w:r w:rsidR="00536B83">
              <w:rPr>
                <w:rFonts w:ascii="Lucida Console" w:hAnsi="Lucida Console"/>
                <w:color w:val="000000"/>
                <w:sz w:val="12"/>
                <w:szCs w:val="12"/>
              </w:rPr>
              <w:t>,2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                  КАССОВЫЙ ЧЕК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>ПРИХОД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>Аи-9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>5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-К4</w:t>
            </w:r>
            <w:r w:rsidRPr="00DF5FFF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     </w:t>
            </w:r>
            <w:r>
              <w:rPr>
                <w:rFonts w:ascii="Lucida Console" w:hAnsi="Lucida Console"/>
                <w:color w:val="000000"/>
                <w:sz w:val="12"/>
                <w:szCs w:val="12"/>
                <w:lang w:val="en-US"/>
              </w:rPr>
              <w:t>N</w:t>
            </w:r>
            <w:r w:rsidRPr="00DF5FFF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2:00140</w:t>
            </w:r>
          </w:p>
          <w:p w:rsidR="00965C4A" w:rsidRDefault="00965C4A" w:rsidP="00BE1C7B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01                     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>5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>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.000 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  <w:lang w:val="en-US"/>
              </w:rPr>
              <w:t>X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>30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.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>0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>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≡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>1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>5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>0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>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.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>00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                               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 НДС                            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         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18.00%</w:t>
            </w:r>
          </w:p>
          <w:p w:rsidR="00965C4A" w:rsidRDefault="005957D8" w:rsidP="00BE1C7B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r>
              <w:rPr>
                <w:rFonts w:ascii="Lucida Console" w:hAnsi="Lucida Console"/>
                <w:color w:val="000000"/>
                <w:sz w:val="12"/>
                <w:szCs w:val="12"/>
              </w:rPr>
              <w:t>БЕЗ СКИДКИ              50</w:t>
            </w:r>
            <w:r w:rsidR="00965C4A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.000 Х 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>40</w:t>
            </w:r>
            <w:r w:rsidR="00965C4A">
              <w:rPr>
                <w:rFonts w:ascii="Lucida Console" w:hAnsi="Lucida Console"/>
                <w:color w:val="000000"/>
                <w:sz w:val="12"/>
                <w:szCs w:val="12"/>
              </w:rPr>
              <w:t>.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>0</w:t>
            </w:r>
            <w:r w:rsidR="00965C4A">
              <w:rPr>
                <w:rFonts w:ascii="Lucida Console" w:hAnsi="Lucida Console"/>
                <w:color w:val="000000"/>
                <w:sz w:val="12"/>
                <w:szCs w:val="12"/>
              </w:rPr>
              <w:t>0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</w:t>
            </w:r>
            <w:r w:rsidR="00965C4A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=2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>00</w:t>
            </w:r>
            <w:r w:rsidR="00965C4A">
              <w:rPr>
                <w:rFonts w:ascii="Lucida Console" w:hAnsi="Lucida Console"/>
                <w:color w:val="000000"/>
                <w:sz w:val="12"/>
                <w:szCs w:val="12"/>
              </w:rPr>
              <w:t>0.00</w:t>
            </w:r>
          </w:p>
          <w:p w:rsidR="00965C4A" w:rsidRDefault="00965C4A" w:rsidP="00BE1C7B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r>
              <w:rPr>
                <w:rFonts w:ascii="Lucida Console" w:hAnsi="Lucida Console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7D801B" wp14:editId="3EA86B58">
                      <wp:simplePos x="0" y="0"/>
                      <wp:positionH relativeFrom="column">
                        <wp:posOffset>-35103</wp:posOffset>
                      </wp:positionH>
                      <wp:positionV relativeFrom="paragraph">
                        <wp:posOffset>54457</wp:posOffset>
                      </wp:positionV>
                      <wp:extent cx="2271395" cy="702259"/>
                      <wp:effectExtent l="0" t="0" r="14605" b="22225"/>
                      <wp:wrapNone/>
                      <wp:docPr id="15" name="Прямоугольник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71395" cy="70225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dash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5" o:spid="_x0000_s1026" style="position:absolute;margin-left:-2.75pt;margin-top:4.3pt;width:178.85pt;height:5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" filled="f" strokecolor="red">
                      <v:stroke dashstyle="dash"/>
                      <v:path arrowok="t"/>
                    </v:rect>
                  </w:pict>
                </mc:Fallback>
              </mc:AlternateContent>
            </w:r>
          </w:p>
          <w:p w:rsidR="00965C4A" w:rsidRDefault="00965C4A" w:rsidP="00BE1C7B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proofErr w:type="spellStart"/>
            <w:r>
              <w:rPr>
                <w:rFonts w:ascii="Lucida Console" w:hAnsi="Lucida Console"/>
                <w:color w:val="000000"/>
                <w:sz w:val="12"/>
                <w:szCs w:val="12"/>
              </w:rPr>
              <w:t>Подитог</w:t>
            </w:r>
            <w:proofErr w:type="spellEnd"/>
            <w:r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=2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>00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>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.0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>0</w:t>
            </w:r>
            <w:r w:rsidR="0072212A">
              <w:rPr>
                <w:rFonts w:ascii="Lucida Console" w:hAnsi="Lucida Console"/>
                <w:color w:val="000000"/>
                <w:sz w:val="12"/>
                <w:szCs w:val="12"/>
              </w:rPr>
              <w:t>, Скидка =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>5</w:t>
            </w:r>
            <w:r w:rsidR="0072212A">
              <w:rPr>
                <w:rFonts w:ascii="Lucida Console" w:hAnsi="Lucida Console"/>
                <w:color w:val="000000"/>
                <w:sz w:val="12"/>
                <w:szCs w:val="12"/>
              </w:rPr>
              <w:t>00.00</w:t>
            </w:r>
          </w:p>
          <w:p w:rsidR="00FF2D86" w:rsidRDefault="00FF2D86" w:rsidP="00BE1C7B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r>
              <w:rPr>
                <w:rFonts w:ascii="Lucida Console" w:hAnsi="Lucida Console"/>
                <w:color w:val="000000"/>
                <w:sz w:val="12"/>
                <w:szCs w:val="12"/>
              </w:rPr>
              <w:t xml:space="preserve">Карта </w:t>
            </w:r>
            <w:r>
              <w:rPr>
                <w:rFonts w:ascii="Lucida Console" w:hAnsi="Lucida Console"/>
                <w:color w:val="000000"/>
                <w:sz w:val="12"/>
                <w:szCs w:val="12"/>
                <w:lang w:val="en-US"/>
              </w:rPr>
              <w:t>BP</w:t>
            </w:r>
            <w:r w:rsidRPr="003501FA">
              <w:rPr>
                <w:rFonts w:ascii="Lucida Console" w:hAnsi="Lucida Console"/>
                <w:color w:val="000000"/>
                <w:sz w:val="12"/>
                <w:szCs w:val="12"/>
              </w:rPr>
              <w:t>-</w:t>
            </w:r>
            <w:proofErr w:type="spellStart"/>
            <w:r>
              <w:rPr>
                <w:rFonts w:ascii="Lucida Console" w:hAnsi="Lucida Console"/>
                <w:color w:val="000000"/>
                <w:sz w:val="12"/>
                <w:szCs w:val="12"/>
                <w:lang w:val="en-US"/>
              </w:rPr>
              <w:t>Ckub</w:t>
            </w:r>
            <w:proofErr w:type="spellEnd"/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 xml:space="preserve">№ 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700599##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>1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065</w:t>
            </w:r>
          </w:p>
          <w:p w:rsidR="003501FA" w:rsidRDefault="003501FA" w:rsidP="00BE1C7B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proofErr w:type="spellStart"/>
            <w:r>
              <w:rPr>
                <w:rFonts w:ascii="Lucida Console" w:hAnsi="Lucida Console"/>
                <w:color w:val="000000"/>
                <w:sz w:val="12"/>
                <w:szCs w:val="12"/>
              </w:rPr>
              <w:t>Топл</w:t>
            </w:r>
            <w:proofErr w:type="spellEnd"/>
            <w:r>
              <w:rPr>
                <w:rFonts w:ascii="Lucida Console" w:hAnsi="Lucida Console"/>
                <w:color w:val="000000"/>
                <w:sz w:val="12"/>
                <w:szCs w:val="12"/>
              </w:rPr>
              <w:t>. купон №/номинал:</w:t>
            </w:r>
          </w:p>
          <w:p w:rsidR="003501FA" w:rsidRDefault="003501FA" w:rsidP="00BE1C7B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r>
              <w:rPr>
                <w:rFonts w:ascii="Lucida Console" w:hAnsi="Lucida Console"/>
                <w:color w:val="000000"/>
                <w:sz w:val="12"/>
                <w:szCs w:val="12"/>
              </w:rPr>
              <w:t>782601ХХ1153/100р,</w:t>
            </w:r>
          </w:p>
          <w:p w:rsidR="003501FA" w:rsidRDefault="003501FA" w:rsidP="00BE1C7B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r>
              <w:rPr>
                <w:rFonts w:ascii="Lucida Console" w:hAnsi="Lucida Console"/>
                <w:color w:val="000000"/>
                <w:sz w:val="12"/>
                <w:szCs w:val="12"/>
              </w:rPr>
              <w:t>782601ХХ1146/100р,</w:t>
            </w:r>
          </w:p>
          <w:p w:rsidR="003501FA" w:rsidRDefault="003501FA" w:rsidP="003501FA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r>
              <w:rPr>
                <w:rFonts w:ascii="Lucida Console" w:hAnsi="Lucida Console"/>
                <w:color w:val="000000"/>
                <w:sz w:val="12"/>
                <w:szCs w:val="12"/>
              </w:rPr>
              <w:t>782601ХХ1138/100р,</w:t>
            </w:r>
          </w:p>
          <w:p w:rsidR="003501FA" w:rsidRDefault="003501FA" w:rsidP="003501FA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r>
              <w:rPr>
                <w:rFonts w:ascii="Lucida Console" w:hAnsi="Lucida Console"/>
                <w:color w:val="000000"/>
                <w:sz w:val="12"/>
                <w:szCs w:val="12"/>
              </w:rPr>
              <w:t>782601ХХ1120/100р,</w:t>
            </w:r>
          </w:p>
          <w:p w:rsidR="003501FA" w:rsidRDefault="003501FA" w:rsidP="00BE1C7B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r>
              <w:rPr>
                <w:rFonts w:ascii="Lucida Console" w:hAnsi="Lucida Console"/>
                <w:color w:val="000000"/>
                <w:sz w:val="12"/>
                <w:szCs w:val="12"/>
              </w:rPr>
              <w:t>782601ХХ1112/100р</w:t>
            </w:r>
          </w:p>
          <w:p w:rsidR="00965C4A" w:rsidRPr="006C58A2" w:rsidRDefault="003501FA" w:rsidP="00BE1C7B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r>
              <w:rPr>
                <w:rFonts w:ascii="Lucida Console" w:hAnsi="Lucida Console"/>
                <w:color w:val="000000"/>
                <w:sz w:val="12"/>
                <w:szCs w:val="12"/>
              </w:rPr>
              <w:t xml:space="preserve">Банк. </w:t>
            </w:r>
            <w:r w:rsidR="00FF2D86">
              <w:rPr>
                <w:rFonts w:ascii="Lucida Console" w:hAnsi="Lucida Console"/>
                <w:color w:val="000000"/>
                <w:sz w:val="12"/>
                <w:szCs w:val="12"/>
              </w:rPr>
              <w:t>к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>арта № ХХ0651</w:t>
            </w:r>
            <w:r w:rsidR="00965C4A"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     </w:t>
            </w:r>
          </w:p>
          <w:p w:rsidR="001F0112" w:rsidRDefault="00965C4A" w:rsidP="00BE1C7B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r w:rsidRPr="006C58A2">
              <w:rPr>
                <w:rFonts w:ascii="Lucida Console" w:hAnsi="Lucida Console"/>
                <w:b/>
                <w:color w:val="000000"/>
                <w:sz w:val="28"/>
                <w:szCs w:val="28"/>
              </w:rPr>
              <w:t xml:space="preserve">ИТОГ       </w:t>
            </w:r>
            <w:r w:rsidRPr="006C58A2">
              <w:rPr>
                <w:rFonts w:ascii="Lucida Console" w:hAnsi="Lucida Console"/>
                <w:b/>
                <w:color w:val="000000"/>
                <w:sz w:val="44"/>
                <w:szCs w:val="44"/>
              </w:rPr>
              <w:t xml:space="preserve"> </w:t>
            </w:r>
            <w:r w:rsidRPr="006C58A2">
              <w:rPr>
                <w:rFonts w:ascii="Lucida Console" w:hAnsi="Lucida Console"/>
                <w:b/>
                <w:color w:val="000000"/>
                <w:sz w:val="28"/>
                <w:szCs w:val="28"/>
              </w:rPr>
              <w:t>≡</w:t>
            </w:r>
            <w:r w:rsidR="005957D8">
              <w:rPr>
                <w:rFonts w:ascii="Lucida Console" w:hAnsi="Lucida Console"/>
                <w:b/>
                <w:color w:val="000000"/>
                <w:sz w:val="28"/>
                <w:szCs w:val="28"/>
              </w:rPr>
              <w:t>1</w:t>
            </w:r>
            <w:r>
              <w:rPr>
                <w:rFonts w:ascii="Lucida Console" w:hAnsi="Lucida Console"/>
                <w:b/>
                <w:color w:val="000000"/>
                <w:sz w:val="28"/>
                <w:szCs w:val="28"/>
              </w:rPr>
              <w:t>5</w:t>
            </w:r>
            <w:r w:rsidR="005957D8">
              <w:rPr>
                <w:rFonts w:ascii="Lucida Console" w:hAnsi="Lucida Console"/>
                <w:b/>
                <w:color w:val="000000"/>
                <w:sz w:val="28"/>
                <w:szCs w:val="28"/>
              </w:rPr>
              <w:t>0</w:t>
            </w:r>
            <w:r>
              <w:rPr>
                <w:rFonts w:ascii="Lucida Console" w:hAnsi="Lucida Console"/>
                <w:b/>
                <w:color w:val="000000"/>
                <w:sz w:val="28"/>
                <w:szCs w:val="28"/>
              </w:rPr>
              <w:t>0</w:t>
            </w:r>
            <w:r w:rsidRPr="006C58A2">
              <w:rPr>
                <w:rFonts w:ascii="Lucida Console" w:hAnsi="Lucida Console"/>
                <w:b/>
                <w:color w:val="000000"/>
                <w:sz w:val="28"/>
                <w:szCs w:val="28"/>
              </w:rPr>
              <w:t>.00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>ПОЛУЧЕНО                                ≡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>1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>5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>0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>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.00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>СДАЧА                                      ≡0.00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>ВСЕГО ОПЛАЧЕНО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НАЛИЧНЫМИ                               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  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≡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>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.00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>ЭЛЕКТРОННЫМ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И                            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≡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>150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0.00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СНО                                          </w:t>
            </w:r>
            <w:proofErr w:type="gramStart"/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ОСН</w:t>
            </w:r>
            <w:proofErr w:type="gramEnd"/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НДС                           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 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18.00% ≡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>228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.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>81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КАССИР                        </w:t>
            </w:r>
            <w:r w:rsidR="0072212A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      Иванов И.И.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>СМЕНА №                                     0002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>ИНН пользователя                    005024046846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>ЗН                                00106304712660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>Пользователь                            Роснефть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Адрес </w:t>
            </w:r>
            <w:r w:rsidR="001F011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расчет</w:t>
            </w:r>
            <w:r w:rsidR="00536B83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а        </w:t>
            </w:r>
            <w:r w:rsidR="00536B83"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г. </w:t>
            </w:r>
            <w:r w:rsidR="00536B83">
              <w:rPr>
                <w:rFonts w:ascii="Lucida Console" w:hAnsi="Lucida Console"/>
                <w:color w:val="000000"/>
                <w:sz w:val="12"/>
                <w:szCs w:val="12"/>
              </w:rPr>
              <w:t>Москва</w:t>
            </w:r>
            <w:r w:rsidR="00536B83"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, </w:t>
            </w:r>
            <w:r w:rsidR="00536B83">
              <w:rPr>
                <w:rFonts w:ascii="Lucida Console" w:hAnsi="Lucida Console"/>
                <w:color w:val="000000"/>
                <w:sz w:val="12"/>
                <w:szCs w:val="12"/>
              </w:rPr>
              <w:t>Севастопольский проспект, д.8, вл</w:t>
            </w:r>
            <w:r w:rsidR="00536B83" w:rsidRPr="006C58A2">
              <w:rPr>
                <w:rFonts w:ascii="Lucida Console" w:hAnsi="Lucida Console"/>
                <w:color w:val="000000"/>
                <w:sz w:val="12"/>
                <w:szCs w:val="12"/>
              </w:rPr>
              <w:t>.1</w:t>
            </w:r>
            <w:r w:rsidR="00536B83">
              <w:rPr>
                <w:rFonts w:ascii="Lucida Console" w:hAnsi="Lucida Console"/>
                <w:color w:val="000000"/>
                <w:sz w:val="12"/>
                <w:szCs w:val="12"/>
              </w:rPr>
              <w:t>,2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</w:r>
            <w:r w:rsidR="001F011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Место расчета:                АЗС </w:t>
            </w:r>
            <w:r w:rsidR="001F0112" w:rsidRPr="006C58A2">
              <w:rPr>
                <w:rFonts w:ascii="Lucida Console" w:hAnsi="Lucida Console"/>
                <w:color w:val="000000"/>
                <w:sz w:val="12"/>
                <w:szCs w:val="12"/>
              </w:rPr>
              <w:t>M</w:t>
            </w:r>
            <w:r w:rsidR="001F0112">
              <w:rPr>
                <w:rFonts w:ascii="Lucida Console" w:hAnsi="Lucida Console"/>
                <w:color w:val="000000"/>
                <w:sz w:val="12"/>
                <w:szCs w:val="12"/>
                <w:lang w:val="en-US"/>
              </w:rPr>
              <w:t>C</w:t>
            </w:r>
            <w:r w:rsidR="001F0112" w:rsidRPr="006C58A2">
              <w:rPr>
                <w:rFonts w:ascii="Lucida Console" w:hAnsi="Lucida Console"/>
                <w:color w:val="000000"/>
                <w:sz w:val="12"/>
                <w:szCs w:val="12"/>
              </w:rPr>
              <w:t>1</w:t>
            </w:r>
            <w:r w:rsidR="001F0112" w:rsidRPr="001F0112">
              <w:rPr>
                <w:rFonts w:ascii="Lucida Console" w:hAnsi="Lucida Console"/>
                <w:color w:val="000000"/>
                <w:sz w:val="12"/>
                <w:szCs w:val="12"/>
              </w:rPr>
              <w:t>0</w:t>
            </w:r>
            <w:r w:rsidR="001F0112"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9 </w:t>
            </w:r>
            <w:proofErr w:type="spellStart"/>
            <w:r w:rsidR="001F0112">
              <w:rPr>
                <w:rFonts w:ascii="Lucida Console" w:hAnsi="Lucida Console"/>
                <w:color w:val="000000"/>
                <w:sz w:val="12"/>
                <w:szCs w:val="12"/>
              </w:rPr>
              <w:t>Котловка</w:t>
            </w:r>
            <w:proofErr w:type="spellEnd"/>
          </w:p>
          <w:p w:rsidR="00965C4A" w:rsidRPr="006C58A2" w:rsidRDefault="00965C4A" w:rsidP="00BE1C7B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Сайт для проверки ФПД               www.nalog.ru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</w:r>
          </w:p>
          <w:p w:rsidR="00965C4A" w:rsidRPr="006C58A2" w:rsidRDefault="00965C4A" w:rsidP="00BE1C7B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Чек №                                       0001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</w:r>
            <w:r w:rsidRPr="006C58A2">
              <w:rPr>
                <w:rFonts w:ascii="Lucida Console" w:hAnsi="Lucida Console"/>
                <w:b/>
                <w:color w:val="000000"/>
                <w:sz w:val="12"/>
                <w:szCs w:val="12"/>
              </w:rPr>
              <w:t>┌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                                             </w:t>
            </w:r>
            <w:r w:rsidRPr="006C58A2">
              <w:rPr>
                <w:rFonts w:ascii="Lucida Console" w:hAnsi="Lucida Console"/>
                <w:b/>
                <w:color w:val="000000"/>
                <w:sz w:val="12"/>
                <w:szCs w:val="12"/>
              </w:rPr>
              <w:t>┐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  09-08-16 13:57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  ИТОГ                                ≡</w:t>
            </w:r>
            <w:r w:rsidR="005957D8">
              <w:rPr>
                <w:rFonts w:ascii="Lucida Console" w:hAnsi="Lucida Console"/>
                <w:color w:val="000000"/>
                <w:sz w:val="12"/>
                <w:szCs w:val="12"/>
              </w:rPr>
              <w:t>150</w:t>
            </w:r>
            <w:r>
              <w:rPr>
                <w:rFonts w:ascii="Lucida Console" w:hAnsi="Lucida Console"/>
                <w:color w:val="000000"/>
                <w:sz w:val="12"/>
                <w:szCs w:val="12"/>
              </w:rPr>
              <w:t>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>.00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  ККТ №                               13071985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  ФН №                        9999078956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  ФД №                              0000000023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  ФПД                               3773797390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</w:r>
            <w:r w:rsidRPr="006C58A2">
              <w:rPr>
                <w:rFonts w:ascii="Lucida Console" w:hAnsi="Lucida Console"/>
                <w:b/>
                <w:color w:val="000000"/>
                <w:sz w:val="12"/>
                <w:szCs w:val="12"/>
              </w:rPr>
              <w:t>└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                                             </w:t>
            </w:r>
            <w:r w:rsidRPr="006C58A2">
              <w:rPr>
                <w:rFonts w:ascii="Lucida Console" w:hAnsi="Lucida Console"/>
                <w:b/>
                <w:color w:val="000000"/>
                <w:sz w:val="12"/>
                <w:szCs w:val="12"/>
              </w:rPr>
              <w:t>┘</w:t>
            </w:r>
          </w:p>
          <w:p w:rsidR="00965C4A" w:rsidRPr="006C58A2" w:rsidRDefault="00965C4A" w:rsidP="00BE1C7B">
            <w:pPr>
              <w:jc w:val="center"/>
              <w:rPr>
                <w:rFonts w:ascii="Lucida Console" w:hAnsi="Lucida Console"/>
                <w:color w:val="000000"/>
                <w:sz w:val="12"/>
                <w:szCs w:val="12"/>
                <w:lang w:val="en-US"/>
              </w:rPr>
            </w:pPr>
            <w:r w:rsidRPr="006C58A2">
              <w:rPr>
                <w:rFonts w:ascii="Lucida Console" w:hAnsi="Lucida Console"/>
                <w:noProof/>
                <w:color w:val="000000"/>
                <w:sz w:val="12"/>
                <w:szCs w:val="12"/>
              </w:rPr>
              <w:drawing>
                <wp:inline distT="0" distB="0" distL="0" distR="0" wp14:anchorId="5E2AD925" wp14:editId="2CD959E7">
                  <wp:extent cx="807521" cy="807521"/>
                  <wp:effectExtent l="0" t="0" r="0" b="0"/>
                  <wp:docPr id="1" name="Рисунок 1" descr="C:\Users\aapospelov2\Desktop\QR-ко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apospelov2\Desktop\QR-код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659" cy="806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5C4A" w:rsidRPr="006C58A2" w:rsidRDefault="00965C4A" w:rsidP="00BE1C7B">
            <w:pPr>
              <w:rPr>
                <w:rFonts w:ascii="Lucida Console" w:hAnsi="Lucida Console"/>
                <w:color w:val="000000"/>
                <w:sz w:val="12"/>
                <w:szCs w:val="12"/>
              </w:rPr>
            </w:pP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t xml:space="preserve">               Счастливого пути!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          Горячая линия "НК Роснефть"</w:t>
            </w:r>
            <w:r w:rsidRPr="006C58A2">
              <w:rPr>
                <w:rFonts w:ascii="Lucida Console" w:hAnsi="Lucida Console"/>
                <w:color w:val="000000"/>
                <w:sz w:val="12"/>
                <w:szCs w:val="12"/>
              </w:rPr>
              <w:br/>
              <w:t xml:space="preserve">                8-800-200-10-70</w:t>
            </w:r>
          </w:p>
          <w:p w:rsidR="00965C4A" w:rsidRPr="00020169" w:rsidRDefault="00965C4A" w:rsidP="00886D61">
            <w:pPr>
              <w:keepNext/>
              <w:rPr>
                <w:rFonts w:ascii="Lucida Console" w:hAnsi="Lucida Console"/>
                <w:sz w:val="16"/>
                <w:szCs w:val="16"/>
              </w:rPr>
            </w:pPr>
          </w:p>
        </w:tc>
      </w:tr>
    </w:tbl>
    <w:p w:rsidR="00965C4A" w:rsidRDefault="00886D61" w:rsidP="00886D61">
      <w:pPr>
        <w:pStyle w:val="a8"/>
      </w:pPr>
      <w:bookmarkStart w:id="13" w:name="_Ref516067816"/>
      <w:r>
        <w:t xml:space="preserve">Рисунок </w:t>
      </w:r>
      <w:r w:rsidR="004F2EC6">
        <w:fldChar w:fldCharType="begin"/>
      </w:r>
      <w:r w:rsidR="004F2EC6">
        <w:instrText xml:space="preserve"> SEQ Рисунок \* ARABIC </w:instrText>
      </w:r>
      <w:r w:rsidR="004F2EC6">
        <w:fldChar w:fldCharType="separate"/>
      </w:r>
      <w:r w:rsidR="00B8566D">
        <w:rPr>
          <w:noProof/>
        </w:rPr>
        <w:t>2</w:t>
      </w:r>
      <w:r w:rsidR="004F2EC6">
        <w:rPr>
          <w:noProof/>
        </w:rPr>
        <w:fldChar w:fldCharType="end"/>
      </w:r>
      <w:bookmarkEnd w:id="13"/>
      <w:r>
        <w:t xml:space="preserve"> </w:t>
      </w:r>
      <w:r w:rsidRPr="00731823">
        <w:rPr>
          <w:b w:val="0"/>
        </w:rPr>
        <w:t>При</w:t>
      </w:r>
      <w:r>
        <w:rPr>
          <w:b w:val="0"/>
        </w:rPr>
        <w:t>мер положения реквизита 1084 на кассовом чеке</w:t>
      </w:r>
    </w:p>
    <w:p w:rsidR="00965C4A" w:rsidRDefault="00965C4A" w:rsidP="00E07219">
      <w:pPr>
        <w:pStyle w:val="S4"/>
        <w:tabs>
          <w:tab w:val="clear" w:pos="1690"/>
        </w:tabs>
        <w:spacing w:before="0"/>
      </w:pPr>
    </w:p>
    <w:p w:rsidR="00886D61" w:rsidRDefault="00886D61" w:rsidP="00E07219">
      <w:pPr>
        <w:pStyle w:val="S4"/>
        <w:tabs>
          <w:tab w:val="clear" w:pos="1690"/>
        </w:tabs>
        <w:spacing w:before="0"/>
      </w:pP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F2F2F2"/>
        <w:tblLook w:val="04A0" w:firstRow="1" w:lastRow="0" w:firstColumn="1" w:lastColumn="0" w:noHBand="0" w:noVBand="1"/>
      </w:tblPr>
      <w:tblGrid>
        <w:gridCol w:w="6629"/>
      </w:tblGrid>
      <w:tr w:rsidR="0072212A" w:rsidRPr="0072212A" w:rsidTr="00BE1C7B">
        <w:trPr>
          <w:trHeight w:val="6511"/>
          <w:jc w:val="center"/>
        </w:trPr>
        <w:tc>
          <w:tcPr>
            <w:tcW w:w="66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</w:tcPr>
          <w:p w:rsidR="0072212A" w:rsidRPr="0072212A" w:rsidRDefault="0072212A" w:rsidP="0072212A">
            <w:pPr>
              <w:jc w:val="center"/>
              <w:rPr>
                <w:rFonts w:ascii="Arial" w:eastAsia="Arial Unicode MS" w:hAnsi="Arial" w:cs="Arial"/>
                <w:sz w:val="8"/>
                <w:szCs w:val="8"/>
              </w:rPr>
            </w:pPr>
          </w:p>
          <w:p w:rsidR="0072212A" w:rsidRPr="0072212A" w:rsidRDefault="0072212A" w:rsidP="0072212A">
            <w:pPr>
              <w:jc w:val="center"/>
              <w:rPr>
                <w:rFonts w:ascii="Arial" w:eastAsia="Calibri" w:hAnsi="Arial" w:cs="Arial"/>
                <w:sz w:val="12"/>
                <w:szCs w:val="12"/>
                <w:lang w:eastAsia="en-US"/>
              </w:rPr>
            </w:pPr>
            <w:r w:rsidRPr="0072212A">
              <w:rPr>
                <w:rFonts w:ascii="Arial" w:eastAsia="Arial Unicode MS" w:hAnsi="Arial" w:cs="Arial"/>
                <w:sz w:val="12"/>
                <w:szCs w:val="12"/>
              </w:rPr>
              <w:t>АО "РН-Москва"</w:t>
            </w:r>
            <w:r w:rsidRPr="0072212A">
              <w:rPr>
                <w:rFonts w:ascii="Arial" w:eastAsia="Calibri" w:hAnsi="Arial" w:cs="Arial"/>
                <w:sz w:val="12"/>
                <w:szCs w:val="12"/>
                <w:lang w:eastAsia="en-US"/>
              </w:rPr>
              <w:t xml:space="preserve"> </w:t>
            </w:r>
          </w:p>
          <w:p w:rsidR="0072212A" w:rsidRPr="0072212A" w:rsidRDefault="0072212A" w:rsidP="0072212A">
            <w:pPr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  <w:r w:rsidRPr="0072212A">
              <w:rPr>
                <w:rFonts w:ascii="Arial" w:eastAsia="Arial Unicode MS" w:hAnsi="Arial" w:cs="Arial"/>
                <w:sz w:val="12"/>
                <w:szCs w:val="12"/>
              </w:rPr>
              <w:t xml:space="preserve">АЗС </w:t>
            </w:r>
            <w:r w:rsidRPr="0072212A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MC</w:t>
            </w:r>
            <w:r w:rsidRPr="0072212A">
              <w:rPr>
                <w:rFonts w:ascii="Arial" w:eastAsia="Arial Unicode MS" w:hAnsi="Arial" w:cs="Arial"/>
                <w:sz w:val="12"/>
                <w:szCs w:val="12"/>
              </w:rPr>
              <w:t xml:space="preserve">109 </w:t>
            </w:r>
            <w:proofErr w:type="spellStart"/>
            <w:r w:rsidRPr="0072212A">
              <w:rPr>
                <w:rFonts w:ascii="Arial" w:eastAsia="Arial Unicode MS" w:hAnsi="Arial" w:cs="Arial"/>
                <w:sz w:val="12"/>
                <w:szCs w:val="12"/>
              </w:rPr>
              <w:t>Котловка</w:t>
            </w:r>
            <w:proofErr w:type="spellEnd"/>
          </w:p>
          <w:p w:rsidR="0072212A" w:rsidRPr="0072212A" w:rsidRDefault="0072212A" w:rsidP="0072212A">
            <w:pPr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  <w:r w:rsidRPr="0072212A">
              <w:rPr>
                <w:rFonts w:ascii="Arial" w:eastAsia="Arial Unicode MS" w:hAnsi="Arial" w:cs="Arial"/>
                <w:sz w:val="12"/>
                <w:szCs w:val="12"/>
              </w:rPr>
              <w:t>г. Москва, Севастопольский проспект, д.8, вл.1,2</w:t>
            </w:r>
          </w:p>
          <w:p w:rsidR="0072212A" w:rsidRPr="0072212A" w:rsidRDefault="0072212A" w:rsidP="0072212A">
            <w:pPr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  <w:r w:rsidRPr="0072212A">
              <w:rPr>
                <w:rFonts w:ascii="Arial" w:eastAsia="Arial Unicode MS" w:hAnsi="Arial" w:cs="Arial"/>
                <w:sz w:val="12"/>
                <w:szCs w:val="12"/>
              </w:rPr>
              <w:t xml:space="preserve">ИНН </w:t>
            </w:r>
            <w:r w:rsidR="005B10DB" w:rsidRPr="006C58A2">
              <w:rPr>
                <w:rFonts w:ascii="Lucida Console" w:hAnsi="Lucida Console"/>
                <w:color w:val="000000"/>
                <w:sz w:val="12"/>
                <w:szCs w:val="12"/>
              </w:rPr>
              <w:t>005024046846</w:t>
            </w:r>
          </w:p>
          <w:p w:rsidR="0072212A" w:rsidRPr="0072212A" w:rsidRDefault="0072212A" w:rsidP="0072212A">
            <w:pPr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</w:p>
          <w:p w:rsidR="0072212A" w:rsidRPr="0072212A" w:rsidRDefault="0072212A" w:rsidP="0072212A">
            <w:pPr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  <w:r w:rsidRPr="0072212A">
              <w:rPr>
                <w:rFonts w:ascii="Arial" w:eastAsia="Arial Unicode MS" w:hAnsi="Arial" w:cs="Arial"/>
                <w:sz w:val="12"/>
                <w:szCs w:val="12"/>
              </w:rPr>
              <w:t xml:space="preserve">Кассовый чек </w:t>
            </w:r>
            <w:r w:rsidRPr="0072212A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N</w:t>
            </w:r>
            <w:r w:rsidRPr="0072212A">
              <w:rPr>
                <w:rFonts w:ascii="Arial" w:eastAsia="Arial Unicode MS" w:hAnsi="Arial" w:cs="Arial"/>
                <w:sz w:val="12"/>
                <w:szCs w:val="12"/>
              </w:rPr>
              <w:t>: 00</w:t>
            </w:r>
            <w:r w:rsidR="005B10DB">
              <w:rPr>
                <w:rFonts w:ascii="Arial" w:eastAsia="Arial Unicode MS" w:hAnsi="Arial" w:cs="Arial"/>
                <w:sz w:val="12"/>
                <w:szCs w:val="12"/>
              </w:rPr>
              <w:t>01</w:t>
            </w:r>
          </w:p>
          <w:p w:rsidR="0072212A" w:rsidRPr="0072212A" w:rsidRDefault="0072212A" w:rsidP="0072212A">
            <w:pPr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  <w:r w:rsidRPr="0072212A">
              <w:rPr>
                <w:rFonts w:ascii="Arial" w:eastAsia="Arial Unicode MS" w:hAnsi="Arial" w:cs="Arial"/>
                <w:sz w:val="12"/>
                <w:szCs w:val="12"/>
              </w:rPr>
              <w:t>0</w:t>
            </w:r>
            <w:r w:rsidR="005B10DB">
              <w:rPr>
                <w:rFonts w:ascii="Arial" w:eastAsia="Arial Unicode MS" w:hAnsi="Arial" w:cs="Arial"/>
                <w:sz w:val="12"/>
                <w:szCs w:val="12"/>
              </w:rPr>
              <w:t>9</w:t>
            </w:r>
            <w:r w:rsidRPr="0072212A">
              <w:rPr>
                <w:rFonts w:ascii="Arial" w:eastAsia="Arial Unicode MS" w:hAnsi="Arial" w:cs="Arial"/>
                <w:sz w:val="12"/>
                <w:szCs w:val="12"/>
              </w:rPr>
              <w:t>.0</w:t>
            </w:r>
            <w:r w:rsidR="005B10DB">
              <w:rPr>
                <w:rFonts w:ascii="Arial" w:eastAsia="Arial Unicode MS" w:hAnsi="Arial" w:cs="Arial"/>
                <w:sz w:val="12"/>
                <w:szCs w:val="12"/>
              </w:rPr>
              <w:t>8</w:t>
            </w:r>
            <w:r w:rsidRPr="0072212A">
              <w:rPr>
                <w:rFonts w:ascii="Arial" w:eastAsia="Arial Unicode MS" w:hAnsi="Arial" w:cs="Arial"/>
                <w:sz w:val="12"/>
                <w:szCs w:val="12"/>
              </w:rPr>
              <w:t>.201</w:t>
            </w:r>
            <w:r w:rsidR="005B10DB">
              <w:rPr>
                <w:rFonts w:ascii="Arial" w:eastAsia="Arial Unicode MS" w:hAnsi="Arial" w:cs="Arial"/>
                <w:sz w:val="12"/>
                <w:szCs w:val="12"/>
              </w:rPr>
              <w:t>6</w:t>
            </w:r>
            <w:r w:rsidRPr="0072212A">
              <w:rPr>
                <w:rFonts w:ascii="Arial" w:eastAsia="Arial Unicode MS" w:hAnsi="Arial" w:cs="Arial"/>
                <w:sz w:val="12"/>
                <w:szCs w:val="12"/>
              </w:rPr>
              <w:t xml:space="preserve"> 13:5</w:t>
            </w:r>
            <w:r w:rsidR="005B10DB">
              <w:rPr>
                <w:rFonts w:ascii="Arial" w:eastAsia="Arial Unicode MS" w:hAnsi="Arial" w:cs="Arial"/>
                <w:sz w:val="12"/>
                <w:szCs w:val="12"/>
              </w:rPr>
              <w:t>7</w:t>
            </w:r>
          </w:p>
          <w:p w:rsidR="0072212A" w:rsidRPr="0072212A" w:rsidRDefault="0072212A" w:rsidP="0072212A">
            <w:pPr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  <w:r w:rsidRPr="0072212A">
              <w:rPr>
                <w:rFonts w:ascii="Arial" w:eastAsia="Arial Unicode MS" w:hAnsi="Arial" w:cs="Arial"/>
                <w:sz w:val="12"/>
                <w:szCs w:val="12"/>
              </w:rPr>
              <w:t xml:space="preserve">Смена </w:t>
            </w:r>
            <w:r w:rsidRPr="0072212A">
              <w:rPr>
                <w:rFonts w:ascii="Arial" w:eastAsia="Arial Unicode MS" w:hAnsi="Arial" w:cs="Arial"/>
                <w:sz w:val="12"/>
                <w:szCs w:val="12"/>
                <w:lang w:val="en-US"/>
              </w:rPr>
              <w:t>N</w:t>
            </w:r>
            <w:r w:rsidRPr="0072212A">
              <w:rPr>
                <w:rFonts w:ascii="Arial" w:eastAsia="Arial Unicode MS" w:hAnsi="Arial" w:cs="Arial"/>
                <w:sz w:val="12"/>
                <w:szCs w:val="12"/>
              </w:rPr>
              <w:t>: 000</w:t>
            </w:r>
            <w:r w:rsidR="005B10DB">
              <w:rPr>
                <w:rFonts w:ascii="Arial" w:eastAsia="Arial Unicode MS" w:hAnsi="Arial" w:cs="Arial"/>
                <w:sz w:val="12"/>
                <w:szCs w:val="12"/>
              </w:rPr>
              <w:t>2</w:t>
            </w:r>
          </w:p>
          <w:p w:rsidR="0072212A" w:rsidRPr="0072212A" w:rsidRDefault="0072212A" w:rsidP="0072212A">
            <w:pPr>
              <w:jc w:val="center"/>
              <w:rPr>
                <w:rFonts w:ascii="Arial" w:eastAsia="Arial Unicode MS" w:hAnsi="Arial" w:cs="Arial"/>
                <w:sz w:val="12"/>
                <w:szCs w:val="12"/>
              </w:rPr>
            </w:pPr>
          </w:p>
          <w:p w:rsidR="0072212A" w:rsidRPr="0072212A" w:rsidRDefault="0072212A" w:rsidP="0072212A">
            <w:pPr>
              <w:jc w:val="center"/>
              <w:outlineLvl w:val="3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72212A">
              <w:rPr>
                <w:rFonts w:ascii="Arial" w:eastAsia="Arial Unicode MS" w:hAnsi="Arial" w:cs="Arial"/>
                <w:bCs/>
                <w:sz w:val="18"/>
                <w:szCs w:val="18"/>
              </w:rPr>
              <w:t>Приход</w:t>
            </w:r>
          </w:p>
          <w:p w:rsidR="0072212A" w:rsidRPr="0072212A" w:rsidRDefault="0072212A" w:rsidP="0072212A">
            <w:pPr>
              <w:jc w:val="center"/>
              <w:outlineLvl w:val="3"/>
              <w:rPr>
                <w:rFonts w:ascii="Arial" w:eastAsia="Arial Unicode MS" w:hAnsi="Arial" w:cs="Arial"/>
                <w:bCs/>
                <w:sz w:val="16"/>
                <w:szCs w:val="16"/>
              </w:rPr>
            </w:pPr>
          </w:p>
          <w:p w:rsidR="0072212A" w:rsidRPr="0072212A" w:rsidRDefault="0072212A" w:rsidP="0072212A">
            <w:pPr>
              <w:jc w:val="both"/>
              <w:outlineLvl w:val="3"/>
              <w:rPr>
                <w:rFonts w:ascii="Arial" w:eastAsia="Arial Unicode MS" w:hAnsi="Arial" w:cs="Arial"/>
                <w:bCs/>
                <w:color w:val="808080"/>
                <w:spacing w:val="20"/>
                <w:sz w:val="36"/>
                <w:szCs w:val="36"/>
              </w:rPr>
            </w:pPr>
            <w:r w:rsidRPr="0072212A">
              <w:rPr>
                <w:rFonts w:ascii="Arial" w:eastAsia="Arial Unicode MS" w:hAnsi="Arial" w:cs="Arial"/>
                <w:bCs/>
                <w:color w:val="808080"/>
                <w:spacing w:val="20"/>
                <w:sz w:val="36"/>
                <w:szCs w:val="36"/>
              </w:rPr>
              <w:t>****************************************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2109"/>
              <w:gridCol w:w="1417"/>
              <w:gridCol w:w="1271"/>
              <w:gridCol w:w="1134"/>
            </w:tblGrid>
            <w:tr w:rsidR="0072212A" w:rsidRPr="0072212A" w:rsidTr="00BE1C7B">
              <w:trPr>
                <w:trHeight w:val="154"/>
              </w:trPr>
              <w:tc>
                <w:tcPr>
                  <w:tcW w:w="443" w:type="dxa"/>
                  <w:shd w:val="clear" w:color="auto" w:fill="auto"/>
                  <w:hideMark/>
                </w:tcPr>
                <w:p w:rsidR="0072212A" w:rsidRPr="0072212A" w:rsidRDefault="0072212A" w:rsidP="0072212A">
                  <w:pPr>
                    <w:ind w:left="-113"/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  <w:t>№</w:t>
                  </w:r>
                </w:p>
              </w:tc>
              <w:tc>
                <w:tcPr>
                  <w:tcW w:w="2109" w:type="dxa"/>
                  <w:shd w:val="clear" w:color="auto" w:fill="auto"/>
                  <w:hideMark/>
                </w:tcPr>
                <w:p w:rsidR="0072212A" w:rsidRPr="0072212A" w:rsidRDefault="0072212A" w:rsidP="0072212A">
                  <w:pPr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  <w:t xml:space="preserve">Наименование </w:t>
                  </w:r>
                  <w:proofErr w:type="spellStart"/>
                  <w:r w:rsidRPr="0072212A"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  <w:t>пр</w:t>
                  </w:r>
                  <w:proofErr w:type="spellEnd"/>
                  <w:r w:rsidRPr="0072212A"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1417" w:type="dxa"/>
                  <w:shd w:val="clear" w:color="auto" w:fill="auto"/>
                  <w:hideMark/>
                </w:tcPr>
                <w:p w:rsidR="0072212A" w:rsidRPr="0072212A" w:rsidRDefault="0072212A" w:rsidP="0072212A">
                  <w:pPr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</w:pPr>
                  <w:proofErr w:type="spellStart"/>
                  <w:r w:rsidRPr="0072212A"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  <w:t>Колич</w:t>
                  </w:r>
                  <w:proofErr w:type="spellEnd"/>
                  <w:r w:rsidRPr="0072212A"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  <w:t xml:space="preserve">. </w:t>
                  </w:r>
                  <w:proofErr w:type="spellStart"/>
                  <w:r w:rsidRPr="0072212A"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  <w:t>пр</w:t>
                  </w:r>
                  <w:proofErr w:type="spellEnd"/>
                  <w:r w:rsidRPr="0072212A"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1271" w:type="dxa"/>
                  <w:shd w:val="clear" w:color="auto" w:fill="auto"/>
                  <w:hideMark/>
                </w:tcPr>
                <w:p w:rsidR="0072212A" w:rsidRPr="0072212A" w:rsidRDefault="0072212A" w:rsidP="0072212A">
                  <w:pPr>
                    <w:jc w:val="center"/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  <w:t xml:space="preserve">Ц. за ед. </w:t>
                  </w:r>
                  <w:proofErr w:type="spellStart"/>
                  <w:r w:rsidRPr="0072212A"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  <w:t>пр</w:t>
                  </w:r>
                  <w:proofErr w:type="spellEnd"/>
                  <w:r w:rsidRPr="0072212A"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1134" w:type="dxa"/>
                  <w:shd w:val="clear" w:color="auto" w:fill="auto"/>
                  <w:hideMark/>
                </w:tcPr>
                <w:p w:rsidR="0072212A" w:rsidRPr="0072212A" w:rsidRDefault="0072212A" w:rsidP="0072212A">
                  <w:pPr>
                    <w:ind w:right="-108"/>
                    <w:jc w:val="right"/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  <w:t xml:space="preserve">Сум. </w:t>
                  </w:r>
                  <w:proofErr w:type="spellStart"/>
                  <w:r w:rsidRPr="0072212A"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  <w:t>пр</w:t>
                  </w:r>
                  <w:proofErr w:type="spellEnd"/>
                  <w:r w:rsidRPr="0072212A">
                    <w:rPr>
                      <w:rFonts w:ascii="Arial" w:eastAsia="Arial Unicode MS" w:hAnsi="Arial" w:cs="Arial"/>
                      <w:b/>
                      <w:sz w:val="12"/>
                      <w:szCs w:val="12"/>
                    </w:rPr>
                    <w:t>:</w:t>
                  </w:r>
                </w:p>
              </w:tc>
            </w:tr>
            <w:tr w:rsidR="0072212A" w:rsidRPr="0072212A" w:rsidTr="00BE1C7B">
              <w:trPr>
                <w:trHeight w:val="510"/>
              </w:trPr>
              <w:tc>
                <w:tcPr>
                  <w:tcW w:w="443" w:type="dxa"/>
                  <w:shd w:val="clear" w:color="auto" w:fill="auto"/>
                  <w:hideMark/>
                </w:tcPr>
                <w:p w:rsidR="0072212A" w:rsidRPr="0072212A" w:rsidRDefault="0072212A" w:rsidP="0072212A">
                  <w:pPr>
                    <w:ind w:left="-108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Calibri" w:hAnsi="Arial" w:cs="Arial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95AB741" wp14:editId="18350545">
                            <wp:simplePos x="0" y="0"/>
                            <wp:positionH relativeFrom="column">
                              <wp:posOffset>-1309370</wp:posOffset>
                            </wp:positionH>
                            <wp:positionV relativeFrom="paragraph">
                              <wp:posOffset>73025</wp:posOffset>
                            </wp:positionV>
                            <wp:extent cx="760730" cy="290830"/>
                            <wp:effectExtent l="0" t="0" r="439420" b="242570"/>
                            <wp:wrapNone/>
                            <wp:docPr id="9" name="Прямоугольная выноска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60730" cy="290830"/>
                                    </a:xfrm>
                                    <a:prstGeom prst="wedgeRectCallout">
                                      <a:avLst>
                                        <a:gd name="adj1" fmla="val 102834"/>
                                        <a:gd name="adj2" fmla="val 128536"/>
                                      </a:avLst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rgbClr val="FF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BE1C7B" w:rsidRDefault="00BE1C7B" w:rsidP="0072212A">
                                        <w:pPr>
                                          <w:rPr>
                                            <w:color w:val="FF000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FF0000"/>
                                            <w:sz w:val="20"/>
                                            <w:szCs w:val="20"/>
                                          </w:rPr>
                                          <w:t xml:space="preserve">Тег 1084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Прямоугольная выноска 9" o:spid="_x0000_s1027" type="#_x0000_t61" style="position:absolute;left:0;text-align:left;margin-left:-103.1pt;margin-top:5.75pt;width:59.9pt;height:2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" adj="33012,38564" fillcolor="window" strokecolor="red" strokeweight="1.5pt">
                            <v:path arrowok="t"/>
                            <v:textbox>
                              <w:txbxContent>
                                <w:p w:rsidR="00BE1C7B" w:rsidRDefault="00BE1C7B" w:rsidP="0072212A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 xml:space="preserve">Тег 1084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1.</w:t>
                  </w:r>
                </w:p>
              </w:tc>
              <w:tc>
                <w:tcPr>
                  <w:tcW w:w="2109" w:type="dxa"/>
                  <w:shd w:val="clear" w:color="auto" w:fill="auto"/>
                  <w:hideMark/>
                </w:tcPr>
                <w:p w:rsidR="0072212A" w:rsidRPr="0072212A" w:rsidRDefault="0072212A" w:rsidP="0072212A">
                  <w:pPr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Аи-9</w:t>
                  </w:r>
                  <w:r w:rsidR="00FD2F35">
                    <w:rPr>
                      <w:rFonts w:ascii="Arial" w:eastAsia="Arial Unicode MS" w:hAnsi="Arial" w:cs="Arial"/>
                      <w:sz w:val="12"/>
                      <w:szCs w:val="12"/>
                    </w:rPr>
                    <w:t>5</w:t>
                  </w: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-К4</w:t>
                  </w:r>
                </w:p>
                <w:p w:rsidR="0072212A" w:rsidRPr="0072212A" w:rsidRDefault="0072212A" w:rsidP="0072212A">
                  <w:pPr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НДС18%</w:t>
                  </w:r>
                </w:p>
              </w:tc>
              <w:tc>
                <w:tcPr>
                  <w:tcW w:w="1417" w:type="dxa"/>
                  <w:shd w:val="clear" w:color="auto" w:fill="auto"/>
                  <w:hideMark/>
                </w:tcPr>
                <w:p w:rsidR="0072212A" w:rsidRPr="0072212A" w:rsidRDefault="00FD2F35" w:rsidP="00FD2F35">
                  <w:pPr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5</w:t>
                  </w:r>
                  <w:r w:rsid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0</w:t>
                  </w:r>
                  <w:r w:rsidR="0072212A"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.000</w:t>
                  </w:r>
                </w:p>
              </w:tc>
              <w:tc>
                <w:tcPr>
                  <w:tcW w:w="1271" w:type="dxa"/>
                  <w:shd w:val="clear" w:color="auto" w:fill="auto"/>
                  <w:hideMark/>
                </w:tcPr>
                <w:p w:rsidR="0072212A" w:rsidRPr="0072212A" w:rsidRDefault="00FD2F35" w:rsidP="00FD2F35">
                  <w:pPr>
                    <w:jc w:val="center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30</w:t>
                  </w:r>
                  <w:r w:rsidR="0072212A"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.</w:t>
                  </w: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0</w:t>
                  </w:r>
                  <w:r w:rsidR="0072212A"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1134" w:type="dxa"/>
                  <w:shd w:val="clear" w:color="auto" w:fill="auto"/>
                  <w:hideMark/>
                </w:tcPr>
                <w:p w:rsidR="0072212A" w:rsidRPr="0072212A" w:rsidRDefault="00FD2F35" w:rsidP="0072212A">
                  <w:pPr>
                    <w:ind w:right="-108"/>
                    <w:jc w:val="right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1</w:t>
                  </w:r>
                  <w:r w:rsid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5</w:t>
                  </w: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00</w:t>
                  </w:r>
                  <w:r w:rsidR="0072212A"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.00</w:t>
                  </w:r>
                </w:p>
                <w:p w:rsidR="0072212A" w:rsidRPr="0072212A" w:rsidRDefault="00FD2F35" w:rsidP="00FD2F35">
                  <w:pPr>
                    <w:ind w:right="-108"/>
                    <w:jc w:val="right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228</w:t>
                  </w:r>
                  <w:r w:rsidR="0072212A"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.</w:t>
                  </w: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81</w:t>
                  </w:r>
                </w:p>
              </w:tc>
            </w:tr>
          </w:tbl>
          <w:p w:rsidR="0072212A" w:rsidRPr="0072212A" w:rsidRDefault="0072212A" w:rsidP="0072212A">
            <w:pPr>
              <w:jc w:val="both"/>
              <w:outlineLvl w:val="3"/>
              <w:rPr>
                <w:rFonts w:ascii="Arial" w:eastAsia="Arial Unicode MS" w:hAnsi="Arial" w:cs="Arial"/>
                <w:bCs/>
                <w:color w:val="808080"/>
                <w:spacing w:val="20"/>
                <w:sz w:val="36"/>
                <w:szCs w:val="36"/>
              </w:rPr>
            </w:pPr>
            <w:r>
              <w:rPr>
                <w:rFonts w:ascii="Arial" w:eastAsia="Calibri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17D493" wp14:editId="3E42E132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219075</wp:posOffset>
                      </wp:positionV>
                      <wp:extent cx="4141470" cy="819150"/>
                      <wp:effectExtent l="0" t="0" r="11430" b="19050"/>
                      <wp:wrapNone/>
                      <wp:docPr id="8" name="Прямоугольник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41470" cy="81915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dash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8" o:spid="_x0000_s1026" style="position:absolute;margin-left:-3.8pt;margin-top:17.25pt;width:326.1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" filled="f" strokecolor="red" strokeweight="1.5pt">
                      <v:stroke dashstyle="dash"/>
                      <v:path arrowok="t"/>
                    </v:rect>
                  </w:pict>
                </mc:Fallback>
              </mc:AlternateContent>
            </w:r>
            <w:r w:rsidRPr="0072212A">
              <w:rPr>
                <w:rFonts w:ascii="Arial" w:eastAsia="Arial Unicode MS" w:hAnsi="Arial" w:cs="Arial"/>
                <w:bCs/>
                <w:color w:val="808080"/>
                <w:spacing w:val="20"/>
                <w:sz w:val="36"/>
                <w:szCs w:val="36"/>
              </w:rPr>
              <w:t>****************************************</w:t>
            </w:r>
            <w:r w:rsidRPr="0072212A">
              <w:rPr>
                <w:rFonts w:ascii="Arial" w:eastAsia="Arial Unicode MS" w:hAnsi="Arial" w:cs="Arial"/>
                <w:bCs/>
                <w:noProof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199"/>
              <w:gridCol w:w="3199"/>
            </w:tblGrid>
            <w:tr w:rsidR="0072212A" w:rsidRPr="0072212A" w:rsidTr="00BE1C7B">
              <w:tc>
                <w:tcPr>
                  <w:tcW w:w="3199" w:type="dxa"/>
                  <w:shd w:val="clear" w:color="auto" w:fill="auto"/>
                  <w:hideMark/>
                </w:tcPr>
                <w:p w:rsidR="0072212A" w:rsidRPr="003F730D" w:rsidRDefault="0072212A" w:rsidP="0072212A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Подитог</w:t>
                  </w:r>
                  <w:proofErr w:type="spellEnd"/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 xml:space="preserve"> =</w:t>
                  </w:r>
                  <w:r w:rsidR="00FD2F35">
                    <w:rPr>
                      <w:rFonts w:ascii="Arial" w:eastAsia="Arial Unicode MS" w:hAnsi="Arial" w:cs="Arial"/>
                      <w:sz w:val="12"/>
                      <w:szCs w:val="12"/>
                    </w:rPr>
                    <w:t>200</w:t>
                  </w: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0.00, Скидка =</w:t>
                  </w:r>
                  <w:r w:rsidR="00FD2F35">
                    <w:rPr>
                      <w:rFonts w:ascii="Arial" w:eastAsia="Arial Unicode MS" w:hAnsi="Arial" w:cs="Arial"/>
                      <w:sz w:val="12"/>
                      <w:szCs w:val="12"/>
                    </w:rPr>
                    <w:t>5</w:t>
                  </w: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00.00</w:t>
                  </w: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 xml:space="preserve">  </w:t>
                  </w:r>
                </w:p>
                <w:p w:rsidR="00BE1C7B" w:rsidRPr="003F730D" w:rsidRDefault="00BE1C7B" w:rsidP="00BE1C7B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 xml:space="preserve">Карта </w:t>
                  </w:r>
                  <w:r>
                    <w:rPr>
                      <w:rFonts w:ascii="Arial" w:eastAsia="Arial Unicode MS" w:hAnsi="Arial" w:cs="Arial"/>
                      <w:sz w:val="12"/>
                      <w:szCs w:val="12"/>
                      <w:lang w:val="en-US"/>
                    </w:rPr>
                    <w:t>BP</w:t>
                  </w:r>
                  <w:r w:rsidRPr="00FD2F35">
                    <w:rPr>
                      <w:rFonts w:ascii="Arial" w:eastAsia="Arial Unicode MS" w:hAnsi="Arial" w:cs="Arial"/>
                      <w:sz w:val="12"/>
                      <w:szCs w:val="12"/>
                    </w:rPr>
                    <w:t>-</w:t>
                  </w:r>
                  <w:r>
                    <w:rPr>
                      <w:rFonts w:ascii="Arial" w:eastAsia="Arial Unicode MS" w:hAnsi="Arial" w:cs="Arial"/>
                      <w:sz w:val="12"/>
                      <w:szCs w:val="12"/>
                      <w:lang w:val="en-US"/>
                    </w:rPr>
                    <w:t>Club</w:t>
                  </w: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 xml:space="preserve"> 700599</w:t>
                  </w:r>
                  <w:r w:rsidRPr="00CE2571">
                    <w:rPr>
                      <w:rFonts w:ascii="Arial" w:eastAsia="Arial Unicode MS" w:hAnsi="Arial" w:cs="Arial"/>
                      <w:sz w:val="12"/>
                      <w:szCs w:val="12"/>
                    </w:rPr>
                    <w:t>##</w:t>
                  </w: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1065</w:t>
                  </w:r>
                </w:p>
                <w:p w:rsidR="00FD2F35" w:rsidRDefault="00FD2F35" w:rsidP="00FD2F35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Топл</w:t>
                  </w:r>
                  <w:proofErr w:type="spellEnd"/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. купон №/номинал:</w:t>
                  </w:r>
                </w:p>
                <w:p w:rsidR="00FD2F35" w:rsidRDefault="00FD2F35" w:rsidP="00FD2F35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FD2F35">
                    <w:rPr>
                      <w:rFonts w:ascii="Arial" w:eastAsia="Arial Unicode MS" w:hAnsi="Arial" w:cs="Arial"/>
                      <w:sz w:val="12"/>
                      <w:szCs w:val="12"/>
                    </w:rPr>
                    <w:t>782601ХХ1153/100р,</w:t>
                  </w:r>
                </w:p>
                <w:p w:rsidR="00FD2F35" w:rsidRDefault="00FD2F35" w:rsidP="00FD2F35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FD2F35">
                    <w:rPr>
                      <w:rFonts w:ascii="Arial" w:eastAsia="Arial Unicode MS" w:hAnsi="Arial" w:cs="Arial"/>
                      <w:sz w:val="12"/>
                      <w:szCs w:val="12"/>
                    </w:rPr>
                    <w:t>782601ХХ1146/100р,</w:t>
                  </w:r>
                </w:p>
                <w:p w:rsidR="00F23FAB" w:rsidRDefault="00F23FAB" w:rsidP="00FD2F35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F23FAB">
                    <w:rPr>
                      <w:rFonts w:ascii="Arial" w:eastAsia="Arial Unicode MS" w:hAnsi="Arial" w:cs="Arial"/>
                      <w:sz w:val="12"/>
                      <w:szCs w:val="12"/>
                    </w:rPr>
                    <w:t>782601ХХ1138/100р,</w:t>
                  </w:r>
                </w:p>
                <w:p w:rsidR="00F23FAB" w:rsidRDefault="00F23FAB" w:rsidP="00FD2F35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F23FAB">
                    <w:rPr>
                      <w:rFonts w:ascii="Arial" w:eastAsia="Arial Unicode MS" w:hAnsi="Arial" w:cs="Arial"/>
                      <w:sz w:val="12"/>
                      <w:szCs w:val="12"/>
                    </w:rPr>
                    <w:t>782601ХХ1120/100р,</w:t>
                  </w:r>
                </w:p>
                <w:p w:rsidR="00F23FAB" w:rsidRPr="00FD2F35" w:rsidRDefault="00F23FAB" w:rsidP="00FD2F35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F23FAB">
                    <w:rPr>
                      <w:rFonts w:ascii="Arial" w:eastAsia="Arial Unicode MS" w:hAnsi="Arial" w:cs="Arial"/>
                      <w:sz w:val="12"/>
                      <w:szCs w:val="12"/>
                    </w:rPr>
                    <w:t>782601ХХ1112/100р</w:t>
                  </w:r>
                </w:p>
                <w:p w:rsidR="00F23FAB" w:rsidRDefault="00F23FAB" w:rsidP="00FD2F35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F23FAB">
                    <w:rPr>
                      <w:rFonts w:ascii="Arial" w:eastAsia="Arial Unicode MS" w:hAnsi="Arial" w:cs="Arial"/>
                      <w:sz w:val="12"/>
                      <w:szCs w:val="12"/>
                    </w:rPr>
                    <w:t>Банк. Карта № ХХ0651</w:t>
                  </w:r>
                </w:p>
                <w:p w:rsidR="0072212A" w:rsidRPr="0072212A" w:rsidRDefault="0072212A" w:rsidP="0072212A">
                  <w:pPr>
                    <w:ind w:left="-113"/>
                    <w:jc w:val="both"/>
                    <w:rPr>
                      <w:rFonts w:ascii="Arial" w:eastAsia="Arial Unicode MS" w:hAnsi="Arial" w:cs="Arial"/>
                      <w:bCs/>
                    </w:rPr>
                  </w:pPr>
                  <w:r w:rsidRPr="0072212A">
                    <w:rPr>
                      <w:rFonts w:ascii="Arial" w:eastAsia="Arial Unicode MS" w:hAnsi="Arial" w:cs="Arial"/>
                      <w:bCs/>
                    </w:rPr>
                    <w:t>ИТОГО:</w:t>
                  </w:r>
                  <w:r w:rsidRPr="0072212A">
                    <w:rPr>
                      <w:rFonts w:ascii="Arial" w:eastAsia="Calibri" w:hAnsi="Arial" w:cs="Arial"/>
                      <w:noProof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  <w:p w:rsidR="0072212A" w:rsidRPr="0072212A" w:rsidRDefault="0072212A" w:rsidP="0072212A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Наличными:</w:t>
                  </w:r>
                </w:p>
                <w:p w:rsidR="0072212A" w:rsidRPr="0072212A" w:rsidRDefault="0072212A" w:rsidP="0072212A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НДС 18%:</w:t>
                  </w:r>
                </w:p>
              </w:tc>
              <w:tc>
                <w:tcPr>
                  <w:tcW w:w="3199" w:type="dxa"/>
                  <w:shd w:val="clear" w:color="auto" w:fill="auto"/>
                </w:tcPr>
                <w:p w:rsidR="0072212A" w:rsidRPr="0072212A" w:rsidRDefault="0072212A" w:rsidP="0072212A">
                  <w:pPr>
                    <w:ind w:right="-84"/>
                    <w:jc w:val="right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</w:p>
                <w:p w:rsidR="0072212A" w:rsidRPr="0072212A" w:rsidRDefault="0072212A" w:rsidP="0072212A">
                  <w:pPr>
                    <w:ind w:right="-84"/>
                    <w:jc w:val="right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</w:p>
                <w:p w:rsidR="0072212A" w:rsidRPr="0072212A" w:rsidRDefault="0072212A" w:rsidP="0072212A">
                  <w:pPr>
                    <w:ind w:right="-84"/>
                    <w:jc w:val="center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</w:p>
                <w:p w:rsidR="00FD2F35" w:rsidRDefault="00FD2F35" w:rsidP="0072212A">
                  <w:pPr>
                    <w:ind w:right="-84"/>
                    <w:jc w:val="right"/>
                    <w:rPr>
                      <w:rFonts w:ascii="Arial" w:eastAsia="Arial Unicode MS" w:hAnsi="Arial" w:cs="Arial"/>
                      <w:bCs/>
                    </w:rPr>
                  </w:pPr>
                </w:p>
                <w:p w:rsidR="00FD2F35" w:rsidRDefault="00FD2F35" w:rsidP="0072212A">
                  <w:pPr>
                    <w:ind w:right="-84"/>
                    <w:jc w:val="right"/>
                    <w:rPr>
                      <w:rFonts w:ascii="Arial" w:eastAsia="Arial Unicode MS" w:hAnsi="Arial" w:cs="Arial"/>
                      <w:bCs/>
                    </w:rPr>
                  </w:pPr>
                </w:p>
                <w:p w:rsidR="00FD2F35" w:rsidRDefault="00FD2F35" w:rsidP="0072212A">
                  <w:pPr>
                    <w:ind w:right="-84"/>
                    <w:jc w:val="right"/>
                    <w:rPr>
                      <w:rFonts w:ascii="Arial" w:eastAsia="Arial Unicode MS" w:hAnsi="Arial" w:cs="Arial"/>
                      <w:bCs/>
                    </w:rPr>
                  </w:pPr>
                </w:p>
                <w:p w:rsidR="0072212A" w:rsidRPr="0072212A" w:rsidRDefault="00FD2F35" w:rsidP="0072212A">
                  <w:pPr>
                    <w:ind w:right="-84"/>
                    <w:jc w:val="right"/>
                    <w:rPr>
                      <w:rFonts w:ascii="Arial" w:eastAsia="Arial Unicode MS" w:hAnsi="Arial" w:cs="Arial"/>
                      <w:bCs/>
                    </w:rPr>
                  </w:pPr>
                  <w:r>
                    <w:rPr>
                      <w:rFonts w:ascii="Arial" w:eastAsia="Arial Unicode MS" w:hAnsi="Arial" w:cs="Arial"/>
                      <w:bCs/>
                    </w:rPr>
                    <w:t>1</w:t>
                  </w:r>
                  <w:r w:rsidR="0072212A">
                    <w:rPr>
                      <w:rFonts w:ascii="Arial" w:eastAsia="Arial Unicode MS" w:hAnsi="Arial" w:cs="Arial"/>
                      <w:bCs/>
                    </w:rPr>
                    <w:t>5</w:t>
                  </w:r>
                  <w:r>
                    <w:rPr>
                      <w:rFonts w:ascii="Arial" w:eastAsia="Arial Unicode MS" w:hAnsi="Arial" w:cs="Arial"/>
                      <w:bCs/>
                    </w:rPr>
                    <w:t>0</w:t>
                  </w:r>
                  <w:r w:rsidR="0072212A">
                    <w:rPr>
                      <w:rFonts w:ascii="Arial" w:eastAsia="Arial Unicode MS" w:hAnsi="Arial" w:cs="Arial"/>
                      <w:bCs/>
                    </w:rPr>
                    <w:t>0</w:t>
                  </w:r>
                  <w:r w:rsidR="0072212A" w:rsidRPr="0072212A">
                    <w:rPr>
                      <w:rFonts w:ascii="Arial" w:eastAsia="Arial Unicode MS" w:hAnsi="Arial" w:cs="Arial"/>
                      <w:bCs/>
                    </w:rPr>
                    <w:t>.00</w:t>
                  </w:r>
                </w:p>
                <w:p w:rsidR="0072212A" w:rsidRPr="0072212A" w:rsidRDefault="00FD2F35" w:rsidP="0072212A">
                  <w:pPr>
                    <w:ind w:right="-84"/>
                    <w:jc w:val="right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1</w:t>
                  </w:r>
                  <w:r w:rsid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5</w:t>
                  </w: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0</w:t>
                  </w:r>
                  <w:r w:rsidR="0072212A"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0.00</w:t>
                  </w:r>
                </w:p>
                <w:p w:rsidR="0072212A" w:rsidRPr="0072212A" w:rsidRDefault="00FD2F35" w:rsidP="00FD2F35">
                  <w:pPr>
                    <w:ind w:right="-84"/>
                    <w:jc w:val="right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228</w:t>
                  </w:r>
                  <w:r w:rsidR="0072212A"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.</w:t>
                  </w: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>81</w:t>
                  </w:r>
                </w:p>
              </w:tc>
            </w:tr>
          </w:tbl>
          <w:p w:rsidR="0072212A" w:rsidRPr="0072212A" w:rsidRDefault="0072212A" w:rsidP="0072212A">
            <w:pPr>
              <w:jc w:val="both"/>
              <w:outlineLvl w:val="3"/>
              <w:rPr>
                <w:rFonts w:ascii="Arial" w:eastAsia="Arial Unicode MS" w:hAnsi="Arial" w:cs="Arial"/>
                <w:bCs/>
                <w:color w:val="808080"/>
                <w:spacing w:val="20"/>
                <w:sz w:val="36"/>
                <w:szCs w:val="36"/>
              </w:rPr>
            </w:pPr>
            <w:r w:rsidRPr="0072212A">
              <w:rPr>
                <w:rFonts w:ascii="Arial" w:eastAsia="Arial Unicode MS" w:hAnsi="Arial" w:cs="Arial"/>
                <w:bCs/>
                <w:color w:val="808080"/>
                <w:spacing w:val="20"/>
                <w:sz w:val="36"/>
                <w:szCs w:val="36"/>
              </w:rPr>
              <w:t>****************************************</w:t>
            </w:r>
          </w:p>
          <w:p w:rsidR="0072212A" w:rsidRPr="0072212A" w:rsidRDefault="0072212A" w:rsidP="0072212A">
            <w:pPr>
              <w:jc w:val="center"/>
              <w:outlineLvl w:val="3"/>
              <w:rPr>
                <w:rFonts w:ascii="Arial" w:eastAsia="Arial Unicode MS" w:hAnsi="Arial" w:cs="Arial"/>
                <w:bCs/>
                <w:sz w:val="18"/>
                <w:szCs w:val="18"/>
              </w:rPr>
            </w:pPr>
            <w:r w:rsidRPr="0072212A">
              <w:rPr>
                <w:rFonts w:ascii="Arial" w:eastAsia="Arial Unicode MS" w:hAnsi="Arial" w:cs="Arial"/>
                <w:bCs/>
                <w:sz w:val="18"/>
                <w:szCs w:val="18"/>
              </w:rPr>
              <w:t>ФП 1803120078</w:t>
            </w:r>
          </w:p>
          <w:p w:rsidR="0072212A" w:rsidRPr="0072212A" w:rsidRDefault="0072212A" w:rsidP="0072212A">
            <w:pPr>
              <w:jc w:val="both"/>
              <w:outlineLvl w:val="3"/>
              <w:rPr>
                <w:rFonts w:ascii="Arial" w:eastAsia="Arial Unicode MS" w:hAnsi="Arial" w:cs="Arial"/>
                <w:bCs/>
                <w:color w:val="808080"/>
                <w:spacing w:val="20"/>
                <w:sz w:val="36"/>
                <w:szCs w:val="36"/>
              </w:rPr>
            </w:pPr>
            <w:r w:rsidRPr="0072212A">
              <w:rPr>
                <w:rFonts w:ascii="Arial" w:eastAsia="Arial Unicode MS" w:hAnsi="Arial" w:cs="Arial"/>
                <w:bCs/>
                <w:color w:val="808080"/>
                <w:spacing w:val="20"/>
                <w:sz w:val="36"/>
                <w:szCs w:val="36"/>
              </w:rPr>
              <w:t>****************************************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199"/>
              <w:gridCol w:w="3199"/>
            </w:tblGrid>
            <w:tr w:rsidR="0072212A" w:rsidRPr="0072212A" w:rsidTr="00BE1C7B">
              <w:tc>
                <w:tcPr>
                  <w:tcW w:w="3199" w:type="dxa"/>
                  <w:shd w:val="clear" w:color="auto" w:fill="auto"/>
                  <w:hideMark/>
                </w:tcPr>
                <w:p w:rsidR="0072212A" w:rsidRPr="0072212A" w:rsidRDefault="0072212A" w:rsidP="0072212A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Система налогообложения:</w:t>
                  </w:r>
                </w:p>
                <w:p w:rsidR="0072212A" w:rsidRPr="0072212A" w:rsidRDefault="0072212A" w:rsidP="0072212A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Кассир</w:t>
                  </w:r>
                </w:p>
                <w:p w:rsidR="0072212A" w:rsidRPr="0072212A" w:rsidRDefault="0072212A" w:rsidP="0072212A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  <w:lang w:val="en-US"/>
                    </w:rPr>
                    <w:t>N</w:t>
                  </w: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 xml:space="preserve"> ККТ:</w:t>
                  </w:r>
                </w:p>
                <w:p w:rsidR="0072212A" w:rsidRPr="0072212A" w:rsidRDefault="0072212A" w:rsidP="0072212A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  <w:lang w:val="en-US"/>
                    </w:rPr>
                    <w:t>N</w:t>
                  </w: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 xml:space="preserve"> ФН:</w:t>
                  </w:r>
                </w:p>
                <w:p w:rsidR="0072212A" w:rsidRPr="0072212A" w:rsidRDefault="0072212A" w:rsidP="0072212A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  <w:lang w:val="en-US"/>
                    </w:rPr>
                    <w:t>N</w:t>
                  </w: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 xml:space="preserve"> ФД:</w:t>
                  </w:r>
                </w:p>
                <w:p w:rsidR="0072212A" w:rsidRPr="0072212A" w:rsidRDefault="0072212A" w:rsidP="0072212A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Тел. покупателя:</w:t>
                  </w:r>
                </w:p>
                <w:p w:rsidR="0072212A" w:rsidRPr="0072212A" w:rsidRDefault="0072212A" w:rsidP="0072212A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proofErr w:type="spellStart"/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Эл.адр.отправителя</w:t>
                  </w:r>
                  <w:proofErr w:type="spellEnd"/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:</w:t>
                  </w:r>
                </w:p>
                <w:p w:rsidR="0072212A" w:rsidRPr="0072212A" w:rsidRDefault="0072212A" w:rsidP="0072212A">
                  <w:pPr>
                    <w:ind w:left="-113"/>
                    <w:jc w:val="both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Сайт ФНС:</w:t>
                  </w:r>
                </w:p>
              </w:tc>
              <w:tc>
                <w:tcPr>
                  <w:tcW w:w="3199" w:type="dxa"/>
                  <w:shd w:val="clear" w:color="auto" w:fill="auto"/>
                  <w:hideMark/>
                </w:tcPr>
                <w:p w:rsidR="0072212A" w:rsidRPr="0072212A" w:rsidRDefault="0072212A" w:rsidP="0072212A">
                  <w:pPr>
                    <w:ind w:right="-84"/>
                    <w:jc w:val="right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ОСН</w:t>
                  </w:r>
                </w:p>
                <w:p w:rsidR="0072212A" w:rsidRPr="0072212A" w:rsidRDefault="0072212A" w:rsidP="0072212A">
                  <w:pPr>
                    <w:ind w:right="-84"/>
                    <w:jc w:val="right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Иванов И.И.</w:t>
                  </w:r>
                </w:p>
                <w:p w:rsidR="0072212A" w:rsidRPr="0072212A" w:rsidRDefault="005B10DB" w:rsidP="0072212A">
                  <w:pPr>
                    <w:ind w:right="-84"/>
                    <w:jc w:val="right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6C58A2">
                    <w:rPr>
                      <w:rFonts w:ascii="Lucida Console" w:hAnsi="Lucida Console"/>
                      <w:color w:val="000000"/>
                      <w:sz w:val="12"/>
                      <w:szCs w:val="12"/>
                    </w:rPr>
                    <w:t>13071985</w:t>
                  </w: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 xml:space="preserve"> </w:t>
                  </w:r>
                </w:p>
                <w:p w:rsidR="0072212A" w:rsidRPr="0072212A" w:rsidRDefault="005B10DB" w:rsidP="0072212A">
                  <w:pPr>
                    <w:ind w:right="-84"/>
                    <w:jc w:val="right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6C58A2">
                    <w:rPr>
                      <w:rFonts w:ascii="Lucida Console" w:hAnsi="Lucida Console"/>
                      <w:color w:val="000000"/>
                      <w:sz w:val="12"/>
                      <w:szCs w:val="12"/>
                    </w:rPr>
                    <w:t>9999078956</w:t>
                  </w:r>
                  <w:r>
                    <w:rPr>
                      <w:rFonts w:ascii="Arial" w:eastAsia="Arial Unicode MS" w:hAnsi="Arial" w:cs="Arial"/>
                      <w:sz w:val="12"/>
                      <w:szCs w:val="12"/>
                    </w:rPr>
                    <w:t xml:space="preserve"> </w:t>
                  </w:r>
                </w:p>
                <w:p w:rsidR="0072212A" w:rsidRPr="0072212A" w:rsidRDefault="0072212A" w:rsidP="0072212A">
                  <w:pPr>
                    <w:ind w:right="-84"/>
                    <w:jc w:val="right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2</w:t>
                  </w:r>
                  <w:r w:rsidR="005B10DB">
                    <w:rPr>
                      <w:rFonts w:ascii="Arial" w:eastAsia="Arial Unicode MS" w:hAnsi="Arial" w:cs="Arial"/>
                      <w:sz w:val="12"/>
                      <w:szCs w:val="12"/>
                    </w:rPr>
                    <w:t>3</w:t>
                  </w:r>
                </w:p>
                <w:p w:rsidR="0072212A" w:rsidRPr="0072212A" w:rsidRDefault="0072212A" w:rsidP="0072212A">
                  <w:pPr>
                    <w:ind w:right="-84"/>
                    <w:jc w:val="right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+79160681564</w:t>
                  </w:r>
                </w:p>
                <w:p w:rsidR="0072212A" w:rsidRPr="0072212A" w:rsidRDefault="0072212A" w:rsidP="0072212A">
                  <w:pPr>
                    <w:ind w:right="-84"/>
                    <w:jc w:val="right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proofErr w:type="spellStart"/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  <w:lang w:val="en-US"/>
                    </w:rPr>
                    <w:t>chek</w:t>
                  </w:r>
                  <w:proofErr w:type="spellEnd"/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@</w:t>
                  </w:r>
                  <w:proofErr w:type="spellStart"/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  <w:lang w:val="en-US"/>
                    </w:rPr>
                    <w:t>rosneft</w:t>
                  </w:r>
                  <w:proofErr w:type="spellEnd"/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.</w:t>
                  </w:r>
                  <w:proofErr w:type="spellStart"/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  <w:lang w:val="en-US"/>
                    </w:rPr>
                    <w:t>ru</w:t>
                  </w:r>
                  <w:proofErr w:type="spellEnd"/>
                </w:p>
                <w:p w:rsidR="0072212A" w:rsidRPr="0072212A" w:rsidRDefault="0072212A" w:rsidP="0072212A">
                  <w:pPr>
                    <w:ind w:right="-84"/>
                    <w:jc w:val="right"/>
                    <w:rPr>
                      <w:rFonts w:ascii="Arial" w:eastAsia="Arial Unicode MS" w:hAnsi="Arial" w:cs="Arial"/>
                      <w:sz w:val="12"/>
                      <w:szCs w:val="12"/>
                    </w:rPr>
                  </w:pP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  <w:lang w:val="en-US"/>
                    </w:rPr>
                    <w:t>www</w:t>
                  </w:r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.</w:t>
                  </w:r>
                  <w:proofErr w:type="spellStart"/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  <w:lang w:val="en-US"/>
                    </w:rPr>
                    <w:t>nalog</w:t>
                  </w:r>
                  <w:proofErr w:type="spellEnd"/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</w:rPr>
                    <w:t>.</w:t>
                  </w:r>
                  <w:proofErr w:type="spellStart"/>
                  <w:r w:rsidRPr="0072212A">
                    <w:rPr>
                      <w:rFonts w:ascii="Arial" w:eastAsia="Arial Unicode MS" w:hAnsi="Arial" w:cs="Arial"/>
                      <w:sz w:val="12"/>
                      <w:szCs w:val="12"/>
                      <w:lang w:val="en-US"/>
                    </w:rPr>
                    <w:t>ru</w:t>
                  </w:r>
                  <w:proofErr w:type="spellEnd"/>
                </w:p>
              </w:tc>
            </w:tr>
          </w:tbl>
          <w:p w:rsidR="0072212A" w:rsidRPr="0072212A" w:rsidRDefault="0072212A" w:rsidP="00886D61">
            <w:pPr>
              <w:keepNext/>
              <w:jc w:val="both"/>
              <w:rPr>
                <w:rFonts w:ascii="Arial" w:eastAsia="Arial Unicode MS" w:hAnsi="Arial" w:cs="Arial"/>
                <w:sz w:val="16"/>
                <w:szCs w:val="16"/>
              </w:rPr>
            </w:pPr>
          </w:p>
        </w:tc>
      </w:tr>
    </w:tbl>
    <w:p w:rsidR="00965C4A" w:rsidRDefault="00886D61" w:rsidP="00886D61">
      <w:pPr>
        <w:pStyle w:val="a8"/>
        <w:rPr>
          <w:b w:val="0"/>
        </w:rPr>
      </w:pPr>
      <w:bookmarkStart w:id="14" w:name="_Ref516067824"/>
      <w:r>
        <w:t xml:space="preserve">Рисунок </w:t>
      </w:r>
      <w:r w:rsidR="004F2EC6">
        <w:fldChar w:fldCharType="begin"/>
      </w:r>
      <w:r w:rsidR="004F2EC6">
        <w:instrText xml:space="preserve"> SEQ Рисунок \* ARABIC </w:instrText>
      </w:r>
      <w:r w:rsidR="004F2EC6">
        <w:fldChar w:fldCharType="separate"/>
      </w:r>
      <w:r w:rsidR="00B8566D">
        <w:rPr>
          <w:noProof/>
        </w:rPr>
        <w:t>3</w:t>
      </w:r>
      <w:r w:rsidR="004F2EC6">
        <w:rPr>
          <w:noProof/>
        </w:rPr>
        <w:fldChar w:fldCharType="end"/>
      </w:r>
      <w:bookmarkEnd w:id="14"/>
      <w:r>
        <w:t xml:space="preserve"> </w:t>
      </w:r>
      <w:r>
        <w:rPr>
          <w:b w:val="0"/>
        </w:rPr>
        <w:t>Пример положения реквизита 1084 на копии кассового чека</w:t>
      </w:r>
    </w:p>
    <w:p w:rsidR="00F23FAB" w:rsidRPr="00F23FAB" w:rsidRDefault="00F23FAB" w:rsidP="00F23FAB"/>
    <w:p w:rsidR="00F23FAB" w:rsidRDefault="00F23FAB" w:rsidP="00F23FAB">
      <w:pPr>
        <w:pStyle w:val="a8"/>
        <w:keepNext/>
      </w:pPr>
      <w:bookmarkStart w:id="15" w:name="_Ref516132802"/>
      <w:r>
        <w:t xml:space="preserve">Таблица </w:t>
      </w:r>
      <w:r w:rsidR="004F2EC6">
        <w:fldChar w:fldCharType="begin"/>
      </w:r>
      <w:r w:rsidR="004F2EC6">
        <w:instrText xml:space="preserve"> SEQ Таблица \* ARABIC </w:instrText>
      </w:r>
      <w:r w:rsidR="004F2EC6">
        <w:fldChar w:fldCharType="separate"/>
      </w:r>
      <w:r w:rsidR="00B8566D">
        <w:rPr>
          <w:noProof/>
        </w:rPr>
        <w:t>2</w:t>
      </w:r>
      <w:r w:rsidR="004F2EC6">
        <w:rPr>
          <w:noProof/>
        </w:rPr>
        <w:fldChar w:fldCharType="end"/>
      </w:r>
      <w:bookmarkEnd w:id="15"/>
      <w:r>
        <w:t xml:space="preserve"> </w:t>
      </w:r>
      <w:r>
        <w:rPr>
          <w:b w:val="0"/>
        </w:rPr>
        <w:t>Заполнение реквизита 1084 для приведенного примера кассового чека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1417"/>
        <w:gridCol w:w="5103"/>
        <w:gridCol w:w="1701"/>
      </w:tblGrid>
      <w:tr w:rsidR="00BE1C7B" w:rsidTr="00FF2D86">
        <w:tc>
          <w:tcPr>
            <w:tcW w:w="534" w:type="dxa"/>
            <w:shd w:val="clear" w:color="auto" w:fill="BFBFBF" w:themeFill="background1" w:themeFillShade="BF"/>
            <w:vAlign w:val="center"/>
          </w:tcPr>
          <w:p w:rsidR="00BE1C7B" w:rsidRPr="00F23FAB" w:rsidRDefault="00BE1C7B" w:rsidP="00BE1C7B">
            <w:pPr>
              <w:pStyle w:val="S4"/>
              <w:tabs>
                <w:tab w:val="clear" w:pos="1690"/>
              </w:tabs>
              <w:spacing w:before="0"/>
              <w:jc w:val="center"/>
              <w:rPr>
                <w:b/>
                <w:sz w:val="20"/>
              </w:rPr>
            </w:pPr>
            <w:r w:rsidRPr="00F23FAB">
              <w:rPr>
                <w:b/>
                <w:sz w:val="20"/>
              </w:rPr>
              <w:t>№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BE1C7B" w:rsidRPr="00F23FAB" w:rsidRDefault="00BE1C7B" w:rsidP="00BE1C7B">
            <w:pPr>
              <w:pStyle w:val="S4"/>
              <w:tabs>
                <w:tab w:val="clear" w:pos="1690"/>
              </w:tabs>
              <w:spacing w:before="0"/>
              <w:jc w:val="center"/>
              <w:rPr>
                <w:b/>
                <w:sz w:val="20"/>
              </w:rPr>
            </w:pPr>
            <w:r w:rsidRPr="00F23FAB">
              <w:rPr>
                <w:b/>
                <w:sz w:val="20"/>
              </w:rPr>
              <w:t>Название реквизита ФД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E1C7B" w:rsidRPr="00F23FAB" w:rsidRDefault="00BE1C7B" w:rsidP="00BE1C7B">
            <w:pPr>
              <w:pStyle w:val="S4"/>
              <w:tabs>
                <w:tab w:val="clear" w:pos="1690"/>
              </w:tabs>
              <w:spacing w:before="0"/>
              <w:jc w:val="center"/>
              <w:rPr>
                <w:b/>
                <w:sz w:val="20"/>
              </w:rPr>
            </w:pPr>
            <w:r w:rsidRPr="00F23FAB">
              <w:rPr>
                <w:b/>
                <w:sz w:val="20"/>
              </w:rPr>
              <w:t>Номер тега</w:t>
            </w: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BE1C7B" w:rsidRDefault="00BE1C7B" w:rsidP="00BE1C7B">
            <w:pPr>
              <w:pStyle w:val="S4"/>
              <w:tabs>
                <w:tab w:val="clear" w:pos="1690"/>
              </w:tabs>
              <w:spacing w:befor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Текст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BE1C7B" w:rsidRPr="00F23FAB" w:rsidRDefault="000D5ECD" w:rsidP="000D5ECD">
            <w:pPr>
              <w:pStyle w:val="S4"/>
              <w:tabs>
                <w:tab w:val="clear" w:pos="1690"/>
              </w:tabs>
              <w:spacing w:befor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Фактическая д</w:t>
            </w:r>
            <w:r w:rsidR="00BE1C7B">
              <w:rPr>
                <w:b/>
                <w:sz w:val="20"/>
              </w:rPr>
              <w:t>лина текста</w:t>
            </w:r>
          </w:p>
        </w:tc>
      </w:tr>
      <w:tr w:rsidR="00BE1C7B" w:rsidTr="00FF2D86">
        <w:tc>
          <w:tcPr>
            <w:tcW w:w="534" w:type="dxa"/>
            <w:vAlign w:val="center"/>
          </w:tcPr>
          <w:p w:rsidR="00BE1C7B" w:rsidRPr="00BE1C7B" w:rsidRDefault="00BE1C7B" w:rsidP="00BE1C7B">
            <w:pPr>
              <w:pStyle w:val="S4"/>
              <w:numPr>
                <w:ilvl w:val="0"/>
                <w:numId w:val="36"/>
              </w:numPr>
              <w:tabs>
                <w:tab w:val="clear" w:pos="1690"/>
              </w:tabs>
              <w:spacing w:before="0"/>
              <w:ind w:left="142" w:firstLine="0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BE1C7B" w:rsidRPr="00BE1C7B" w:rsidRDefault="00BE1C7B" w:rsidP="00BE1C7B">
            <w:pPr>
              <w:pStyle w:val="S4"/>
              <w:tabs>
                <w:tab w:val="clear" w:pos="1690"/>
              </w:tabs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BE1C7B">
              <w:rPr>
                <w:sz w:val="20"/>
              </w:rPr>
              <w:t>наименование дополнительного реквизита пользователя</w:t>
            </w:r>
            <w:r>
              <w:rPr>
                <w:sz w:val="20"/>
              </w:rPr>
              <w:t>»</w:t>
            </w:r>
          </w:p>
        </w:tc>
        <w:tc>
          <w:tcPr>
            <w:tcW w:w="1417" w:type="dxa"/>
            <w:vAlign w:val="center"/>
          </w:tcPr>
          <w:p w:rsidR="00BE1C7B" w:rsidRPr="00BE1C7B" w:rsidRDefault="00BE1C7B" w:rsidP="00BE1C7B">
            <w:pPr>
              <w:pStyle w:val="S4"/>
              <w:tabs>
                <w:tab w:val="clear" w:pos="1690"/>
              </w:tabs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5103" w:type="dxa"/>
            <w:vAlign w:val="center"/>
          </w:tcPr>
          <w:p w:rsidR="00BE1C7B" w:rsidRPr="00BE1C7B" w:rsidRDefault="00BE1C7B" w:rsidP="00FF2D86">
            <w:pPr>
              <w:pStyle w:val="S4"/>
              <w:tabs>
                <w:tab w:val="clear" w:pos="1690"/>
              </w:tabs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BE1C7B">
              <w:rPr>
                <w:sz w:val="20"/>
              </w:rPr>
              <w:t>Подитог</w:t>
            </w:r>
            <w:proofErr w:type="spellEnd"/>
            <w:r w:rsidRPr="00BE1C7B">
              <w:rPr>
                <w:sz w:val="20"/>
              </w:rPr>
              <w:t xml:space="preserve"> =2000.00, Скидка =500.00</w:t>
            </w:r>
            <w:r w:rsidR="00A23B3E">
              <w:rPr>
                <w:sz w:val="20"/>
              </w:rPr>
              <w:t>\</w:t>
            </w:r>
            <w:proofErr w:type="spellStart"/>
            <w:proofErr w:type="gramStart"/>
            <w:r w:rsidR="00A23B3E">
              <w:rPr>
                <w:sz w:val="20"/>
              </w:rPr>
              <w:t>n</w:t>
            </w:r>
            <w:proofErr w:type="gramEnd"/>
            <w:r w:rsidRPr="00BE1C7B">
              <w:rPr>
                <w:sz w:val="20"/>
              </w:rPr>
              <w:t>Карта</w:t>
            </w:r>
            <w:proofErr w:type="spellEnd"/>
            <w:r w:rsidRPr="00BE1C7B">
              <w:rPr>
                <w:sz w:val="20"/>
              </w:rPr>
              <w:t xml:space="preserve"> BP-</w:t>
            </w:r>
            <w:proofErr w:type="spellStart"/>
            <w:r w:rsidRPr="00BE1C7B">
              <w:rPr>
                <w:sz w:val="20"/>
              </w:rPr>
              <w:t>Club</w:t>
            </w:r>
            <w:proofErr w:type="spellEnd"/>
            <w:r w:rsidRPr="00BE1C7B">
              <w:rPr>
                <w:sz w:val="20"/>
              </w:rPr>
              <w:t xml:space="preserve"> 700599##1065</w:t>
            </w:r>
            <w:r w:rsidR="00A23B3E">
              <w:rPr>
                <w:sz w:val="20"/>
              </w:rPr>
              <w:t>\n</w:t>
            </w:r>
            <w:r>
              <w:rPr>
                <w:sz w:val="20"/>
              </w:rPr>
              <w:t>»</w:t>
            </w:r>
          </w:p>
        </w:tc>
        <w:tc>
          <w:tcPr>
            <w:tcW w:w="1701" w:type="dxa"/>
            <w:vAlign w:val="center"/>
          </w:tcPr>
          <w:p w:rsidR="00BE1C7B" w:rsidRPr="008A40F8" w:rsidRDefault="00F141B8" w:rsidP="00BE1C7B">
            <w:pPr>
              <w:pStyle w:val="S4"/>
              <w:tabs>
                <w:tab w:val="clear" w:pos="1690"/>
              </w:tabs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</w:tr>
      <w:tr w:rsidR="00BE1C7B" w:rsidTr="00FF2D86">
        <w:tc>
          <w:tcPr>
            <w:tcW w:w="534" w:type="dxa"/>
            <w:vAlign w:val="center"/>
          </w:tcPr>
          <w:p w:rsidR="00BE1C7B" w:rsidRPr="00BE1C7B" w:rsidRDefault="00BE1C7B" w:rsidP="00BE1C7B">
            <w:pPr>
              <w:pStyle w:val="S4"/>
              <w:numPr>
                <w:ilvl w:val="0"/>
                <w:numId w:val="36"/>
              </w:numPr>
              <w:tabs>
                <w:tab w:val="clear" w:pos="1690"/>
              </w:tabs>
              <w:spacing w:before="0"/>
              <w:ind w:left="142" w:firstLine="0"/>
              <w:jc w:val="center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BE1C7B" w:rsidRPr="00BE1C7B" w:rsidRDefault="00BE1C7B" w:rsidP="00BE1C7B">
            <w:pPr>
              <w:pStyle w:val="S4"/>
              <w:tabs>
                <w:tab w:val="clear" w:pos="1690"/>
              </w:tabs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BE1C7B">
              <w:rPr>
                <w:sz w:val="20"/>
              </w:rPr>
              <w:t>значение дополнительного реквизита пользователя</w:t>
            </w:r>
            <w:r>
              <w:rPr>
                <w:sz w:val="20"/>
              </w:rPr>
              <w:t>»</w:t>
            </w:r>
          </w:p>
        </w:tc>
        <w:tc>
          <w:tcPr>
            <w:tcW w:w="1417" w:type="dxa"/>
            <w:vAlign w:val="center"/>
          </w:tcPr>
          <w:p w:rsidR="00BE1C7B" w:rsidRPr="00BE1C7B" w:rsidRDefault="00BE1C7B" w:rsidP="00BE1C7B">
            <w:pPr>
              <w:pStyle w:val="S4"/>
              <w:tabs>
                <w:tab w:val="clear" w:pos="1690"/>
              </w:tabs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5103" w:type="dxa"/>
            <w:vAlign w:val="center"/>
          </w:tcPr>
          <w:p w:rsidR="00BE1C7B" w:rsidRPr="00BE1C7B" w:rsidRDefault="00BE1C7B" w:rsidP="00FF2D86">
            <w:pPr>
              <w:pStyle w:val="S4"/>
              <w:tabs>
                <w:tab w:val="clear" w:pos="1690"/>
              </w:tabs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BE1C7B">
              <w:rPr>
                <w:sz w:val="20"/>
              </w:rPr>
              <w:t>Топл</w:t>
            </w:r>
            <w:proofErr w:type="spellEnd"/>
            <w:r w:rsidRPr="00BE1C7B">
              <w:rPr>
                <w:sz w:val="20"/>
              </w:rPr>
              <w:t>. купон №/номинал:</w:t>
            </w:r>
            <w:r w:rsidR="00A23B3E">
              <w:rPr>
                <w:sz w:val="20"/>
              </w:rPr>
              <w:t>\n</w:t>
            </w:r>
            <w:r w:rsidRPr="00BE1C7B">
              <w:rPr>
                <w:sz w:val="20"/>
              </w:rPr>
              <w:t>782601ХХ1153/100р,</w:t>
            </w:r>
            <w:r w:rsidR="00FF2D86" w:rsidRPr="00BE1C7B">
              <w:rPr>
                <w:sz w:val="20"/>
              </w:rPr>
              <w:t xml:space="preserve"> </w:t>
            </w:r>
            <w:r w:rsidR="00A23B3E">
              <w:rPr>
                <w:sz w:val="20"/>
              </w:rPr>
              <w:t>\n</w:t>
            </w:r>
            <w:r w:rsidRPr="00BE1C7B">
              <w:rPr>
                <w:sz w:val="20"/>
              </w:rPr>
              <w:t>782601ХХ1146/100р,</w:t>
            </w:r>
            <w:r w:rsidR="00FF2D86" w:rsidRPr="00BE1C7B">
              <w:rPr>
                <w:sz w:val="20"/>
              </w:rPr>
              <w:t xml:space="preserve"> </w:t>
            </w:r>
            <w:r w:rsidR="00A23B3E">
              <w:rPr>
                <w:sz w:val="20"/>
              </w:rPr>
              <w:t>\n</w:t>
            </w:r>
            <w:r w:rsidRPr="00BE1C7B">
              <w:rPr>
                <w:sz w:val="20"/>
              </w:rPr>
              <w:t>782601ХХ1138/100р,</w:t>
            </w:r>
          </w:p>
          <w:p w:rsidR="00FF2D86" w:rsidRDefault="00A23B3E" w:rsidP="00FF2D86">
            <w:pPr>
              <w:pStyle w:val="S4"/>
              <w:tabs>
                <w:tab w:val="clear" w:pos="1690"/>
              </w:tabs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\n</w:t>
            </w:r>
            <w:r w:rsidR="00BE1C7B" w:rsidRPr="00BE1C7B">
              <w:rPr>
                <w:sz w:val="20"/>
              </w:rPr>
              <w:t>782601ХХ1120/100р,</w:t>
            </w:r>
            <w:r w:rsidR="00DC44EB">
              <w:rPr>
                <w:sz w:val="20"/>
              </w:rPr>
              <w:t xml:space="preserve"> </w:t>
            </w:r>
            <w:r>
              <w:rPr>
                <w:sz w:val="20"/>
              </w:rPr>
              <w:t>\n</w:t>
            </w:r>
            <w:r w:rsidR="00FF2D86">
              <w:rPr>
                <w:sz w:val="20"/>
              </w:rPr>
              <w:t>782601ХХ1112/100р.</w:t>
            </w:r>
          </w:p>
          <w:p w:rsidR="00BE1C7B" w:rsidRPr="00BE1C7B" w:rsidRDefault="00A23B3E" w:rsidP="00FF2D86">
            <w:pPr>
              <w:pStyle w:val="S4"/>
              <w:tabs>
                <w:tab w:val="clear" w:pos="1690"/>
              </w:tabs>
              <w:spacing w:before="0"/>
              <w:jc w:val="left"/>
              <w:rPr>
                <w:sz w:val="20"/>
              </w:rPr>
            </w:pPr>
            <w:r>
              <w:rPr>
                <w:sz w:val="20"/>
              </w:rPr>
              <w:t>\</w:t>
            </w:r>
            <w:proofErr w:type="spellStart"/>
            <w:proofErr w:type="gramStart"/>
            <w:r>
              <w:rPr>
                <w:sz w:val="20"/>
              </w:rPr>
              <w:t>n</w:t>
            </w:r>
            <w:proofErr w:type="gramEnd"/>
            <w:r w:rsidR="00BE1C7B" w:rsidRPr="00BE1C7B">
              <w:rPr>
                <w:sz w:val="20"/>
              </w:rPr>
              <w:t>Банк</w:t>
            </w:r>
            <w:proofErr w:type="spellEnd"/>
            <w:r w:rsidR="00BE1C7B" w:rsidRPr="00BE1C7B">
              <w:rPr>
                <w:sz w:val="20"/>
              </w:rPr>
              <w:t xml:space="preserve">. </w:t>
            </w:r>
            <w:r w:rsidR="00FF2D86">
              <w:rPr>
                <w:sz w:val="20"/>
              </w:rPr>
              <w:t>к</w:t>
            </w:r>
            <w:r w:rsidR="00BE1C7B" w:rsidRPr="00BE1C7B">
              <w:rPr>
                <w:sz w:val="20"/>
              </w:rPr>
              <w:t>арта № ХХ0651</w:t>
            </w:r>
            <w:r w:rsidR="00BE1C7B">
              <w:rPr>
                <w:sz w:val="20"/>
              </w:rPr>
              <w:t>»</w:t>
            </w:r>
          </w:p>
        </w:tc>
        <w:tc>
          <w:tcPr>
            <w:tcW w:w="1701" w:type="dxa"/>
            <w:vAlign w:val="center"/>
          </w:tcPr>
          <w:p w:rsidR="00BE1C7B" w:rsidRPr="00BE1C7B" w:rsidRDefault="00FF2D86" w:rsidP="00DC44EB">
            <w:pPr>
              <w:pStyle w:val="S4"/>
              <w:tabs>
                <w:tab w:val="clear" w:pos="1690"/>
              </w:tabs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DC44EB">
              <w:rPr>
                <w:sz w:val="20"/>
              </w:rPr>
              <w:t>46</w:t>
            </w:r>
          </w:p>
        </w:tc>
      </w:tr>
    </w:tbl>
    <w:p w:rsidR="00F23FAB" w:rsidRDefault="00F23FAB" w:rsidP="00E07219">
      <w:pPr>
        <w:pStyle w:val="S4"/>
        <w:tabs>
          <w:tab w:val="clear" w:pos="1690"/>
        </w:tabs>
        <w:spacing w:before="0"/>
      </w:pPr>
    </w:p>
    <w:p w:rsidR="00FF2D86" w:rsidRPr="001225E0" w:rsidRDefault="00FF2D86" w:rsidP="0059200A">
      <w:pPr>
        <w:pStyle w:val="S4"/>
        <w:tabs>
          <w:tab w:val="clear" w:pos="1690"/>
        </w:tabs>
        <w:spacing w:before="0"/>
        <w:rPr>
          <w:color w:val="FF0000"/>
        </w:rPr>
      </w:pPr>
      <w:r w:rsidRPr="004F2EC6">
        <w:rPr>
          <w:color w:val="000000" w:themeColor="text1"/>
        </w:rPr>
        <w:t xml:space="preserve">ПРИМЕЧАНИЕ: Здесь </w:t>
      </w:r>
      <w:r w:rsidR="00A23B3E" w:rsidRPr="004F2EC6">
        <w:rPr>
          <w:color w:val="000000" w:themeColor="text1"/>
        </w:rPr>
        <w:t>2 символа «\n»</w:t>
      </w:r>
      <w:r w:rsidRPr="004F2EC6">
        <w:rPr>
          <w:color w:val="000000" w:themeColor="text1"/>
        </w:rPr>
        <w:t xml:space="preserve"> </w:t>
      </w:r>
      <w:r w:rsidR="00D7543D" w:rsidRPr="004F2EC6">
        <w:rPr>
          <w:color w:val="000000" w:themeColor="text1"/>
        </w:rPr>
        <w:t xml:space="preserve">должны интерпретироваться ККТ как </w:t>
      </w:r>
      <w:r w:rsidRPr="004F2EC6">
        <w:rPr>
          <w:color w:val="000000" w:themeColor="text1"/>
        </w:rPr>
        <w:t xml:space="preserve">управляющий символ </w:t>
      </w:r>
      <w:r w:rsidR="00D7543D" w:rsidRPr="004F2EC6">
        <w:rPr>
          <w:color w:val="000000" w:themeColor="text1"/>
        </w:rPr>
        <w:t>перевода на новую строку</w:t>
      </w:r>
      <w:r w:rsidR="00420AC3" w:rsidRPr="004F2EC6">
        <w:rPr>
          <w:color w:val="000000" w:themeColor="text1"/>
        </w:rPr>
        <w:t xml:space="preserve"> и не должны отображаться</w:t>
      </w:r>
      <w:r w:rsidRPr="004F2EC6">
        <w:rPr>
          <w:color w:val="000000" w:themeColor="text1"/>
        </w:rPr>
        <w:t>.</w:t>
      </w:r>
    </w:p>
    <w:p w:rsidR="00FF2D86" w:rsidRDefault="00FF2D86" w:rsidP="0059200A">
      <w:pPr>
        <w:pStyle w:val="S4"/>
        <w:tabs>
          <w:tab w:val="clear" w:pos="1690"/>
        </w:tabs>
        <w:spacing w:before="0"/>
      </w:pPr>
    </w:p>
    <w:p w:rsidR="0059200A" w:rsidRDefault="00FF2D86" w:rsidP="000D5ECD">
      <w:pPr>
        <w:pStyle w:val="S4"/>
        <w:numPr>
          <w:ilvl w:val="0"/>
          <w:numId w:val="37"/>
        </w:numPr>
        <w:tabs>
          <w:tab w:val="clear" w:pos="1690"/>
        </w:tabs>
        <w:spacing w:before="0"/>
      </w:pPr>
      <w:r>
        <w:t xml:space="preserve">В чеке нужно </w:t>
      </w:r>
      <w:r w:rsidR="0059200A">
        <w:t xml:space="preserve">печатать </w:t>
      </w:r>
      <w:r>
        <w:t xml:space="preserve">текст </w:t>
      </w:r>
      <w:r w:rsidR="0059200A">
        <w:t xml:space="preserve">обоих текстовых полей реквизита </w:t>
      </w:r>
      <w:r>
        <w:t>1084 (тег 1085 и тег 1086)</w:t>
      </w:r>
      <w:r w:rsidR="00D7543D" w:rsidRPr="00D7543D">
        <w:t xml:space="preserve"> </w:t>
      </w:r>
      <w:r w:rsidR="00D7543D">
        <w:t>как единый текстовый блок</w:t>
      </w:r>
      <w:r w:rsidR="0059200A">
        <w:t>.</w:t>
      </w:r>
    </w:p>
    <w:p w:rsidR="0059200A" w:rsidRPr="004F2EC6" w:rsidRDefault="00D7543D" w:rsidP="0059200A">
      <w:pPr>
        <w:pStyle w:val="S4"/>
        <w:numPr>
          <w:ilvl w:val="0"/>
          <w:numId w:val="37"/>
        </w:numPr>
        <w:tabs>
          <w:tab w:val="clear" w:pos="1690"/>
        </w:tabs>
        <w:spacing w:before="0"/>
        <w:rPr>
          <w:color w:val="000000" w:themeColor="text1"/>
        </w:rPr>
      </w:pPr>
      <w:r w:rsidRPr="004F2EC6">
        <w:rPr>
          <w:color w:val="000000" w:themeColor="text1"/>
        </w:rPr>
        <w:t xml:space="preserve">Два символа «\n» должны интерпретироваться ККТ как управляющий символ перевода на новую строку </w:t>
      </w:r>
      <w:r w:rsidR="0059200A" w:rsidRPr="004F2EC6">
        <w:rPr>
          <w:color w:val="000000" w:themeColor="text1"/>
        </w:rPr>
        <w:t xml:space="preserve">чека для форматирования </w:t>
      </w:r>
      <w:r w:rsidRPr="004F2EC6">
        <w:rPr>
          <w:color w:val="000000" w:themeColor="text1"/>
        </w:rPr>
        <w:t>печати</w:t>
      </w:r>
      <w:r w:rsidR="00420AC3" w:rsidRPr="004F2EC6">
        <w:rPr>
          <w:color w:val="000000" w:themeColor="text1"/>
        </w:rPr>
        <w:t xml:space="preserve"> и не должны отображаться</w:t>
      </w:r>
      <w:r w:rsidR="0059200A" w:rsidRPr="004F2EC6">
        <w:rPr>
          <w:color w:val="000000" w:themeColor="text1"/>
        </w:rPr>
        <w:t>.</w:t>
      </w:r>
    </w:p>
    <w:p w:rsidR="00965C4A" w:rsidRDefault="00965C4A" w:rsidP="00E07219">
      <w:pPr>
        <w:pStyle w:val="S4"/>
        <w:tabs>
          <w:tab w:val="clear" w:pos="1690"/>
        </w:tabs>
        <w:spacing w:before="0"/>
      </w:pPr>
    </w:p>
    <w:p w:rsidR="0055532D" w:rsidRDefault="0055532D">
      <w:pPr>
        <w:rPr>
          <w:rFonts w:ascii="Arial" w:hAnsi="Arial"/>
          <w:b/>
          <w:caps/>
        </w:rPr>
      </w:pPr>
      <w:bookmarkStart w:id="16" w:name="_Toc473897443"/>
      <w:r>
        <w:br w:type="page"/>
      </w:r>
    </w:p>
    <w:p w:rsidR="008E733F" w:rsidRDefault="004E6960" w:rsidP="00C27A70">
      <w:pPr>
        <w:pStyle w:val="S20"/>
      </w:pPr>
      <w:bookmarkStart w:id="17" w:name="_Ref517687017"/>
      <w:bookmarkStart w:id="18" w:name="_Toc517689993"/>
      <w:r>
        <w:lastRenderedPageBreak/>
        <w:t>Спецификация требований</w:t>
      </w:r>
      <w:bookmarkEnd w:id="16"/>
      <w:bookmarkEnd w:id="17"/>
      <w:bookmarkEnd w:id="18"/>
    </w:p>
    <w:p w:rsidR="005A7CFA" w:rsidRDefault="004E6960" w:rsidP="005A7CFA">
      <w:pPr>
        <w:pStyle w:val="S4"/>
      </w:pPr>
      <w:r>
        <w:t>Для корректного использования пользовательского реквизита 1084 при формировании и печати кассовых чеков и копий кассовых чеков, необходимо реализовать следующие требования</w:t>
      </w:r>
      <w:r w:rsidR="002A797E">
        <w:t>:</w:t>
      </w:r>
    </w:p>
    <w:p w:rsidR="0055532D" w:rsidRDefault="0055532D" w:rsidP="00B8612E">
      <w:pPr>
        <w:pStyle w:val="S4"/>
        <w:spacing w:before="0"/>
      </w:pPr>
    </w:p>
    <w:p w:rsidR="0055532D" w:rsidRDefault="00B8612E" w:rsidP="0055532D">
      <w:pPr>
        <w:pStyle w:val="a8"/>
      </w:pPr>
      <w:r>
        <w:t xml:space="preserve">Таблица </w:t>
      </w:r>
      <w:r w:rsidR="004F2EC6">
        <w:fldChar w:fldCharType="begin"/>
      </w:r>
      <w:r w:rsidR="004F2EC6">
        <w:instrText xml:space="preserve"> SEQ Таблица \* ARABIC </w:instrText>
      </w:r>
      <w:r w:rsidR="004F2EC6">
        <w:fldChar w:fldCharType="separate"/>
      </w:r>
      <w:r w:rsidR="00B8566D">
        <w:rPr>
          <w:noProof/>
        </w:rPr>
        <w:t>3</w:t>
      </w:r>
      <w:r w:rsidR="004F2EC6">
        <w:rPr>
          <w:noProof/>
        </w:rPr>
        <w:fldChar w:fldCharType="end"/>
      </w:r>
      <w:r>
        <w:t xml:space="preserve"> </w:t>
      </w:r>
      <w:r w:rsidR="004E6960">
        <w:t>Спецификация т</w:t>
      </w:r>
      <w:r w:rsidRPr="00954F7F">
        <w:t>ребовани</w:t>
      </w:r>
      <w:r w:rsidR="004E6960">
        <w:t>й</w:t>
      </w:r>
    </w:p>
    <w:tbl>
      <w:tblPr>
        <w:tblpPr w:leftFromText="180" w:rightFromText="180" w:vertAnchor="text" w:horzAnchor="margin" w:tblpY="17"/>
        <w:tblW w:w="96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7"/>
        <w:gridCol w:w="5380"/>
        <w:gridCol w:w="3827"/>
      </w:tblGrid>
      <w:tr w:rsidR="0055532D" w:rsidTr="0055532D">
        <w:trPr>
          <w:trHeight w:val="300"/>
          <w:tblHeader/>
        </w:trPr>
        <w:tc>
          <w:tcPr>
            <w:tcW w:w="447" w:type="dxa"/>
            <w:shd w:val="clear" w:color="auto" w:fill="BFBFBF" w:themeFill="background1" w:themeFillShade="BF"/>
            <w:vAlign w:val="center"/>
            <w:hideMark/>
          </w:tcPr>
          <w:p w:rsidR="0055532D" w:rsidRPr="009438DF" w:rsidRDefault="0055532D" w:rsidP="0055532D">
            <w:pPr>
              <w:pStyle w:val="S14"/>
            </w:pPr>
            <w:r w:rsidRPr="009438DF">
              <w:t>№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  <w:hideMark/>
          </w:tcPr>
          <w:p w:rsidR="0055532D" w:rsidRPr="009438DF" w:rsidRDefault="0055532D" w:rsidP="0055532D">
            <w:pPr>
              <w:pStyle w:val="S14"/>
            </w:pPr>
            <w:r>
              <w:t>Требование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  <w:hideMark/>
          </w:tcPr>
          <w:p w:rsidR="0055532D" w:rsidRPr="009438DF" w:rsidRDefault="0055532D" w:rsidP="0055532D">
            <w:pPr>
              <w:pStyle w:val="S14"/>
            </w:pPr>
            <w:r>
              <w:t>Результат</w:t>
            </w:r>
          </w:p>
        </w:tc>
      </w:tr>
      <w:tr w:rsidR="0055532D" w:rsidTr="0055532D">
        <w:trPr>
          <w:trHeight w:val="300"/>
        </w:trPr>
        <w:tc>
          <w:tcPr>
            <w:tcW w:w="447" w:type="dxa"/>
            <w:shd w:val="clear" w:color="auto" w:fill="auto"/>
          </w:tcPr>
          <w:p w:rsidR="0055532D" w:rsidRPr="002A797E" w:rsidRDefault="0055532D" w:rsidP="00347637">
            <w:pPr>
              <w:pStyle w:val="afffc"/>
              <w:numPr>
                <w:ilvl w:val="0"/>
                <w:numId w:val="28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5380" w:type="dxa"/>
            <w:shd w:val="clear" w:color="auto" w:fill="auto"/>
          </w:tcPr>
          <w:p w:rsidR="0055532D" w:rsidRPr="0029161E" w:rsidRDefault="004E6960" w:rsidP="0029161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Текстовые поля пользовательского реквизита 1084 (тег 1085 и тег 1086) должны располагаться </w:t>
            </w:r>
            <w:r w:rsidR="0029161E">
              <w:rPr>
                <w:rFonts w:cs="Arial"/>
                <w:sz w:val="20"/>
                <w:szCs w:val="20"/>
              </w:rPr>
              <w:t xml:space="preserve">единым блоком </w:t>
            </w:r>
            <w:r>
              <w:rPr>
                <w:rFonts w:cs="Arial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cs="Arial"/>
                <w:sz w:val="20"/>
                <w:szCs w:val="20"/>
              </w:rPr>
              <w:t>предытоговой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области чека</w:t>
            </w:r>
            <w:r w:rsidR="0029161E">
              <w:rPr>
                <w:rFonts w:cs="Arial"/>
                <w:sz w:val="20"/>
                <w:szCs w:val="20"/>
              </w:rPr>
              <w:t xml:space="preserve"> (см. </w:t>
            </w:r>
            <w:r w:rsidR="0029161E">
              <w:rPr>
                <w:rFonts w:cs="Arial"/>
                <w:sz w:val="20"/>
                <w:szCs w:val="20"/>
              </w:rPr>
              <w:fldChar w:fldCharType="begin"/>
            </w:r>
            <w:r w:rsidR="0029161E">
              <w:rPr>
                <w:rFonts w:cs="Arial"/>
                <w:sz w:val="20"/>
                <w:szCs w:val="20"/>
              </w:rPr>
              <w:instrText xml:space="preserve"> REF _Ref516070094 \h  \* MERGEFORMAT </w:instrText>
            </w:r>
            <w:r w:rsidR="0029161E">
              <w:rPr>
                <w:rFonts w:cs="Arial"/>
                <w:sz w:val="20"/>
                <w:szCs w:val="20"/>
              </w:rPr>
            </w:r>
            <w:r w:rsidR="0029161E">
              <w:rPr>
                <w:rFonts w:cs="Arial"/>
                <w:sz w:val="20"/>
                <w:szCs w:val="20"/>
              </w:rPr>
              <w:fldChar w:fldCharType="separate"/>
            </w:r>
            <w:r w:rsidR="00B8566D" w:rsidRPr="00B8566D">
              <w:rPr>
                <w:rFonts w:cs="Arial"/>
                <w:sz w:val="20"/>
                <w:szCs w:val="20"/>
              </w:rPr>
              <w:t>Рисунок 1</w:t>
            </w:r>
            <w:r w:rsidR="0029161E">
              <w:rPr>
                <w:rFonts w:cs="Arial"/>
                <w:sz w:val="20"/>
                <w:szCs w:val="20"/>
              </w:rPr>
              <w:fldChar w:fldCharType="end"/>
            </w:r>
            <w:r w:rsidR="0029161E">
              <w:rPr>
                <w:rFonts w:cs="Arial"/>
                <w:sz w:val="20"/>
                <w:szCs w:val="20"/>
              </w:rPr>
              <w:t>).</w:t>
            </w:r>
          </w:p>
        </w:tc>
        <w:tc>
          <w:tcPr>
            <w:tcW w:w="3827" w:type="dxa"/>
            <w:shd w:val="clear" w:color="auto" w:fill="auto"/>
          </w:tcPr>
          <w:p w:rsidR="0055532D" w:rsidRDefault="004E6960" w:rsidP="004E696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Итоговая информация, содержащаяся в пользовательском реквизите ФД 1084 печатается в </w:t>
            </w:r>
            <w:proofErr w:type="spellStart"/>
            <w:r>
              <w:rPr>
                <w:rFonts w:cs="Arial"/>
                <w:sz w:val="20"/>
                <w:szCs w:val="20"/>
              </w:rPr>
              <w:t>предытоговой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области кассового чека и копии кассового чека</w:t>
            </w:r>
          </w:p>
        </w:tc>
      </w:tr>
      <w:tr w:rsidR="0055532D" w:rsidTr="0055532D">
        <w:trPr>
          <w:trHeight w:val="300"/>
        </w:trPr>
        <w:tc>
          <w:tcPr>
            <w:tcW w:w="447" w:type="dxa"/>
            <w:shd w:val="clear" w:color="auto" w:fill="auto"/>
          </w:tcPr>
          <w:p w:rsidR="0055532D" w:rsidRPr="002A797E" w:rsidRDefault="0055532D" w:rsidP="00347637">
            <w:pPr>
              <w:pStyle w:val="afffc"/>
              <w:numPr>
                <w:ilvl w:val="0"/>
                <w:numId w:val="28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5380" w:type="dxa"/>
            <w:shd w:val="clear" w:color="auto" w:fill="auto"/>
          </w:tcPr>
          <w:p w:rsidR="0055532D" w:rsidRPr="002F14ED" w:rsidRDefault="004E6960" w:rsidP="0029161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При формировании кассового чека, данные пользовательского реквизита ФД 10</w:t>
            </w:r>
            <w:bookmarkStart w:id="19" w:name="_GoBack"/>
            <w:bookmarkEnd w:id="19"/>
            <w:r>
              <w:rPr>
                <w:rFonts w:cs="Arial"/>
                <w:sz w:val="20"/>
                <w:szCs w:val="20"/>
              </w:rPr>
              <w:t>84 должны записываться в оба текстовых поля реквизита (тег 1085 и тег 1086)</w:t>
            </w:r>
            <w:r w:rsidR="0055532D"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t xml:space="preserve"> При этом необходимо учитывать </w:t>
            </w:r>
            <w:r w:rsidR="0029161E">
              <w:rPr>
                <w:rFonts w:cs="Arial"/>
                <w:sz w:val="20"/>
                <w:szCs w:val="20"/>
              </w:rPr>
              <w:t xml:space="preserve">ограничения по </w:t>
            </w:r>
            <w:r>
              <w:rPr>
                <w:rFonts w:cs="Arial"/>
                <w:sz w:val="20"/>
                <w:szCs w:val="20"/>
              </w:rPr>
              <w:t>длин</w:t>
            </w:r>
            <w:r w:rsidR="0029161E">
              <w:rPr>
                <w:rFonts w:cs="Arial"/>
                <w:sz w:val="20"/>
                <w:szCs w:val="20"/>
              </w:rPr>
              <w:t>е текста данных полей.</w:t>
            </w:r>
          </w:p>
        </w:tc>
        <w:tc>
          <w:tcPr>
            <w:tcW w:w="3827" w:type="dxa"/>
            <w:shd w:val="clear" w:color="auto" w:fill="auto"/>
          </w:tcPr>
          <w:p w:rsidR="0055532D" w:rsidRPr="009438DF" w:rsidRDefault="0029161E" w:rsidP="0029161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Эффективное использование текстовых полей 1085 и 1086 позволяет поместить в пользовательском реквизите ФД 1084 максимальное количество информации</w:t>
            </w:r>
            <w:r w:rsidR="0055532D">
              <w:rPr>
                <w:rFonts w:cs="Arial"/>
                <w:sz w:val="20"/>
                <w:szCs w:val="20"/>
              </w:rPr>
              <w:t>.</w:t>
            </w:r>
          </w:p>
        </w:tc>
      </w:tr>
      <w:tr w:rsidR="0055532D" w:rsidTr="0055532D">
        <w:trPr>
          <w:trHeight w:val="300"/>
        </w:trPr>
        <w:tc>
          <w:tcPr>
            <w:tcW w:w="447" w:type="dxa"/>
            <w:shd w:val="clear" w:color="auto" w:fill="auto"/>
          </w:tcPr>
          <w:p w:rsidR="0055532D" w:rsidRPr="002A797E" w:rsidRDefault="0055532D" w:rsidP="00347637">
            <w:pPr>
              <w:pStyle w:val="afffc"/>
              <w:numPr>
                <w:ilvl w:val="0"/>
                <w:numId w:val="28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5380" w:type="dxa"/>
            <w:shd w:val="clear" w:color="auto" w:fill="auto"/>
          </w:tcPr>
          <w:p w:rsidR="0055532D" w:rsidRPr="0029161E" w:rsidRDefault="0029161E" w:rsidP="00734E3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В чеке необходимо печатать текст из обоих текстовых полей пользовательского реквизита ФД 1084.</w:t>
            </w:r>
          </w:p>
        </w:tc>
        <w:tc>
          <w:tcPr>
            <w:tcW w:w="3827" w:type="dxa"/>
            <w:shd w:val="clear" w:color="auto" w:fill="auto"/>
          </w:tcPr>
          <w:p w:rsidR="0055532D" w:rsidRPr="002A797E" w:rsidRDefault="0029161E" w:rsidP="00734E3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Пользовательская информация обоих текстовых полей реквизита 1084 печатается единым блоком.</w:t>
            </w:r>
          </w:p>
        </w:tc>
      </w:tr>
      <w:tr w:rsidR="00D42263" w:rsidTr="0055532D">
        <w:trPr>
          <w:trHeight w:val="300"/>
        </w:trPr>
        <w:tc>
          <w:tcPr>
            <w:tcW w:w="447" w:type="dxa"/>
            <w:shd w:val="clear" w:color="auto" w:fill="auto"/>
          </w:tcPr>
          <w:p w:rsidR="00D42263" w:rsidRPr="002A797E" w:rsidRDefault="00D42263" w:rsidP="00347637">
            <w:pPr>
              <w:pStyle w:val="afffc"/>
              <w:numPr>
                <w:ilvl w:val="0"/>
                <w:numId w:val="28"/>
              </w:numPr>
              <w:ind w:left="333" w:right="884" w:hanging="284"/>
              <w:rPr>
                <w:rFonts w:cs="Arial"/>
                <w:sz w:val="20"/>
                <w:szCs w:val="20"/>
              </w:rPr>
            </w:pPr>
          </w:p>
        </w:tc>
        <w:tc>
          <w:tcPr>
            <w:tcW w:w="5380" w:type="dxa"/>
            <w:shd w:val="clear" w:color="auto" w:fill="auto"/>
          </w:tcPr>
          <w:p w:rsidR="00D42263" w:rsidRPr="0029161E" w:rsidRDefault="00D7543D" w:rsidP="00D7543D">
            <w:pPr>
              <w:pStyle w:val="S4"/>
              <w:spacing w:before="0"/>
              <w:rPr>
                <w:rFonts w:cs="Arial"/>
                <w:sz w:val="20"/>
                <w:szCs w:val="20"/>
              </w:rPr>
            </w:pPr>
            <w:r w:rsidRPr="004F2EC6">
              <w:rPr>
                <w:rFonts w:cs="Arial"/>
                <w:color w:val="000000" w:themeColor="text1"/>
                <w:sz w:val="20"/>
                <w:szCs w:val="20"/>
              </w:rPr>
              <w:t>Два символа «\n» должны интерпретироваться ККТ как управляющий символ перевода на новую строку чека для форматирования печати</w:t>
            </w:r>
            <w:r w:rsidR="00420AC3" w:rsidRPr="004F2EC6">
              <w:rPr>
                <w:rFonts w:cs="Arial"/>
                <w:color w:val="000000" w:themeColor="text1"/>
                <w:sz w:val="20"/>
                <w:szCs w:val="20"/>
              </w:rPr>
              <w:t xml:space="preserve"> и не должны отображаться</w:t>
            </w:r>
            <w:r w:rsidR="00D42263" w:rsidRPr="004F2EC6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827" w:type="dxa"/>
            <w:shd w:val="clear" w:color="auto" w:fill="auto"/>
          </w:tcPr>
          <w:p w:rsidR="00D42263" w:rsidRPr="002A797E" w:rsidRDefault="00D42263" w:rsidP="008A40F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Для форматирования текста реквизита 1084 в текстовых полях 1085 и 1086 не требуется хранить дополнительные пробелы и табуляторы.</w:t>
            </w:r>
          </w:p>
        </w:tc>
      </w:tr>
    </w:tbl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8A40F8" w:rsidRDefault="008A40F8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Default="0055532D" w:rsidP="0055532D"/>
    <w:p w:rsidR="0055532D" w:rsidRPr="0055532D" w:rsidRDefault="0055532D" w:rsidP="0055532D"/>
    <w:sectPr w:rsidR="0055532D" w:rsidRPr="0055532D" w:rsidSect="001D5F8E">
      <w:footerReference w:type="defaul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E0A" w:rsidRDefault="00546E0A" w:rsidP="001B0862">
      <w:pPr>
        <w:pStyle w:val="S4"/>
      </w:pPr>
      <w:r>
        <w:separator/>
      </w:r>
    </w:p>
  </w:endnote>
  <w:endnote w:type="continuationSeparator" w:id="0">
    <w:p w:rsidR="00546E0A" w:rsidRDefault="00546E0A" w:rsidP="001B0862">
      <w:pPr>
        <w:pStyle w:val="S4"/>
      </w:pPr>
      <w:r>
        <w:continuationSeparator/>
      </w:r>
    </w:p>
  </w:endnote>
  <w:endnote w:type="continuationNotice" w:id="1">
    <w:p w:rsidR="00546E0A" w:rsidRDefault="00546E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EuropeExt">
    <w:altName w:val="Times New Roman"/>
    <w:charset w:val="CC"/>
    <w:family w:val="auto"/>
    <w:pitch w:val="variable"/>
    <w:sig w:usb0="000000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Europe">
    <w:altName w:val="Times New Roman"/>
    <w:charset w:val="CC"/>
    <w:family w:val="auto"/>
    <w:pitch w:val="variable"/>
    <w:sig w:usb0="00000001" w:usb1="00000000" w:usb2="00000000" w:usb3="00000000" w:csb0="00000005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5068858"/>
      <w:docPartObj>
        <w:docPartGallery w:val="Page Numbers (Bottom of Page)"/>
        <w:docPartUnique/>
      </w:docPartObj>
    </w:sdtPr>
    <w:sdtEndPr/>
    <w:sdtContent>
      <w:p w:rsidR="00B8566D" w:rsidRDefault="00B8566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EC6">
          <w:rPr>
            <w:noProof/>
          </w:rPr>
          <w:t>7</w:t>
        </w:r>
        <w:r>
          <w:fldChar w:fldCharType="end"/>
        </w:r>
      </w:p>
    </w:sdtContent>
  </w:sdt>
  <w:p w:rsidR="00B8566D" w:rsidRDefault="00B8566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E0A" w:rsidRDefault="00546E0A" w:rsidP="001B0862">
      <w:pPr>
        <w:pStyle w:val="S4"/>
      </w:pPr>
      <w:r>
        <w:separator/>
      </w:r>
    </w:p>
  </w:footnote>
  <w:footnote w:type="continuationSeparator" w:id="0">
    <w:p w:rsidR="00546E0A" w:rsidRDefault="00546E0A" w:rsidP="001B0862">
      <w:pPr>
        <w:pStyle w:val="S4"/>
      </w:pPr>
      <w:r>
        <w:continuationSeparator/>
      </w:r>
    </w:p>
  </w:footnote>
  <w:footnote w:type="continuationNotice" w:id="1">
    <w:p w:rsidR="00546E0A" w:rsidRDefault="00546E0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35279F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B22D4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F7E191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90A92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636227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50083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2011E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BE3A2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62B7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5E227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1">
    <w:nsid w:val="07E767A1"/>
    <w:multiLevelType w:val="hybridMultilevel"/>
    <w:tmpl w:val="EE606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8D5CDC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C4A6C32"/>
    <w:multiLevelType w:val="hybridMultilevel"/>
    <w:tmpl w:val="0964A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A1B78"/>
    <w:multiLevelType w:val="hybridMultilevel"/>
    <w:tmpl w:val="A216B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D262B"/>
    <w:multiLevelType w:val="hybridMultilevel"/>
    <w:tmpl w:val="F0AC9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35E84"/>
    <w:multiLevelType w:val="multilevel"/>
    <w:tmpl w:val="F148159C"/>
    <w:lvl w:ilvl="0">
      <w:start w:val="1"/>
      <w:numFmt w:val="decimal"/>
      <w:pStyle w:val="S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4F315C4"/>
    <w:multiLevelType w:val="multilevel"/>
    <w:tmpl w:val="BD645522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720"/>
        </w:tabs>
      </w:pPr>
    </w:lvl>
    <w:lvl w:ilvl="2">
      <w:start w:val="1"/>
      <w:numFmt w:val="decimal"/>
      <w:lvlRestart w:val="0"/>
      <w:pStyle w:val="3Times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18">
    <w:nsid w:val="3A3A73DF"/>
    <w:multiLevelType w:val="hybridMultilevel"/>
    <w:tmpl w:val="05888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01B78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407D3F86"/>
    <w:multiLevelType w:val="hybridMultilevel"/>
    <w:tmpl w:val="59021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F71447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48B9185B"/>
    <w:multiLevelType w:val="hybridMultilevel"/>
    <w:tmpl w:val="1FF0B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B26382"/>
    <w:multiLevelType w:val="multilevel"/>
    <w:tmpl w:val="51F0E8C4"/>
    <w:lvl w:ilvl="0">
      <w:start w:val="1"/>
      <w:numFmt w:val="decimal"/>
      <w:pStyle w:val="-1"/>
      <w:isLgl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pStyle w:val="-2"/>
      <w:isLgl/>
      <w:lvlText w:val="%1.%2."/>
      <w:lvlJc w:val="left"/>
      <w:pPr>
        <w:tabs>
          <w:tab w:val="num" w:pos="738"/>
        </w:tabs>
        <w:ind w:left="171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2">
      <w:start w:val="1"/>
      <w:numFmt w:val="decimal"/>
      <w:pStyle w:val="-3"/>
      <w:isLgl/>
      <w:lvlText w:val="%1.%2.%3."/>
      <w:lvlJc w:val="left"/>
      <w:pPr>
        <w:tabs>
          <w:tab w:val="num" w:pos="456"/>
        </w:tabs>
        <w:ind w:left="1023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3">
      <w:start w:val="1"/>
      <w:numFmt w:val="decimal"/>
      <w:pStyle w:val="-4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4">
    <w:nsid w:val="4B8567A5"/>
    <w:multiLevelType w:val="multilevel"/>
    <w:tmpl w:val="CE4012C6"/>
    <w:lvl w:ilvl="0">
      <w:start w:val="1"/>
      <w:numFmt w:val="decimal"/>
      <w:pStyle w:val="S"/>
      <w:lvlText w:val="%1."/>
      <w:lvlJc w:val="left"/>
      <w:pPr>
        <w:tabs>
          <w:tab w:val="num" w:pos="0"/>
        </w:tabs>
        <w:ind w:left="510" w:hanging="329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62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71" w:hanging="73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95" w:hanging="62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189"/>
        </w:tabs>
        <w:ind w:left="118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33"/>
        </w:tabs>
        <w:ind w:left="133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77"/>
        </w:tabs>
        <w:ind w:left="147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21"/>
        </w:tabs>
        <w:ind w:left="162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65"/>
        </w:tabs>
        <w:ind w:left="1765" w:hanging="1584"/>
      </w:pPr>
      <w:rPr>
        <w:rFonts w:cs="Times New Roman" w:hint="default"/>
      </w:rPr>
    </w:lvl>
  </w:abstractNum>
  <w:abstractNum w:abstractNumId="25">
    <w:nsid w:val="4CEB186E"/>
    <w:multiLevelType w:val="multilevel"/>
    <w:tmpl w:val="7EA4DDE8"/>
    <w:lvl w:ilvl="0">
      <w:start w:val="1"/>
      <w:numFmt w:val="decimal"/>
      <w:pStyle w:val="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20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S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54796961"/>
    <w:multiLevelType w:val="hybridMultilevel"/>
    <w:tmpl w:val="59021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5D3F06B2"/>
    <w:multiLevelType w:val="hybridMultilevel"/>
    <w:tmpl w:val="E36C25DC"/>
    <w:lvl w:ilvl="0" w:tplc="BC709F58">
      <w:start w:val="1"/>
      <w:numFmt w:val="bullet"/>
      <w:pStyle w:val="a2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F370154"/>
    <w:multiLevelType w:val="multilevel"/>
    <w:tmpl w:val="82E2B6EC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pStyle w:val="2Times"/>
      <w:lvlText w:val="%1.%2"/>
      <w:lvlJc w:val="left"/>
      <w:pPr>
        <w:tabs>
          <w:tab w:val="num" w:pos="720"/>
        </w:tabs>
      </w:p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30">
    <w:nsid w:val="643B6CB8"/>
    <w:multiLevelType w:val="hybridMultilevel"/>
    <w:tmpl w:val="2146C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D54909"/>
    <w:multiLevelType w:val="multilevel"/>
    <w:tmpl w:val="4608FD20"/>
    <w:lvl w:ilvl="0">
      <w:start w:val="1"/>
      <w:numFmt w:val="bullet"/>
      <w:pStyle w:val="S0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32">
    <w:nsid w:val="677F3170"/>
    <w:multiLevelType w:val="hybridMultilevel"/>
    <w:tmpl w:val="C7386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D4251E"/>
    <w:multiLevelType w:val="hybridMultilevel"/>
    <w:tmpl w:val="BC5E0BB8"/>
    <w:lvl w:ilvl="0" w:tplc="04190001">
      <w:start w:val="1"/>
      <w:numFmt w:val="bullet"/>
      <w:pStyle w:val="Bulleted2"/>
      <w:lvlText w:val="-"/>
      <w:lvlJc w:val="left"/>
      <w:pPr>
        <w:tabs>
          <w:tab w:val="num" w:pos="1105"/>
        </w:tabs>
        <w:ind w:left="1105" w:hanging="397"/>
      </w:pPr>
      <w:rPr>
        <w:rFonts w:ascii="Courier New" w:hAnsi="Courier New" w:hint="default"/>
      </w:rPr>
    </w:lvl>
    <w:lvl w:ilvl="1" w:tplc="04190003">
      <w:start w:val="1"/>
      <w:numFmt w:val="bullet"/>
      <w:lvlText w:val=""/>
      <w:lvlJc w:val="left"/>
      <w:pPr>
        <w:tabs>
          <w:tab w:val="num" w:pos="2848"/>
        </w:tabs>
        <w:ind w:left="28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68"/>
        </w:tabs>
        <w:ind w:left="3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88"/>
        </w:tabs>
        <w:ind w:left="4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08"/>
        </w:tabs>
        <w:ind w:left="5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28"/>
        </w:tabs>
        <w:ind w:left="5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48"/>
        </w:tabs>
        <w:ind w:left="6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68"/>
        </w:tabs>
        <w:ind w:left="7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88"/>
        </w:tabs>
        <w:ind w:left="7888" w:hanging="360"/>
      </w:pPr>
      <w:rPr>
        <w:rFonts w:ascii="Wingdings" w:hAnsi="Wingdings" w:hint="default"/>
      </w:rPr>
    </w:lvl>
  </w:abstractNum>
  <w:abstractNum w:abstractNumId="34">
    <w:nsid w:val="6EC843D4"/>
    <w:multiLevelType w:val="hybridMultilevel"/>
    <w:tmpl w:val="A3322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D41646"/>
    <w:multiLevelType w:val="multilevel"/>
    <w:tmpl w:val="3D82F3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BDC6B0A"/>
    <w:multiLevelType w:val="hybridMultilevel"/>
    <w:tmpl w:val="48626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21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8">
    <w:nsid w:val="7E752661"/>
    <w:multiLevelType w:val="hybridMultilevel"/>
    <w:tmpl w:val="07827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21"/>
  </w:num>
  <w:num w:numId="13">
    <w:abstractNumId w:val="12"/>
  </w:num>
  <w:num w:numId="14">
    <w:abstractNumId w:val="19"/>
  </w:num>
  <w:num w:numId="15">
    <w:abstractNumId w:val="25"/>
  </w:num>
  <w:num w:numId="16">
    <w:abstractNumId w:val="31"/>
  </w:num>
  <w:num w:numId="17">
    <w:abstractNumId w:val="27"/>
  </w:num>
  <w:num w:numId="18">
    <w:abstractNumId w:val="10"/>
  </w:num>
  <w:num w:numId="19">
    <w:abstractNumId w:val="16"/>
  </w:num>
  <w:num w:numId="20">
    <w:abstractNumId w:val="37"/>
  </w:num>
  <w:num w:numId="21">
    <w:abstractNumId w:val="23"/>
  </w:num>
  <w:num w:numId="22">
    <w:abstractNumId w:val="24"/>
  </w:num>
  <w:num w:numId="23">
    <w:abstractNumId w:val="33"/>
  </w:num>
  <w:num w:numId="24">
    <w:abstractNumId w:val="17"/>
  </w:num>
  <w:num w:numId="25">
    <w:abstractNumId w:val="29"/>
  </w:num>
  <w:num w:numId="26">
    <w:abstractNumId w:val="26"/>
  </w:num>
  <w:num w:numId="27">
    <w:abstractNumId w:val="28"/>
  </w:num>
  <w:num w:numId="28">
    <w:abstractNumId w:val="11"/>
  </w:num>
  <w:num w:numId="29">
    <w:abstractNumId w:val="14"/>
  </w:num>
  <w:num w:numId="30">
    <w:abstractNumId w:val="30"/>
  </w:num>
  <w:num w:numId="31">
    <w:abstractNumId w:val="15"/>
  </w:num>
  <w:num w:numId="32">
    <w:abstractNumId w:val="36"/>
  </w:num>
  <w:num w:numId="33">
    <w:abstractNumId w:val="34"/>
  </w:num>
  <w:num w:numId="34">
    <w:abstractNumId w:val="38"/>
  </w:num>
  <w:num w:numId="35">
    <w:abstractNumId w:val="32"/>
  </w:num>
  <w:num w:numId="36">
    <w:abstractNumId w:val="20"/>
  </w:num>
  <w:num w:numId="37">
    <w:abstractNumId w:val="13"/>
  </w:num>
  <w:num w:numId="38">
    <w:abstractNumId w:val="22"/>
  </w:num>
  <w:num w:numId="39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08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34"/>
    <w:rsid w:val="00000145"/>
    <w:rsid w:val="00001769"/>
    <w:rsid w:val="00001F24"/>
    <w:rsid w:val="000020BF"/>
    <w:rsid w:val="000021E5"/>
    <w:rsid w:val="000022D6"/>
    <w:rsid w:val="00004CCA"/>
    <w:rsid w:val="00005375"/>
    <w:rsid w:val="0001090F"/>
    <w:rsid w:val="00012893"/>
    <w:rsid w:val="00012A74"/>
    <w:rsid w:val="0001392D"/>
    <w:rsid w:val="00013D33"/>
    <w:rsid w:val="00013FD0"/>
    <w:rsid w:val="0001467C"/>
    <w:rsid w:val="00014F21"/>
    <w:rsid w:val="000169C5"/>
    <w:rsid w:val="00017404"/>
    <w:rsid w:val="00017775"/>
    <w:rsid w:val="0002034B"/>
    <w:rsid w:val="000203C8"/>
    <w:rsid w:val="00020423"/>
    <w:rsid w:val="00023433"/>
    <w:rsid w:val="00025434"/>
    <w:rsid w:val="000256AD"/>
    <w:rsid w:val="00025F65"/>
    <w:rsid w:val="000275DB"/>
    <w:rsid w:val="000348F1"/>
    <w:rsid w:val="0003680D"/>
    <w:rsid w:val="00037365"/>
    <w:rsid w:val="000373C2"/>
    <w:rsid w:val="00040B01"/>
    <w:rsid w:val="00041CA2"/>
    <w:rsid w:val="00042EB5"/>
    <w:rsid w:val="0004458E"/>
    <w:rsid w:val="00044B84"/>
    <w:rsid w:val="00044C83"/>
    <w:rsid w:val="000464DF"/>
    <w:rsid w:val="00046B77"/>
    <w:rsid w:val="000470F9"/>
    <w:rsid w:val="0005074E"/>
    <w:rsid w:val="00051B83"/>
    <w:rsid w:val="00051FEC"/>
    <w:rsid w:val="00053F76"/>
    <w:rsid w:val="00055000"/>
    <w:rsid w:val="000558AC"/>
    <w:rsid w:val="00056ED8"/>
    <w:rsid w:val="00060475"/>
    <w:rsid w:val="00060ACC"/>
    <w:rsid w:val="00063317"/>
    <w:rsid w:val="00063F0F"/>
    <w:rsid w:val="0006526B"/>
    <w:rsid w:val="000673A4"/>
    <w:rsid w:val="000701ED"/>
    <w:rsid w:val="0007188A"/>
    <w:rsid w:val="00073035"/>
    <w:rsid w:val="00073B45"/>
    <w:rsid w:val="00073DC1"/>
    <w:rsid w:val="00074DF4"/>
    <w:rsid w:val="00080C58"/>
    <w:rsid w:val="00082FF2"/>
    <w:rsid w:val="00083B6B"/>
    <w:rsid w:val="00083EFE"/>
    <w:rsid w:val="00084D59"/>
    <w:rsid w:val="0008590B"/>
    <w:rsid w:val="0008734E"/>
    <w:rsid w:val="00087823"/>
    <w:rsid w:val="000900FC"/>
    <w:rsid w:val="000903F0"/>
    <w:rsid w:val="0009047B"/>
    <w:rsid w:val="0009048B"/>
    <w:rsid w:val="000920E4"/>
    <w:rsid w:val="0009431F"/>
    <w:rsid w:val="00094CF1"/>
    <w:rsid w:val="00095FDE"/>
    <w:rsid w:val="00096D13"/>
    <w:rsid w:val="0009705D"/>
    <w:rsid w:val="000972E2"/>
    <w:rsid w:val="00097410"/>
    <w:rsid w:val="000975E8"/>
    <w:rsid w:val="00097D3F"/>
    <w:rsid w:val="000A2ADB"/>
    <w:rsid w:val="000A325A"/>
    <w:rsid w:val="000A4254"/>
    <w:rsid w:val="000A5150"/>
    <w:rsid w:val="000A624F"/>
    <w:rsid w:val="000A6F41"/>
    <w:rsid w:val="000A71CB"/>
    <w:rsid w:val="000A72EA"/>
    <w:rsid w:val="000B140C"/>
    <w:rsid w:val="000B16B9"/>
    <w:rsid w:val="000B258D"/>
    <w:rsid w:val="000B2F16"/>
    <w:rsid w:val="000B46B5"/>
    <w:rsid w:val="000B511C"/>
    <w:rsid w:val="000B623D"/>
    <w:rsid w:val="000C126A"/>
    <w:rsid w:val="000C147C"/>
    <w:rsid w:val="000C56C4"/>
    <w:rsid w:val="000C585F"/>
    <w:rsid w:val="000D10EF"/>
    <w:rsid w:val="000D25FB"/>
    <w:rsid w:val="000D385A"/>
    <w:rsid w:val="000D3F71"/>
    <w:rsid w:val="000D4AC8"/>
    <w:rsid w:val="000D5ECD"/>
    <w:rsid w:val="000D752C"/>
    <w:rsid w:val="000D7C40"/>
    <w:rsid w:val="000E15EE"/>
    <w:rsid w:val="000E2576"/>
    <w:rsid w:val="000E2696"/>
    <w:rsid w:val="000E424C"/>
    <w:rsid w:val="000E54AD"/>
    <w:rsid w:val="000F045D"/>
    <w:rsid w:val="000F06FC"/>
    <w:rsid w:val="000F1CE8"/>
    <w:rsid w:val="000F1CF0"/>
    <w:rsid w:val="000F45DA"/>
    <w:rsid w:val="000F5099"/>
    <w:rsid w:val="000F6941"/>
    <w:rsid w:val="000F79EC"/>
    <w:rsid w:val="000F7C78"/>
    <w:rsid w:val="0010487C"/>
    <w:rsid w:val="001054AD"/>
    <w:rsid w:val="001054FD"/>
    <w:rsid w:val="00105A00"/>
    <w:rsid w:val="00106DDD"/>
    <w:rsid w:val="00106F70"/>
    <w:rsid w:val="00110862"/>
    <w:rsid w:val="001109AA"/>
    <w:rsid w:val="00111856"/>
    <w:rsid w:val="00112186"/>
    <w:rsid w:val="00112312"/>
    <w:rsid w:val="0011336E"/>
    <w:rsid w:val="001143C2"/>
    <w:rsid w:val="0011569D"/>
    <w:rsid w:val="00115C59"/>
    <w:rsid w:val="00116276"/>
    <w:rsid w:val="00121EE6"/>
    <w:rsid w:val="001225E0"/>
    <w:rsid w:val="00123710"/>
    <w:rsid w:val="00124119"/>
    <w:rsid w:val="001244A6"/>
    <w:rsid w:val="001245D0"/>
    <w:rsid w:val="001254FD"/>
    <w:rsid w:val="001307B2"/>
    <w:rsid w:val="00130A24"/>
    <w:rsid w:val="00130C7A"/>
    <w:rsid w:val="00134E56"/>
    <w:rsid w:val="00134EEA"/>
    <w:rsid w:val="00137E60"/>
    <w:rsid w:val="00140A8B"/>
    <w:rsid w:val="001410C8"/>
    <w:rsid w:val="00141428"/>
    <w:rsid w:val="00142C5C"/>
    <w:rsid w:val="00143221"/>
    <w:rsid w:val="00143C30"/>
    <w:rsid w:val="001453EE"/>
    <w:rsid w:val="00145D99"/>
    <w:rsid w:val="00147AAE"/>
    <w:rsid w:val="001508F9"/>
    <w:rsid w:val="00150F4F"/>
    <w:rsid w:val="0015187D"/>
    <w:rsid w:val="00151896"/>
    <w:rsid w:val="00151F50"/>
    <w:rsid w:val="0015250F"/>
    <w:rsid w:val="00154CF3"/>
    <w:rsid w:val="0015564A"/>
    <w:rsid w:val="00155895"/>
    <w:rsid w:val="00155D98"/>
    <w:rsid w:val="00160B18"/>
    <w:rsid w:val="0016157E"/>
    <w:rsid w:val="00161CB9"/>
    <w:rsid w:val="00163A72"/>
    <w:rsid w:val="00163CCF"/>
    <w:rsid w:val="0016464F"/>
    <w:rsid w:val="0016535B"/>
    <w:rsid w:val="0016690A"/>
    <w:rsid w:val="00172738"/>
    <w:rsid w:val="00172ABE"/>
    <w:rsid w:val="00172E30"/>
    <w:rsid w:val="00173ED9"/>
    <w:rsid w:val="0017411F"/>
    <w:rsid w:val="00175790"/>
    <w:rsid w:val="00176250"/>
    <w:rsid w:val="00176DD7"/>
    <w:rsid w:val="00176F3C"/>
    <w:rsid w:val="0018070D"/>
    <w:rsid w:val="001809ED"/>
    <w:rsid w:val="0018406F"/>
    <w:rsid w:val="00185E3B"/>
    <w:rsid w:val="001860AC"/>
    <w:rsid w:val="001914D6"/>
    <w:rsid w:val="0019257A"/>
    <w:rsid w:val="00193E56"/>
    <w:rsid w:val="001940D9"/>
    <w:rsid w:val="00194D77"/>
    <w:rsid w:val="00194E68"/>
    <w:rsid w:val="00196650"/>
    <w:rsid w:val="001976D6"/>
    <w:rsid w:val="00197FA0"/>
    <w:rsid w:val="001A10AB"/>
    <w:rsid w:val="001A3834"/>
    <w:rsid w:val="001A501B"/>
    <w:rsid w:val="001A6083"/>
    <w:rsid w:val="001A6351"/>
    <w:rsid w:val="001A652F"/>
    <w:rsid w:val="001A7726"/>
    <w:rsid w:val="001B0862"/>
    <w:rsid w:val="001B2A04"/>
    <w:rsid w:val="001B4078"/>
    <w:rsid w:val="001B4221"/>
    <w:rsid w:val="001B7281"/>
    <w:rsid w:val="001B741F"/>
    <w:rsid w:val="001C01CE"/>
    <w:rsid w:val="001C05BF"/>
    <w:rsid w:val="001C100F"/>
    <w:rsid w:val="001C145B"/>
    <w:rsid w:val="001C1F00"/>
    <w:rsid w:val="001C2F80"/>
    <w:rsid w:val="001C357C"/>
    <w:rsid w:val="001C3B33"/>
    <w:rsid w:val="001D006F"/>
    <w:rsid w:val="001D1FB4"/>
    <w:rsid w:val="001D2971"/>
    <w:rsid w:val="001D39F0"/>
    <w:rsid w:val="001D4118"/>
    <w:rsid w:val="001D5F8E"/>
    <w:rsid w:val="001D7F7E"/>
    <w:rsid w:val="001E2540"/>
    <w:rsid w:val="001E2BCE"/>
    <w:rsid w:val="001E564B"/>
    <w:rsid w:val="001F0112"/>
    <w:rsid w:val="001F100C"/>
    <w:rsid w:val="001F1300"/>
    <w:rsid w:val="001F47FD"/>
    <w:rsid w:val="001F4DBA"/>
    <w:rsid w:val="001F53CD"/>
    <w:rsid w:val="001F5572"/>
    <w:rsid w:val="001F5577"/>
    <w:rsid w:val="001F6065"/>
    <w:rsid w:val="001F6490"/>
    <w:rsid w:val="001F700B"/>
    <w:rsid w:val="001F71E0"/>
    <w:rsid w:val="002004BB"/>
    <w:rsid w:val="00202EF3"/>
    <w:rsid w:val="00203328"/>
    <w:rsid w:val="00204230"/>
    <w:rsid w:val="00207020"/>
    <w:rsid w:val="00207559"/>
    <w:rsid w:val="002078C7"/>
    <w:rsid w:val="00207DDB"/>
    <w:rsid w:val="00211FCD"/>
    <w:rsid w:val="00212ABC"/>
    <w:rsid w:val="002133F5"/>
    <w:rsid w:val="00216668"/>
    <w:rsid w:val="00216702"/>
    <w:rsid w:val="00220E1A"/>
    <w:rsid w:val="0022177E"/>
    <w:rsid w:val="0022247A"/>
    <w:rsid w:val="0022263E"/>
    <w:rsid w:val="00223A36"/>
    <w:rsid w:val="00224A50"/>
    <w:rsid w:val="00226623"/>
    <w:rsid w:val="0023005B"/>
    <w:rsid w:val="002306FB"/>
    <w:rsid w:val="00230B7D"/>
    <w:rsid w:val="00231DB0"/>
    <w:rsid w:val="002326F9"/>
    <w:rsid w:val="00233ABA"/>
    <w:rsid w:val="0023436C"/>
    <w:rsid w:val="00234CE1"/>
    <w:rsid w:val="002360A3"/>
    <w:rsid w:val="0023657D"/>
    <w:rsid w:val="00237D5E"/>
    <w:rsid w:val="00242189"/>
    <w:rsid w:val="002450C9"/>
    <w:rsid w:val="002450D8"/>
    <w:rsid w:val="00247BAE"/>
    <w:rsid w:val="0025140B"/>
    <w:rsid w:val="002516B7"/>
    <w:rsid w:val="002526A3"/>
    <w:rsid w:val="002553B7"/>
    <w:rsid w:val="00255585"/>
    <w:rsid w:val="00255D55"/>
    <w:rsid w:val="00257851"/>
    <w:rsid w:val="00260654"/>
    <w:rsid w:val="00263707"/>
    <w:rsid w:val="00265644"/>
    <w:rsid w:val="00266540"/>
    <w:rsid w:val="00270E65"/>
    <w:rsid w:val="002711F7"/>
    <w:rsid w:val="002713AF"/>
    <w:rsid w:val="002713DC"/>
    <w:rsid w:val="00273330"/>
    <w:rsid w:val="00273FB3"/>
    <w:rsid w:val="00273FE2"/>
    <w:rsid w:val="00277B11"/>
    <w:rsid w:val="00280744"/>
    <w:rsid w:val="00281780"/>
    <w:rsid w:val="00281F47"/>
    <w:rsid w:val="002850FF"/>
    <w:rsid w:val="00287316"/>
    <w:rsid w:val="0029161E"/>
    <w:rsid w:val="002917DE"/>
    <w:rsid w:val="00292A7A"/>
    <w:rsid w:val="00294208"/>
    <w:rsid w:val="00294B17"/>
    <w:rsid w:val="00295247"/>
    <w:rsid w:val="00295740"/>
    <w:rsid w:val="002962F8"/>
    <w:rsid w:val="00297380"/>
    <w:rsid w:val="002A1319"/>
    <w:rsid w:val="002A1FC2"/>
    <w:rsid w:val="002A2D30"/>
    <w:rsid w:val="002A797E"/>
    <w:rsid w:val="002B0339"/>
    <w:rsid w:val="002B12E3"/>
    <w:rsid w:val="002B3BE0"/>
    <w:rsid w:val="002B45DC"/>
    <w:rsid w:val="002B4A7F"/>
    <w:rsid w:val="002B5125"/>
    <w:rsid w:val="002B6518"/>
    <w:rsid w:val="002C0535"/>
    <w:rsid w:val="002C0DBF"/>
    <w:rsid w:val="002C1669"/>
    <w:rsid w:val="002C3720"/>
    <w:rsid w:val="002D032F"/>
    <w:rsid w:val="002D0B65"/>
    <w:rsid w:val="002D28B0"/>
    <w:rsid w:val="002D2CC9"/>
    <w:rsid w:val="002D33B9"/>
    <w:rsid w:val="002D388A"/>
    <w:rsid w:val="002D3EC8"/>
    <w:rsid w:val="002D55DC"/>
    <w:rsid w:val="002D5B1E"/>
    <w:rsid w:val="002D5CA3"/>
    <w:rsid w:val="002D753A"/>
    <w:rsid w:val="002E035B"/>
    <w:rsid w:val="002E05FD"/>
    <w:rsid w:val="002E17DA"/>
    <w:rsid w:val="002E3574"/>
    <w:rsid w:val="002E51A2"/>
    <w:rsid w:val="002E5956"/>
    <w:rsid w:val="002E5F6C"/>
    <w:rsid w:val="002E6E7D"/>
    <w:rsid w:val="002E70FA"/>
    <w:rsid w:val="002F0B6C"/>
    <w:rsid w:val="002F14ED"/>
    <w:rsid w:val="002F16AF"/>
    <w:rsid w:val="002F387A"/>
    <w:rsid w:val="002F4EE2"/>
    <w:rsid w:val="002F6049"/>
    <w:rsid w:val="002F7372"/>
    <w:rsid w:val="003001E0"/>
    <w:rsid w:val="00301337"/>
    <w:rsid w:val="003048E4"/>
    <w:rsid w:val="00305EC7"/>
    <w:rsid w:val="003068C0"/>
    <w:rsid w:val="00306CE4"/>
    <w:rsid w:val="00307397"/>
    <w:rsid w:val="003100E1"/>
    <w:rsid w:val="00313312"/>
    <w:rsid w:val="00315273"/>
    <w:rsid w:val="003153A9"/>
    <w:rsid w:val="00315D8B"/>
    <w:rsid w:val="003171BB"/>
    <w:rsid w:val="003200CB"/>
    <w:rsid w:val="00320898"/>
    <w:rsid w:val="003208A2"/>
    <w:rsid w:val="00321139"/>
    <w:rsid w:val="003224DD"/>
    <w:rsid w:val="003230D0"/>
    <w:rsid w:val="0032337D"/>
    <w:rsid w:val="0032338A"/>
    <w:rsid w:val="003238DB"/>
    <w:rsid w:val="00323C93"/>
    <w:rsid w:val="00324D28"/>
    <w:rsid w:val="00325555"/>
    <w:rsid w:val="00326AF7"/>
    <w:rsid w:val="0032709B"/>
    <w:rsid w:val="003272E5"/>
    <w:rsid w:val="00330284"/>
    <w:rsid w:val="00330382"/>
    <w:rsid w:val="003305A9"/>
    <w:rsid w:val="003316E3"/>
    <w:rsid w:val="003324A3"/>
    <w:rsid w:val="00333BA7"/>
    <w:rsid w:val="0033573F"/>
    <w:rsid w:val="00335FA2"/>
    <w:rsid w:val="003401D5"/>
    <w:rsid w:val="003402CD"/>
    <w:rsid w:val="00341C14"/>
    <w:rsid w:val="003429B7"/>
    <w:rsid w:val="0034387F"/>
    <w:rsid w:val="00344C8C"/>
    <w:rsid w:val="00344DAC"/>
    <w:rsid w:val="00345309"/>
    <w:rsid w:val="0034617A"/>
    <w:rsid w:val="003461C6"/>
    <w:rsid w:val="00347098"/>
    <w:rsid w:val="003472B5"/>
    <w:rsid w:val="00347637"/>
    <w:rsid w:val="00347736"/>
    <w:rsid w:val="003501FA"/>
    <w:rsid w:val="00350357"/>
    <w:rsid w:val="0035058F"/>
    <w:rsid w:val="00351A76"/>
    <w:rsid w:val="0035296C"/>
    <w:rsid w:val="00352B42"/>
    <w:rsid w:val="00352CBE"/>
    <w:rsid w:val="00353406"/>
    <w:rsid w:val="00353A59"/>
    <w:rsid w:val="00355BDC"/>
    <w:rsid w:val="00356CF8"/>
    <w:rsid w:val="003606F7"/>
    <w:rsid w:val="003611A9"/>
    <w:rsid w:val="00362851"/>
    <w:rsid w:val="003637EE"/>
    <w:rsid w:val="00364150"/>
    <w:rsid w:val="0036488A"/>
    <w:rsid w:val="003649A0"/>
    <w:rsid w:val="0036749A"/>
    <w:rsid w:val="00367B60"/>
    <w:rsid w:val="003716F6"/>
    <w:rsid w:val="003719E8"/>
    <w:rsid w:val="00371F59"/>
    <w:rsid w:val="00373C24"/>
    <w:rsid w:val="003755C3"/>
    <w:rsid w:val="0037708C"/>
    <w:rsid w:val="00377191"/>
    <w:rsid w:val="00377544"/>
    <w:rsid w:val="0038058E"/>
    <w:rsid w:val="00381270"/>
    <w:rsid w:val="00381A64"/>
    <w:rsid w:val="00381FED"/>
    <w:rsid w:val="00383C1F"/>
    <w:rsid w:val="00384AB8"/>
    <w:rsid w:val="00390475"/>
    <w:rsid w:val="00390895"/>
    <w:rsid w:val="003909F0"/>
    <w:rsid w:val="003916FB"/>
    <w:rsid w:val="00396633"/>
    <w:rsid w:val="00396AB4"/>
    <w:rsid w:val="003A0660"/>
    <w:rsid w:val="003A2ACF"/>
    <w:rsid w:val="003A3CFA"/>
    <w:rsid w:val="003A3E03"/>
    <w:rsid w:val="003A4CCB"/>
    <w:rsid w:val="003A607E"/>
    <w:rsid w:val="003A6371"/>
    <w:rsid w:val="003A6F28"/>
    <w:rsid w:val="003A71F5"/>
    <w:rsid w:val="003A77B5"/>
    <w:rsid w:val="003B0EFF"/>
    <w:rsid w:val="003B59B8"/>
    <w:rsid w:val="003B7624"/>
    <w:rsid w:val="003C0CC0"/>
    <w:rsid w:val="003C144E"/>
    <w:rsid w:val="003C16DD"/>
    <w:rsid w:val="003C2466"/>
    <w:rsid w:val="003C2D33"/>
    <w:rsid w:val="003C436F"/>
    <w:rsid w:val="003C47E5"/>
    <w:rsid w:val="003C5A6A"/>
    <w:rsid w:val="003C5C32"/>
    <w:rsid w:val="003C5D4B"/>
    <w:rsid w:val="003C6369"/>
    <w:rsid w:val="003C6DD2"/>
    <w:rsid w:val="003C725C"/>
    <w:rsid w:val="003C7EBA"/>
    <w:rsid w:val="003D07D3"/>
    <w:rsid w:val="003D2683"/>
    <w:rsid w:val="003D7444"/>
    <w:rsid w:val="003E1F13"/>
    <w:rsid w:val="003E26A0"/>
    <w:rsid w:val="003E2709"/>
    <w:rsid w:val="003E31EC"/>
    <w:rsid w:val="003E33D3"/>
    <w:rsid w:val="003E3F0F"/>
    <w:rsid w:val="003E46C4"/>
    <w:rsid w:val="003E4DBD"/>
    <w:rsid w:val="003E5C00"/>
    <w:rsid w:val="003E69E7"/>
    <w:rsid w:val="003E70B6"/>
    <w:rsid w:val="003F0092"/>
    <w:rsid w:val="003F0B1B"/>
    <w:rsid w:val="003F0B99"/>
    <w:rsid w:val="003F0BF4"/>
    <w:rsid w:val="003F0CA8"/>
    <w:rsid w:val="003F1374"/>
    <w:rsid w:val="003F13BA"/>
    <w:rsid w:val="003F1624"/>
    <w:rsid w:val="003F18A9"/>
    <w:rsid w:val="003F3431"/>
    <w:rsid w:val="003F4CC1"/>
    <w:rsid w:val="003F5161"/>
    <w:rsid w:val="003F730D"/>
    <w:rsid w:val="003F75DB"/>
    <w:rsid w:val="003F7A82"/>
    <w:rsid w:val="004009E2"/>
    <w:rsid w:val="004026D2"/>
    <w:rsid w:val="004048E6"/>
    <w:rsid w:val="00405BCC"/>
    <w:rsid w:val="0041193D"/>
    <w:rsid w:val="00411FA6"/>
    <w:rsid w:val="004143D5"/>
    <w:rsid w:val="00415742"/>
    <w:rsid w:val="00416B2F"/>
    <w:rsid w:val="004172DE"/>
    <w:rsid w:val="00417812"/>
    <w:rsid w:val="00420712"/>
    <w:rsid w:val="00420AC3"/>
    <w:rsid w:val="0042276D"/>
    <w:rsid w:val="00423D0F"/>
    <w:rsid w:val="004245A1"/>
    <w:rsid w:val="00424795"/>
    <w:rsid w:val="0042486A"/>
    <w:rsid w:val="00425BEB"/>
    <w:rsid w:val="00426893"/>
    <w:rsid w:val="00427501"/>
    <w:rsid w:val="004279F4"/>
    <w:rsid w:val="004321A0"/>
    <w:rsid w:val="004330DB"/>
    <w:rsid w:val="00433340"/>
    <w:rsid w:val="0043393B"/>
    <w:rsid w:val="004339D7"/>
    <w:rsid w:val="00433E1D"/>
    <w:rsid w:val="00435F62"/>
    <w:rsid w:val="00436B5E"/>
    <w:rsid w:val="00436D30"/>
    <w:rsid w:val="004373FB"/>
    <w:rsid w:val="0043778A"/>
    <w:rsid w:val="004402E1"/>
    <w:rsid w:val="00440DA7"/>
    <w:rsid w:val="004416F2"/>
    <w:rsid w:val="00443339"/>
    <w:rsid w:val="00443857"/>
    <w:rsid w:val="00450F77"/>
    <w:rsid w:val="004510A1"/>
    <w:rsid w:val="00451B4E"/>
    <w:rsid w:val="00451B62"/>
    <w:rsid w:val="00452A87"/>
    <w:rsid w:val="00452C11"/>
    <w:rsid w:val="004534A6"/>
    <w:rsid w:val="004534D3"/>
    <w:rsid w:val="00454C4A"/>
    <w:rsid w:val="00455907"/>
    <w:rsid w:val="00456645"/>
    <w:rsid w:val="0046127E"/>
    <w:rsid w:val="00462D71"/>
    <w:rsid w:val="00463ECB"/>
    <w:rsid w:val="004655BC"/>
    <w:rsid w:val="00465D63"/>
    <w:rsid w:val="00466839"/>
    <w:rsid w:val="004668EE"/>
    <w:rsid w:val="004669E4"/>
    <w:rsid w:val="004704B3"/>
    <w:rsid w:val="00471CDC"/>
    <w:rsid w:val="00473561"/>
    <w:rsid w:val="00473CE7"/>
    <w:rsid w:val="00474F76"/>
    <w:rsid w:val="0047691B"/>
    <w:rsid w:val="00476E6B"/>
    <w:rsid w:val="0047750E"/>
    <w:rsid w:val="004801BD"/>
    <w:rsid w:val="004801D3"/>
    <w:rsid w:val="00481892"/>
    <w:rsid w:val="0048650E"/>
    <w:rsid w:val="00486F2D"/>
    <w:rsid w:val="00487331"/>
    <w:rsid w:val="00491142"/>
    <w:rsid w:val="00492688"/>
    <w:rsid w:val="00493F67"/>
    <w:rsid w:val="00494221"/>
    <w:rsid w:val="004958CE"/>
    <w:rsid w:val="00496557"/>
    <w:rsid w:val="004A1447"/>
    <w:rsid w:val="004A14FA"/>
    <w:rsid w:val="004A2AC9"/>
    <w:rsid w:val="004A2B11"/>
    <w:rsid w:val="004A2E4C"/>
    <w:rsid w:val="004A434D"/>
    <w:rsid w:val="004A49F0"/>
    <w:rsid w:val="004A5838"/>
    <w:rsid w:val="004A5BB4"/>
    <w:rsid w:val="004A633B"/>
    <w:rsid w:val="004A63F4"/>
    <w:rsid w:val="004A6975"/>
    <w:rsid w:val="004A6C17"/>
    <w:rsid w:val="004B2831"/>
    <w:rsid w:val="004B6879"/>
    <w:rsid w:val="004B7428"/>
    <w:rsid w:val="004B79A7"/>
    <w:rsid w:val="004C00C4"/>
    <w:rsid w:val="004C08E6"/>
    <w:rsid w:val="004C177C"/>
    <w:rsid w:val="004C2238"/>
    <w:rsid w:val="004C34CE"/>
    <w:rsid w:val="004C4F67"/>
    <w:rsid w:val="004C73FD"/>
    <w:rsid w:val="004D0B52"/>
    <w:rsid w:val="004D1074"/>
    <w:rsid w:val="004D124A"/>
    <w:rsid w:val="004D1369"/>
    <w:rsid w:val="004D1381"/>
    <w:rsid w:val="004D1618"/>
    <w:rsid w:val="004D390F"/>
    <w:rsid w:val="004D557D"/>
    <w:rsid w:val="004D5A20"/>
    <w:rsid w:val="004E0F5E"/>
    <w:rsid w:val="004E3B3D"/>
    <w:rsid w:val="004E3D95"/>
    <w:rsid w:val="004E4FEE"/>
    <w:rsid w:val="004E6124"/>
    <w:rsid w:val="004E6960"/>
    <w:rsid w:val="004E7375"/>
    <w:rsid w:val="004E7EE6"/>
    <w:rsid w:val="004F0447"/>
    <w:rsid w:val="004F1FB3"/>
    <w:rsid w:val="004F2EC6"/>
    <w:rsid w:val="004F39B0"/>
    <w:rsid w:val="004F46C5"/>
    <w:rsid w:val="004F5313"/>
    <w:rsid w:val="004F5D1D"/>
    <w:rsid w:val="004F7148"/>
    <w:rsid w:val="004F7492"/>
    <w:rsid w:val="00501588"/>
    <w:rsid w:val="00502EEF"/>
    <w:rsid w:val="005040CA"/>
    <w:rsid w:val="0050625F"/>
    <w:rsid w:val="00507ABE"/>
    <w:rsid w:val="00507E26"/>
    <w:rsid w:val="005104C4"/>
    <w:rsid w:val="00510E05"/>
    <w:rsid w:val="0051197E"/>
    <w:rsid w:val="0051222B"/>
    <w:rsid w:val="00514076"/>
    <w:rsid w:val="005155FE"/>
    <w:rsid w:val="00517311"/>
    <w:rsid w:val="0051737A"/>
    <w:rsid w:val="005177F0"/>
    <w:rsid w:val="00521215"/>
    <w:rsid w:val="005218D4"/>
    <w:rsid w:val="005236FD"/>
    <w:rsid w:val="005254E3"/>
    <w:rsid w:val="00525739"/>
    <w:rsid w:val="00525FA2"/>
    <w:rsid w:val="00527661"/>
    <w:rsid w:val="005304D1"/>
    <w:rsid w:val="00532701"/>
    <w:rsid w:val="00532CAC"/>
    <w:rsid w:val="00533058"/>
    <w:rsid w:val="005359FC"/>
    <w:rsid w:val="00536519"/>
    <w:rsid w:val="00536786"/>
    <w:rsid w:val="00536B83"/>
    <w:rsid w:val="0053784E"/>
    <w:rsid w:val="00540225"/>
    <w:rsid w:val="00540606"/>
    <w:rsid w:val="0054304A"/>
    <w:rsid w:val="005440BF"/>
    <w:rsid w:val="00544C0E"/>
    <w:rsid w:val="00544EAE"/>
    <w:rsid w:val="00545FED"/>
    <w:rsid w:val="00546E0A"/>
    <w:rsid w:val="005478EA"/>
    <w:rsid w:val="00550434"/>
    <w:rsid w:val="005505B8"/>
    <w:rsid w:val="005523B0"/>
    <w:rsid w:val="00552EFE"/>
    <w:rsid w:val="0055321C"/>
    <w:rsid w:val="00554CD3"/>
    <w:rsid w:val="0055528F"/>
    <w:rsid w:val="0055532D"/>
    <w:rsid w:val="00556A34"/>
    <w:rsid w:val="00557FAE"/>
    <w:rsid w:val="00560A34"/>
    <w:rsid w:val="00562121"/>
    <w:rsid w:val="00570AAD"/>
    <w:rsid w:val="00570EEE"/>
    <w:rsid w:val="005728C0"/>
    <w:rsid w:val="00572D7A"/>
    <w:rsid w:val="005731C7"/>
    <w:rsid w:val="005737B7"/>
    <w:rsid w:val="00580103"/>
    <w:rsid w:val="00580795"/>
    <w:rsid w:val="0058110E"/>
    <w:rsid w:val="005817C0"/>
    <w:rsid w:val="00591308"/>
    <w:rsid w:val="0059200A"/>
    <w:rsid w:val="00592894"/>
    <w:rsid w:val="00593B7D"/>
    <w:rsid w:val="005947F3"/>
    <w:rsid w:val="00594B37"/>
    <w:rsid w:val="005957D8"/>
    <w:rsid w:val="00595A67"/>
    <w:rsid w:val="00595AB3"/>
    <w:rsid w:val="00596AA5"/>
    <w:rsid w:val="00596D79"/>
    <w:rsid w:val="00597780"/>
    <w:rsid w:val="005A1AEC"/>
    <w:rsid w:val="005A44FA"/>
    <w:rsid w:val="005A5047"/>
    <w:rsid w:val="005A5433"/>
    <w:rsid w:val="005A5F79"/>
    <w:rsid w:val="005A6A7D"/>
    <w:rsid w:val="005A6D22"/>
    <w:rsid w:val="005A7CFA"/>
    <w:rsid w:val="005B06BD"/>
    <w:rsid w:val="005B0C72"/>
    <w:rsid w:val="005B0D0A"/>
    <w:rsid w:val="005B10DB"/>
    <w:rsid w:val="005B1498"/>
    <w:rsid w:val="005B40FD"/>
    <w:rsid w:val="005B425E"/>
    <w:rsid w:val="005B5333"/>
    <w:rsid w:val="005B7DAA"/>
    <w:rsid w:val="005C0102"/>
    <w:rsid w:val="005C13B1"/>
    <w:rsid w:val="005C2FAD"/>
    <w:rsid w:val="005C3BC9"/>
    <w:rsid w:val="005D1C5B"/>
    <w:rsid w:val="005D220E"/>
    <w:rsid w:val="005D2E94"/>
    <w:rsid w:val="005D34E6"/>
    <w:rsid w:val="005D3588"/>
    <w:rsid w:val="005E1C2E"/>
    <w:rsid w:val="005E3161"/>
    <w:rsid w:val="005E4AEF"/>
    <w:rsid w:val="005E4E47"/>
    <w:rsid w:val="005E6953"/>
    <w:rsid w:val="005E6DBC"/>
    <w:rsid w:val="005E705C"/>
    <w:rsid w:val="005F239B"/>
    <w:rsid w:val="005F2B3C"/>
    <w:rsid w:val="005F3DCF"/>
    <w:rsid w:val="005F4DBE"/>
    <w:rsid w:val="005F533C"/>
    <w:rsid w:val="005F6913"/>
    <w:rsid w:val="00600888"/>
    <w:rsid w:val="00601332"/>
    <w:rsid w:val="0060220F"/>
    <w:rsid w:val="00602D6E"/>
    <w:rsid w:val="006034EB"/>
    <w:rsid w:val="00604A48"/>
    <w:rsid w:val="006079F4"/>
    <w:rsid w:val="006079FA"/>
    <w:rsid w:val="00610D73"/>
    <w:rsid w:val="00611542"/>
    <w:rsid w:val="006127CA"/>
    <w:rsid w:val="006139E1"/>
    <w:rsid w:val="00614EFA"/>
    <w:rsid w:val="00615210"/>
    <w:rsid w:val="006162FF"/>
    <w:rsid w:val="0061690A"/>
    <w:rsid w:val="0062069A"/>
    <w:rsid w:val="006208F1"/>
    <w:rsid w:val="006229E9"/>
    <w:rsid w:val="0062358A"/>
    <w:rsid w:val="0062375C"/>
    <w:rsid w:val="00624020"/>
    <w:rsid w:val="0062528C"/>
    <w:rsid w:val="00627C5E"/>
    <w:rsid w:val="00627DAC"/>
    <w:rsid w:val="00631520"/>
    <w:rsid w:val="0063241B"/>
    <w:rsid w:val="00635DDC"/>
    <w:rsid w:val="00637311"/>
    <w:rsid w:val="00637D60"/>
    <w:rsid w:val="0064049C"/>
    <w:rsid w:val="0064094C"/>
    <w:rsid w:val="0064201D"/>
    <w:rsid w:val="00642227"/>
    <w:rsid w:val="00642DC5"/>
    <w:rsid w:val="00643F5C"/>
    <w:rsid w:val="0064561E"/>
    <w:rsid w:val="00645767"/>
    <w:rsid w:val="00646A3A"/>
    <w:rsid w:val="00646BDB"/>
    <w:rsid w:val="00650017"/>
    <w:rsid w:val="00650457"/>
    <w:rsid w:val="006516D5"/>
    <w:rsid w:val="00653690"/>
    <w:rsid w:val="00654111"/>
    <w:rsid w:val="00654346"/>
    <w:rsid w:val="00654742"/>
    <w:rsid w:val="00654A35"/>
    <w:rsid w:val="0065503A"/>
    <w:rsid w:val="00657DA6"/>
    <w:rsid w:val="00657EF6"/>
    <w:rsid w:val="0066052D"/>
    <w:rsid w:val="0066132C"/>
    <w:rsid w:val="00663D9A"/>
    <w:rsid w:val="0066527D"/>
    <w:rsid w:val="00665672"/>
    <w:rsid w:val="006666AF"/>
    <w:rsid w:val="006671E1"/>
    <w:rsid w:val="00667C06"/>
    <w:rsid w:val="006704D9"/>
    <w:rsid w:val="0067241C"/>
    <w:rsid w:val="006727FB"/>
    <w:rsid w:val="006741B5"/>
    <w:rsid w:val="006745FE"/>
    <w:rsid w:val="006752B0"/>
    <w:rsid w:val="0067774C"/>
    <w:rsid w:val="00677BDC"/>
    <w:rsid w:val="006808C3"/>
    <w:rsid w:val="00680D50"/>
    <w:rsid w:val="0068293F"/>
    <w:rsid w:val="006835DF"/>
    <w:rsid w:val="00683B17"/>
    <w:rsid w:val="00685CF1"/>
    <w:rsid w:val="00686507"/>
    <w:rsid w:val="006869F6"/>
    <w:rsid w:val="0069549D"/>
    <w:rsid w:val="00696542"/>
    <w:rsid w:val="00696E57"/>
    <w:rsid w:val="00696EC9"/>
    <w:rsid w:val="0069736D"/>
    <w:rsid w:val="006A0ACC"/>
    <w:rsid w:val="006A2759"/>
    <w:rsid w:val="006A3553"/>
    <w:rsid w:val="006A464C"/>
    <w:rsid w:val="006A636A"/>
    <w:rsid w:val="006A7057"/>
    <w:rsid w:val="006B00EC"/>
    <w:rsid w:val="006B14FF"/>
    <w:rsid w:val="006B3B43"/>
    <w:rsid w:val="006B46CF"/>
    <w:rsid w:val="006B61A9"/>
    <w:rsid w:val="006B61E9"/>
    <w:rsid w:val="006B66D6"/>
    <w:rsid w:val="006B7B6F"/>
    <w:rsid w:val="006C01A4"/>
    <w:rsid w:val="006C0BB4"/>
    <w:rsid w:val="006C2452"/>
    <w:rsid w:val="006C25D2"/>
    <w:rsid w:val="006C2681"/>
    <w:rsid w:val="006C30C9"/>
    <w:rsid w:val="006C3A34"/>
    <w:rsid w:val="006C3E5F"/>
    <w:rsid w:val="006C551B"/>
    <w:rsid w:val="006C57A3"/>
    <w:rsid w:val="006C5F8A"/>
    <w:rsid w:val="006C7814"/>
    <w:rsid w:val="006C786F"/>
    <w:rsid w:val="006D0B52"/>
    <w:rsid w:val="006D1DE2"/>
    <w:rsid w:val="006D4CF9"/>
    <w:rsid w:val="006D5549"/>
    <w:rsid w:val="006D7149"/>
    <w:rsid w:val="006E187B"/>
    <w:rsid w:val="006E1A22"/>
    <w:rsid w:val="006E3C5E"/>
    <w:rsid w:val="006E6E0B"/>
    <w:rsid w:val="006F1A5D"/>
    <w:rsid w:val="006F2227"/>
    <w:rsid w:val="006F2DBE"/>
    <w:rsid w:val="006F2F50"/>
    <w:rsid w:val="006F35B5"/>
    <w:rsid w:val="006F3E32"/>
    <w:rsid w:val="006F3FA7"/>
    <w:rsid w:val="006F434E"/>
    <w:rsid w:val="006F552C"/>
    <w:rsid w:val="00700EF8"/>
    <w:rsid w:val="007035CF"/>
    <w:rsid w:val="0070492E"/>
    <w:rsid w:val="007056E5"/>
    <w:rsid w:val="00706CA0"/>
    <w:rsid w:val="007078E0"/>
    <w:rsid w:val="00711783"/>
    <w:rsid w:val="00713464"/>
    <w:rsid w:val="00717312"/>
    <w:rsid w:val="00717D42"/>
    <w:rsid w:val="00717E5D"/>
    <w:rsid w:val="0072015C"/>
    <w:rsid w:val="0072212A"/>
    <w:rsid w:val="007233B6"/>
    <w:rsid w:val="0072438E"/>
    <w:rsid w:val="007243A6"/>
    <w:rsid w:val="00725A29"/>
    <w:rsid w:val="00725B23"/>
    <w:rsid w:val="00731A6D"/>
    <w:rsid w:val="00731C45"/>
    <w:rsid w:val="00732929"/>
    <w:rsid w:val="00732B90"/>
    <w:rsid w:val="00732DDE"/>
    <w:rsid w:val="00734C3A"/>
    <w:rsid w:val="00734E31"/>
    <w:rsid w:val="00735107"/>
    <w:rsid w:val="0073618B"/>
    <w:rsid w:val="0073708C"/>
    <w:rsid w:val="007406CF"/>
    <w:rsid w:val="0074094C"/>
    <w:rsid w:val="00740B5E"/>
    <w:rsid w:val="007412FE"/>
    <w:rsid w:val="00741C47"/>
    <w:rsid w:val="0074224A"/>
    <w:rsid w:val="00742946"/>
    <w:rsid w:val="00745C60"/>
    <w:rsid w:val="00747A10"/>
    <w:rsid w:val="00747C19"/>
    <w:rsid w:val="007518BA"/>
    <w:rsid w:val="00754C24"/>
    <w:rsid w:val="00754CFA"/>
    <w:rsid w:val="00755266"/>
    <w:rsid w:val="00760A3D"/>
    <w:rsid w:val="00760DAD"/>
    <w:rsid w:val="00761422"/>
    <w:rsid w:val="00762D6F"/>
    <w:rsid w:val="00763B70"/>
    <w:rsid w:val="00765395"/>
    <w:rsid w:val="0076609C"/>
    <w:rsid w:val="00766241"/>
    <w:rsid w:val="0076737C"/>
    <w:rsid w:val="00767AC8"/>
    <w:rsid w:val="00771F01"/>
    <w:rsid w:val="0077233B"/>
    <w:rsid w:val="00773061"/>
    <w:rsid w:val="00773C91"/>
    <w:rsid w:val="0077443E"/>
    <w:rsid w:val="00774747"/>
    <w:rsid w:val="00774F5E"/>
    <w:rsid w:val="00776E86"/>
    <w:rsid w:val="007812B4"/>
    <w:rsid w:val="007824D2"/>
    <w:rsid w:val="00784CF9"/>
    <w:rsid w:val="007862EB"/>
    <w:rsid w:val="00786495"/>
    <w:rsid w:val="007866D9"/>
    <w:rsid w:val="00790EA8"/>
    <w:rsid w:val="00791279"/>
    <w:rsid w:val="00791B7D"/>
    <w:rsid w:val="007927F1"/>
    <w:rsid w:val="00794B0E"/>
    <w:rsid w:val="00795DD0"/>
    <w:rsid w:val="007960BB"/>
    <w:rsid w:val="007973EF"/>
    <w:rsid w:val="007A051C"/>
    <w:rsid w:val="007A0AC6"/>
    <w:rsid w:val="007A2971"/>
    <w:rsid w:val="007A3321"/>
    <w:rsid w:val="007A388B"/>
    <w:rsid w:val="007A3E92"/>
    <w:rsid w:val="007A4622"/>
    <w:rsid w:val="007A48AE"/>
    <w:rsid w:val="007A48B5"/>
    <w:rsid w:val="007A5817"/>
    <w:rsid w:val="007A6B9C"/>
    <w:rsid w:val="007A6FF6"/>
    <w:rsid w:val="007B01E3"/>
    <w:rsid w:val="007B2FD5"/>
    <w:rsid w:val="007B31FE"/>
    <w:rsid w:val="007B348A"/>
    <w:rsid w:val="007B38F7"/>
    <w:rsid w:val="007B3AE0"/>
    <w:rsid w:val="007B410A"/>
    <w:rsid w:val="007B45AA"/>
    <w:rsid w:val="007B491D"/>
    <w:rsid w:val="007B5505"/>
    <w:rsid w:val="007B579F"/>
    <w:rsid w:val="007B6521"/>
    <w:rsid w:val="007B7215"/>
    <w:rsid w:val="007B7973"/>
    <w:rsid w:val="007C02C6"/>
    <w:rsid w:val="007C1341"/>
    <w:rsid w:val="007C2ECA"/>
    <w:rsid w:val="007C569A"/>
    <w:rsid w:val="007C5FE6"/>
    <w:rsid w:val="007C6D1F"/>
    <w:rsid w:val="007C7028"/>
    <w:rsid w:val="007C775C"/>
    <w:rsid w:val="007C79DF"/>
    <w:rsid w:val="007D1C84"/>
    <w:rsid w:val="007D23BF"/>
    <w:rsid w:val="007D49F7"/>
    <w:rsid w:val="007D51B4"/>
    <w:rsid w:val="007D5409"/>
    <w:rsid w:val="007D6592"/>
    <w:rsid w:val="007D662B"/>
    <w:rsid w:val="007D78A9"/>
    <w:rsid w:val="007E0E17"/>
    <w:rsid w:val="007E3C76"/>
    <w:rsid w:val="007E3F14"/>
    <w:rsid w:val="007E3F91"/>
    <w:rsid w:val="007E4E20"/>
    <w:rsid w:val="007E51FC"/>
    <w:rsid w:val="007E5EDA"/>
    <w:rsid w:val="007E653F"/>
    <w:rsid w:val="007F0D91"/>
    <w:rsid w:val="007F1D73"/>
    <w:rsid w:val="007F2EF6"/>
    <w:rsid w:val="007F398A"/>
    <w:rsid w:val="007F3E37"/>
    <w:rsid w:val="007F419A"/>
    <w:rsid w:val="007F515A"/>
    <w:rsid w:val="007F66F2"/>
    <w:rsid w:val="007F747C"/>
    <w:rsid w:val="0080035A"/>
    <w:rsid w:val="008005A1"/>
    <w:rsid w:val="008010D0"/>
    <w:rsid w:val="008010FB"/>
    <w:rsid w:val="00802833"/>
    <w:rsid w:val="008045D3"/>
    <w:rsid w:val="00805C05"/>
    <w:rsid w:val="0081182A"/>
    <w:rsid w:val="008122C4"/>
    <w:rsid w:val="0081285A"/>
    <w:rsid w:val="008131CB"/>
    <w:rsid w:val="00815B0C"/>
    <w:rsid w:val="00817770"/>
    <w:rsid w:val="00817E85"/>
    <w:rsid w:val="00821CEC"/>
    <w:rsid w:val="0082346F"/>
    <w:rsid w:val="00824980"/>
    <w:rsid w:val="00826C97"/>
    <w:rsid w:val="00831769"/>
    <w:rsid w:val="008323E1"/>
    <w:rsid w:val="00833191"/>
    <w:rsid w:val="008343A4"/>
    <w:rsid w:val="00834C29"/>
    <w:rsid w:val="00834C37"/>
    <w:rsid w:val="00835293"/>
    <w:rsid w:val="00835B48"/>
    <w:rsid w:val="00841A63"/>
    <w:rsid w:val="008440AB"/>
    <w:rsid w:val="0084460D"/>
    <w:rsid w:val="008451C4"/>
    <w:rsid w:val="00846F73"/>
    <w:rsid w:val="00847E94"/>
    <w:rsid w:val="00847EDE"/>
    <w:rsid w:val="00851284"/>
    <w:rsid w:val="008512EC"/>
    <w:rsid w:val="00851ED6"/>
    <w:rsid w:val="0085341E"/>
    <w:rsid w:val="00853A00"/>
    <w:rsid w:val="008544BD"/>
    <w:rsid w:val="00855B8C"/>
    <w:rsid w:val="00862450"/>
    <w:rsid w:val="0086414F"/>
    <w:rsid w:val="00865746"/>
    <w:rsid w:val="00866B80"/>
    <w:rsid w:val="00866CF9"/>
    <w:rsid w:val="00867295"/>
    <w:rsid w:val="008702B3"/>
    <w:rsid w:val="00870543"/>
    <w:rsid w:val="00871B7A"/>
    <w:rsid w:val="00872526"/>
    <w:rsid w:val="00872B57"/>
    <w:rsid w:val="00872CDF"/>
    <w:rsid w:val="008751BE"/>
    <w:rsid w:val="00880541"/>
    <w:rsid w:val="008817E5"/>
    <w:rsid w:val="00881ADA"/>
    <w:rsid w:val="00881D96"/>
    <w:rsid w:val="00885C02"/>
    <w:rsid w:val="00886D61"/>
    <w:rsid w:val="008907F6"/>
    <w:rsid w:val="00891864"/>
    <w:rsid w:val="00891CF8"/>
    <w:rsid w:val="00891D95"/>
    <w:rsid w:val="008939BD"/>
    <w:rsid w:val="00894B8A"/>
    <w:rsid w:val="00895361"/>
    <w:rsid w:val="0089579B"/>
    <w:rsid w:val="00896040"/>
    <w:rsid w:val="00897402"/>
    <w:rsid w:val="008A1AB6"/>
    <w:rsid w:val="008A40F8"/>
    <w:rsid w:val="008A4521"/>
    <w:rsid w:val="008A50A5"/>
    <w:rsid w:val="008A59D3"/>
    <w:rsid w:val="008A5B12"/>
    <w:rsid w:val="008A6B35"/>
    <w:rsid w:val="008B07E0"/>
    <w:rsid w:val="008B0A88"/>
    <w:rsid w:val="008B2AA5"/>
    <w:rsid w:val="008B31FB"/>
    <w:rsid w:val="008B3A33"/>
    <w:rsid w:val="008C2731"/>
    <w:rsid w:val="008C2E1C"/>
    <w:rsid w:val="008C3EE9"/>
    <w:rsid w:val="008C44A7"/>
    <w:rsid w:val="008C4FC6"/>
    <w:rsid w:val="008C535F"/>
    <w:rsid w:val="008C58C5"/>
    <w:rsid w:val="008C5EFB"/>
    <w:rsid w:val="008C6B62"/>
    <w:rsid w:val="008C6BE0"/>
    <w:rsid w:val="008D0A60"/>
    <w:rsid w:val="008D0C0A"/>
    <w:rsid w:val="008D331C"/>
    <w:rsid w:val="008D5A42"/>
    <w:rsid w:val="008D630D"/>
    <w:rsid w:val="008E194F"/>
    <w:rsid w:val="008E5395"/>
    <w:rsid w:val="008E620B"/>
    <w:rsid w:val="008E62D0"/>
    <w:rsid w:val="008E66CF"/>
    <w:rsid w:val="008E733F"/>
    <w:rsid w:val="008E7C3D"/>
    <w:rsid w:val="008F159D"/>
    <w:rsid w:val="008F16EB"/>
    <w:rsid w:val="008F1D40"/>
    <w:rsid w:val="008F26CF"/>
    <w:rsid w:val="008F27EF"/>
    <w:rsid w:val="008F2EE6"/>
    <w:rsid w:val="008F45AB"/>
    <w:rsid w:val="008F6032"/>
    <w:rsid w:val="008F6D0F"/>
    <w:rsid w:val="008F7D3B"/>
    <w:rsid w:val="008F7E5B"/>
    <w:rsid w:val="00900411"/>
    <w:rsid w:val="00901394"/>
    <w:rsid w:val="00903236"/>
    <w:rsid w:val="00903BDC"/>
    <w:rsid w:val="00906BAF"/>
    <w:rsid w:val="009105B4"/>
    <w:rsid w:val="00910744"/>
    <w:rsid w:val="00910E0A"/>
    <w:rsid w:val="00910F93"/>
    <w:rsid w:val="009129AE"/>
    <w:rsid w:val="00913021"/>
    <w:rsid w:val="00913D58"/>
    <w:rsid w:val="00913DBE"/>
    <w:rsid w:val="00914E8F"/>
    <w:rsid w:val="009153A4"/>
    <w:rsid w:val="0091579F"/>
    <w:rsid w:val="0091679E"/>
    <w:rsid w:val="00916B4D"/>
    <w:rsid w:val="00916BB9"/>
    <w:rsid w:val="00916FFA"/>
    <w:rsid w:val="009176BC"/>
    <w:rsid w:val="009201E0"/>
    <w:rsid w:val="009216B3"/>
    <w:rsid w:val="00922287"/>
    <w:rsid w:val="00923C30"/>
    <w:rsid w:val="00923DE6"/>
    <w:rsid w:val="00925544"/>
    <w:rsid w:val="009260CB"/>
    <w:rsid w:val="009277AA"/>
    <w:rsid w:val="009307F3"/>
    <w:rsid w:val="009324D1"/>
    <w:rsid w:val="00932B7B"/>
    <w:rsid w:val="00933C19"/>
    <w:rsid w:val="00934D12"/>
    <w:rsid w:val="009351BF"/>
    <w:rsid w:val="00935B33"/>
    <w:rsid w:val="00936328"/>
    <w:rsid w:val="00936863"/>
    <w:rsid w:val="009421D3"/>
    <w:rsid w:val="009424E2"/>
    <w:rsid w:val="009438DF"/>
    <w:rsid w:val="00943FE0"/>
    <w:rsid w:val="0094407B"/>
    <w:rsid w:val="009443A6"/>
    <w:rsid w:val="00944D63"/>
    <w:rsid w:val="00945A9C"/>
    <w:rsid w:val="009462E5"/>
    <w:rsid w:val="009472BA"/>
    <w:rsid w:val="009475E6"/>
    <w:rsid w:val="009504A6"/>
    <w:rsid w:val="00950B8D"/>
    <w:rsid w:val="00952372"/>
    <w:rsid w:val="00952FF9"/>
    <w:rsid w:val="00953F92"/>
    <w:rsid w:val="0095602C"/>
    <w:rsid w:val="009565C9"/>
    <w:rsid w:val="009574AA"/>
    <w:rsid w:val="00957C53"/>
    <w:rsid w:val="00957F53"/>
    <w:rsid w:val="00961A72"/>
    <w:rsid w:val="00963B94"/>
    <w:rsid w:val="00963DB6"/>
    <w:rsid w:val="00965C4A"/>
    <w:rsid w:val="00970370"/>
    <w:rsid w:val="009709F1"/>
    <w:rsid w:val="009709FC"/>
    <w:rsid w:val="0097158F"/>
    <w:rsid w:val="009717A0"/>
    <w:rsid w:val="00971A04"/>
    <w:rsid w:val="009750B2"/>
    <w:rsid w:val="00980B85"/>
    <w:rsid w:val="0098231F"/>
    <w:rsid w:val="009838AA"/>
    <w:rsid w:val="0098613E"/>
    <w:rsid w:val="00987856"/>
    <w:rsid w:val="00990720"/>
    <w:rsid w:val="0099110C"/>
    <w:rsid w:val="0099121D"/>
    <w:rsid w:val="009912AF"/>
    <w:rsid w:val="0099211D"/>
    <w:rsid w:val="00993C13"/>
    <w:rsid w:val="009942CD"/>
    <w:rsid w:val="0099797D"/>
    <w:rsid w:val="009A1AF5"/>
    <w:rsid w:val="009A2FF9"/>
    <w:rsid w:val="009A3057"/>
    <w:rsid w:val="009A387F"/>
    <w:rsid w:val="009A3DE6"/>
    <w:rsid w:val="009A3F22"/>
    <w:rsid w:val="009A48C6"/>
    <w:rsid w:val="009B098D"/>
    <w:rsid w:val="009B0A9B"/>
    <w:rsid w:val="009B1A27"/>
    <w:rsid w:val="009B35E9"/>
    <w:rsid w:val="009B4455"/>
    <w:rsid w:val="009B697B"/>
    <w:rsid w:val="009B778D"/>
    <w:rsid w:val="009C589E"/>
    <w:rsid w:val="009C5D0A"/>
    <w:rsid w:val="009C63FA"/>
    <w:rsid w:val="009C7A4D"/>
    <w:rsid w:val="009D08BE"/>
    <w:rsid w:val="009D0F93"/>
    <w:rsid w:val="009D11F3"/>
    <w:rsid w:val="009D58ED"/>
    <w:rsid w:val="009D5AEB"/>
    <w:rsid w:val="009D7673"/>
    <w:rsid w:val="009D78BB"/>
    <w:rsid w:val="009E1E81"/>
    <w:rsid w:val="009E5483"/>
    <w:rsid w:val="009E54C9"/>
    <w:rsid w:val="009F0855"/>
    <w:rsid w:val="009F1B38"/>
    <w:rsid w:val="009F2082"/>
    <w:rsid w:val="009F2FBA"/>
    <w:rsid w:val="009F3293"/>
    <w:rsid w:val="009F5586"/>
    <w:rsid w:val="009F6AC9"/>
    <w:rsid w:val="00A01272"/>
    <w:rsid w:val="00A01C46"/>
    <w:rsid w:val="00A022FB"/>
    <w:rsid w:val="00A02418"/>
    <w:rsid w:val="00A02B5C"/>
    <w:rsid w:val="00A05894"/>
    <w:rsid w:val="00A05E72"/>
    <w:rsid w:val="00A10E9D"/>
    <w:rsid w:val="00A11210"/>
    <w:rsid w:val="00A124AA"/>
    <w:rsid w:val="00A13173"/>
    <w:rsid w:val="00A14F16"/>
    <w:rsid w:val="00A150A6"/>
    <w:rsid w:val="00A15698"/>
    <w:rsid w:val="00A15BBD"/>
    <w:rsid w:val="00A16180"/>
    <w:rsid w:val="00A2243D"/>
    <w:rsid w:val="00A23B3E"/>
    <w:rsid w:val="00A23F16"/>
    <w:rsid w:val="00A251ED"/>
    <w:rsid w:val="00A255E5"/>
    <w:rsid w:val="00A2602F"/>
    <w:rsid w:val="00A26414"/>
    <w:rsid w:val="00A26B70"/>
    <w:rsid w:val="00A30538"/>
    <w:rsid w:val="00A30794"/>
    <w:rsid w:val="00A31F28"/>
    <w:rsid w:val="00A32D08"/>
    <w:rsid w:val="00A33263"/>
    <w:rsid w:val="00A33B93"/>
    <w:rsid w:val="00A3412C"/>
    <w:rsid w:val="00A34138"/>
    <w:rsid w:val="00A34184"/>
    <w:rsid w:val="00A34908"/>
    <w:rsid w:val="00A357F3"/>
    <w:rsid w:val="00A36C51"/>
    <w:rsid w:val="00A378BD"/>
    <w:rsid w:val="00A40143"/>
    <w:rsid w:val="00A40BF8"/>
    <w:rsid w:val="00A40C51"/>
    <w:rsid w:val="00A40D7B"/>
    <w:rsid w:val="00A41BD4"/>
    <w:rsid w:val="00A41D18"/>
    <w:rsid w:val="00A41F55"/>
    <w:rsid w:val="00A42832"/>
    <w:rsid w:val="00A4310D"/>
    <w:rsid w:val="00A44257"/>
    <w:rsid w:val="00A44347"/>
    <w:rsid w:val="00A44A5E"/>
    <w:rsid w:val="00A45A84"/>
    <w:rsid w:val="00A47BBC"/>
    <w:rsid w:val="00A47BF0"/>
    <w:rsid w:val="00A500C6"/>
    <w:rsid w:val="00A50140"/>
    <w:rsid w:val="00A53A53"/>
    <w:rsid w:val="00A5471C"/>
    <w:rsid w:val="00A54767"/>
    <w:rsid w:val="00A54C8C"/>
    <w:rsid w:val="00A5742A"/>
    <w:rsid w:val="00A57C9F"/>
    <w:rsid w:val="00A6231E"/>
    <w:rsid w:val="00A66112"/>
    <w:rsid w:val="00A66B17"/>
    <w:rsid w:val="00A66B1B"/>
    <w:rsid w:val="00A66B99"/>
    <w:rsid w:val="00A66CD0"/>
    <w:rsid w:val="00A72763"/>
    <w:rsid w:val="00A72DD5"/>
    <w:rsid w:val="00A7328A"/>
    <w:rsid w:val="00A73BEA"/>
    <w:rsid w:val="00A73D46"/>
    <w:rsid w:val="00A7482B"/>
    <w:rsid w:val="00A75039"/>
    <w:rsid w:val="00A7628B"/>
    <w:rsid w:val="00A77010"/>
    <w:rsid w:val="00A817AC"/>
    <w:rsid w:val="00A81D3B"/>
    <w:rsid w:val="00A81F77"/>
    <w:rsid w:val="00A837D0"/>
    <w:rsid w:val="00A8662E"/>
    <w:rsid w:val="00A86BCB"/>
    <w:rsid w:val="00A87D4E"/>
    <w:rsid w:val="00A920E8"/>
    <w:rsid w:val="00A921F8"/>
    <w:rsid w:val="00A92A56"/>
    <w:rsid w:val="00A93DD0"/>
    <w:rsid w:val="00A9591F"/>
    <w:rsid w:val="00A9594A"/>
    <w:rsid w:val="00A95C09"/>
    <w:rsid w:val="00A97730"/>
    <w:rsid w:val="00AA2741"/>
    <w:rsid w:val="00AA51C6"/>
    <w:rsid w:val="00AA532E"/>
    <w:rsid w:val="00AA5A3C"/>
    <w:rsid w:val="00AA6283"/>
    <w:rsid w:val="00AB18C6"/>
    <w:rsid w:val="00AB4079"/>
    <w:rsid w:val="00AB469E"/>
    <w:rsid w:val="00AB46D5"/>
    <w:rsid w:val="00AB479C"/>
    <w:rsid w:val="00AB4D09"/>
    <w:rsid w:val="00AB54D1"/>
    <w:rsid w:val="00AB7216"/>
    <w:rsid w:val="00AC05CE"/>
    <w:rsid w:val="00AC092A"/>
    <w:rsid w:val="00AC104C"/>
    <w:rsid w:val="00AC1459"/>
    <w:rsid w:val="00AC30DA"/>
    <w:rsid w:val="00AC37AF"/>
    <w:rsid w:val="00AC412D"/>
    <w:rsid w:val="00AC7434"/>
    <w:rsid w:val="00AD0822"/>
    <w:rsid w:val="00AD1083"/>
    <w:rsid w:val="00AD1E49"/>
    <w:rsid w:val="00AD4553"/>
    <w:rsid w:val="00AD4AA2"/>
    <w:rsid w:val="00AD5A82"/>
    <w:rsid w:val="00AD74F7"/>
    <w:rsid w:val="00AE1404"/>
    <w:rsid w:val="00AE2539"/>
    <w:rsid w:val="00AE2F12"/>
    <w:rsid w:val="00AE3D6B"/>
    <w:rsid w:val="00AE65FB"/>
    <w:rsid w:val="00AE6A39"/>
    <w:rsid w:val="00AF1053"/>
    <w:rsid w:val="00AF2897"/>
    <w:rsid w:val="00AF37DD"/>
    <w:rsid w:val="00B00B39"/>
    <w:rsid w:val="00B01314"/>
    <w:rsid w:val="00B042EE"/>
    <w:rsid w:val="00B0597F"/>
    <w:rsid w:val="00B10DFB"/>
    <w:rsid w:val="00B115FC"/>
    <w:rsid w:val="00B11DE2"/>
    <w:rsid w:val="00B12102"/>
    <w:rsid w:val="00B12DCA"/>
    <w:rsid w:val="00B1334E"/>
    <w:rsid w:val="00B1413D"/>
    <w:rsid w:val="00B145D5"/>
    <w:rsid w:val="00B14954"/>
    <w:rsid w:val="00B1684A"/>
    <w:rsid w:val="00B17783"/>
    <w:rsid w:val="00B2029B"/>
    <w:rsid w:val="00B21F30"/>
    <w:rsid w:val="00B22ECF"/>
    <w:rsid w:val="00B24279"/>
    <w:rsid w:val="00B24C5B"/>
    <w:rsid w:val="00B276A3"/>
    <w:rsid w:val="00B27E31"/>
    <w:rsid w:val="00B30319"/>
    <w:rsid w:val="00B3058F"/>
    <w:rsid w:val="00B31364"/>
    <w:rsid w:val="00B31A4D"/>
    <w:rsid w:val="00B322E7"/>
    <w:rsid w:val="00B32781"/>
    <w:rsid w:val="00B343F0"/>
    <w:rsid w:val="00B347A9"/>
    <w:rsid w:val="00B35DE9"/>
    <w:rsid w:val="00B360C5"/>
    <w:rsid w:val="00B370B6"/>
    <w:rsid w:val="00B37A22"/>
    <w:rsid w:val="00B41047"/>
    <w:rsid w:val="00B42776"/>
    <w:rsid w:val="00B43D2F"/>
    <w:rsid w:val="00B46A4D"/>
    <w:rsid w:val="00B46E09"/>
    <w:rsid w:val="00B51348"/>
    <w:rsid w:val="00B51445"/>
    <w:rsid w:val="00B51AB1"/>
    <w:rsid w:val="00B51E99"/>
    <w:rsid w:val="00B52012"/>
    <w:rsid w:val="00B53516"/>
    <w:rsid w:val="00B6141D"/>
    <w:rsid w:val="00B64971"/>
    <w:rsid w:val="00B65E5A"/>
    <w:rsid w:val="00B66280"/>
    <w:rsid w:val="00B662E7"/>
    <w:rsid w:val="00B6733D"/>
    <w:rsid w:val="00B70B35"/>
    <w:rsid w:val="00B719B4"/>
    <w:rsid w:val="00B71D59"/>
    <w:rsid w:val="00B730BF"/>
    <w:rsid w:val="00B73D83"/>
    <w:rsid w:val="00B74602"/>
    <w:rsid w:val="00B747A9"/>
    <w:rsid w:val="00B747CB"/>
    <w:rsid w:val="00B76696"/>
    <w:rsid w:val="00B774DB"/>
    <w:rsid w:val="00B77C2D"/>
    <w:rsid w:val="00B835E2"/>
    <w:rsid w:val="00B851A0"/>
    <w:rsid w:val="00B8566D"/>
    <w:rsid w:val="00B85A6B"/>
    <w:rsid w:val="00B8612E"/>
    <w:rsid w:val="00B878AD"/>
    <w:rsid w:val="00B903DB"/>
    <w:rsid w:val="00B919B0"/>
    <w:rsid w:val="00B9262D"/>
    <w:rsid w:val="00B93A51"/>
    <w:rsid w:val="00B9590D"/>
    <w:rsid w:val="00B95A5A"/>
    <w:rsid w:val="00B97620"/>
    <w:rsid w:val="00BA06A2"/>
    <w:rsid w:val="00BA093A"/>
    <w:rsid w:val="00BA1546"/>
    <w:rsid w:val="00BA209B"/>
    <w:rsid w:val="00BA223C"/>
    <w:rsid w:val="00BA2361"/>
    <w:rsid w:val="00BA3383"/>
    <w:rsid w:val="00BA389F"/>
    <w:rsid w:val="00BA63C2"/>
    <w:rsid w:val="00BA745B"/>
    <w:rsid w:val="00BB0E3E"/>
    <w:rsid w:val="00BB16B3"/>
    <w:rsid w:val="00BB17B5"/>
    <w:rsid w:val="00BB3C18"/>
    <w:rsid w:val="00BB3D03"/>
    <w:rsid w:val="00BB4CB9"/>
    <w:rsid w:val="00BB5B80"/>
    <w:rsid w:val="00BB6CA8"/>
    <w:rsid w:val="00BB7531"/>
    <w:rsid w:val="00BB79E8"/>
    <w:rsid w:val="00BB7F3A"/>
    <w:rsid w:val="00BC00EF"/>
    <w:rsid w:val="00BC26C1"/>
    <w:rsid w:val="00BC3BBD"/>
    <w:rsid w:val="00BC4463"/>
    <w:rsid w:val="00BC5EC6"/>
    <w:rsid w:val="00BC63FA"/>
    <w:rsid w:val="00BC6920"/>
    <w:rsid w:val="00BC6CD0"/>
    <w:rsid w:val="00BC73E2"/>
    <w:rsid w:val="00BD0A0A"/>
    <w:rsid w:val="00BD31F7"/>
    <w:rsid w:val="00BD4148"/>
    <w:rsid w:val="00BD46CC"/>
    <w:rsid w:val="00BE0268"/>
    <w:rsid w:val="00BE04D8"/>
    <w:rsid w:val="00BE0BC5"/>
    <w:rsid w:val="00BE1C7B"/>
    <w:rsid w:val="00BE368B"/>
    <w:rsid w:val="00BE397E"/>
    <w:rsid w:val="00BE4618"/>
    <w:rsid w:val="00BE473F"/>
    <w:rsid w:val="00BE713F"/>
    <w:rsid w:val="00BE7E43"/>
    <w:rsid w:val="00BF0CAF"/>
    <w:rsid w:val="00BF228B"/>
    <w:rsid w:val="00BF4259"/>
    <w:rsid w:val="00BF436A"/>
    <w:rsid w:val="00BF4923"/>
    <w:rsid w:val="00BF6AF2"/>
    <w:rsid w:val="00BF6D46"/>
    <w:rsid w:val="00BF7FEB"/>
    <w:rsid w:val="00C00D07"/>
    <w:rsid w:val="00C020B3"/>
    <w:rsid w:val="00C040ED"/>
    <w:rsid w:val="00C06EF9"/>
    <w:rsid w:val="00C0717F"/>
    <w:rsid w:val="00C07218"/>
    <w:rsid w:val="00C11A3C"/>
    <w:rsid w:val="00C11EAC"/>
    <w:rsid w:val="00C132F9"/>
    <w:rsid w:val="00C1359E"/>
    <w:rsid w:val="00C13917"/>
    <w:rsid w:val="00C21BC2"/>
    <w:rsid w:val="00C2778E"/>
    <w:rsid w:val="00C27A70"/>
    <w:rsid w:val="00C309E8"/>
    <w:rsid w:val="00C32308"/>
    <w:rsid w:val="00C324C2"/>
    <w:rsid w:val="00C32A90"/>
    <w:rsid w:val="00C32F60"/>
    <w:rsid w:val="00C35157"/>
    <w:rsid w:val="00C35D83"/>
    <w:rsid w:val="00C36611"/>
    <w:rsid w:val="00C36EF1"/>
    <w:rsid w:val="00C37BB4"/>
    <w:rsid w:val="00C37ECC"/>
    <w:rsid w:val="00C40DEA"/>
    <w:rsid w:val="00C41FEA"/>
    <w:rsid w:val="00C43322"/>
    <w:rsid w:val="00C4403C"/>
    <w:rsid w:val="00C446C9"/>
    <w:rsid w:val="00C44BBD"/>
    <w:rsid w:val="00C45385"/>
    <w:rsid w:val="00C462A6"/>
    <w:rsid w:val="00C4673D"/>
    <w:rsid w:val="00C50640"/>
    <w:rsid w:val="00C53DCD"/>
    <w:rsid w:val="00C57866"/>
    <w:rsid w:val="00C60CC8"/>
    <w:rsid w:val="00C61680"/>
    <w:rsid w:val="00C61968"/>
    <w:rsid w:val="00C623E7"/>
    <w:rsid w:val="00C645F9"/>
    <w:rsid w:val="00C66CA5"/>
    <w:rsid w:val="00C700F8"/>
    <w:rsid w:val="00C706C1"/>
    <w:rsid w:val="00C733DE"/>
    <w:rsid w:val="00C73520"/>
    <w:rsid w:val="00C76681"/>
    <w:rsid w:val="00C76721"/>
    <w:rsid w:val="00C76812"/>
    <w:rsid w:val="00C776C3"/>
    <w:rsid w:val="00C77F2C"/>
    <w:rsid w:val="00C8013B"/>
    <w:rsid w:val="00C81738"/>
    <w:rsid w:val="00C825EA"/>
    <w:rsid w:val="00C82C91"/>
    <w:rsid w:val="00C863D0"/>
    <w:rsid w:val="00C86C0C"/>
    <w:rsid w:val="00C8739A"/>
    <w:rsid w:val="00C8743F"/>
    <w:rsid w:val="00C923D6"/>
    <w:rsid w:val="00C935F7"/>
    <w:rsid w:val="00C96E04"/>
    <w:rsid w:val="00C97AB1"/>
    <w:rsid w:val="00CA11C6"/>
    <w:rsid w:val="00CA1FC3"/>
    <w:rsid w:val="00CA2A7F"/>
    <w:rsid w:val="00CA2CEE"/>
    <w:rsid w:val="00CA2DE6"/>
    <w:rsid w:val="00CA76D9"/>
    <w:rsid w:val="00CA77F5"/>
    <w:rsid w:val="00CB08D2"/>
    <w:rsid w:val="00CB5143"/>
    <w:rsid w:val="00CB55BE"/>
    <w:rsid w:val="00CB687C"/>
    <w:rsid w:val="00CB7F04"/>
    <w:rsid w:val="00CC01F7"/>
    <w:rsid w:val="00CC026C"/>
    <w:rsid w:val="00CC152D"/>
    <w:rsid w:val="00CC3937"/>
    <w:rsid w:val="00CC51CC"/>
    <w:rsid w:val="00CC5726"/>
    <w:rsid w:val="00CC598B"/>
    <w:rsid w:val="00CC5A0C"/>
    <w:rsid w:val="00CC5CC9"/>
    <w:rsid w:val="00CC7BB2"/>
    <w:rsid w:val="00CC7F61"/>
    <w:rsid w:val="00CD040F"/>
    <w:rsid w:val="00CD0749"/>
    <w:rsid w:val="00CD0870"/>
    <w:rsid w:val="00CD0B6A"/>
    <w:rsid w:val="00CD1D41"/>
    <w:rsid w:val="00CD2491"/>
    <w:rsid w:val="00CD2869"/>
    <w:rsid w:val="00CD2DCE"/>
    <w:rsid w:val="00CD312F"/>
    <w:rsid w:val="00CD370E"/>
    <w:rsid w:val="00CD5B98"/>
    <w:rsid w:val="00CD5C00"/>
    <w:rsid w:val="00CD61FC"/>
    <w:rsid w:val="00CD6345"/>
    <w:rsid w:val="00CD68D3"/>
    <w:rsid w:val="00CE04CF"/>
    <w:rsid w:val="00CE2571"/>
    <w:rsid w:val="00CE4281"/>
    <w:rsid w:val="00CE49DA"/>
    <w:rsid w:val="00CE5765"/>
    <w:rsid w:val="00CE5FAD"/>
    <w:rsid w:val="00CE7C63"/>
    <w:rsid w:val="00CF0627"/>
    <w:rsid w:val="00CF18D6"/>
    <w:rsid w:val="00CF3DBA"/>
    <w:rsid w:val="00CF3FDD"/>
    <w:rsid w:val="00CF4304"/>
    <w:rsid w:val="00CF4E89"/>
    <w:rsid w:val="00CF5DB7"/>
    <w:rsid w:val="00CF6408"/>
    <w:rsid w:val="00D000A4"/>
    <w:rsid w:val="00D0061E"/>
    <w:rsid w:val="00D00D70"/>
    <w:rsid w:val="00D01181"/>
    <w:rsid w:val="00D01A07"/>
    <w:rsid w:val="00D03879"/>
    <w:rsid w:val="00D0460D"/>
    <w:rsid w:val="00D05306"/>
    <w:rsid w:val="00D067CC"/>
    <w:rsid w:val="00D06B3D"/>
    <w:rsid w:val="00D10BFB"/>
    <w:rsid w:val="00D12418"/>
    <w:rsid w:val="00D141C2"/>
    <w:rsid w:val="00D1439F"/>
    <w:rsid w:val="00D146E6"/>
    <w:rsid w:val="00D169DE"/>
    <w:rsid w:val="00D16BCA"/>
    <w:rsid w:val="00D17726"/>
    <w:rsid w:val="00D2009C"/>
    <w:rsid w:val="00D2090E"/>
    <w:rsid w:val="00D21AF0"/>
    <w:rsid w:val="00D21BE0"/>
    <w:rsid w:val="00D22E0B"/>
    <w:rsid w:val="00D233F8"/>
    <w:rsid w:val="00D24866"/>
    <w:rsid w:val="00D248EC"/>
    <w:rsid w:val="00D25EF6"/>
    <w:rsid w:val="00D26881"/>
    <w:rsid w:val="00D3089F"/>
    <w:rsid w:val="00D313F1"/>
    <w:rsid w:val="00D32573"/>
    <w:rsid w:val="00D330AC"/>
    <w:rsid w:val="00D34EA5"/>
    <w:rsid w:val="00D404F5"/>
    <w:rsid w:val="00D41440"/>
    <w:rsid w:val="00D419B0"/>
    <w:rsid w:val="00D42263"/>
    <w:rsid w:val="00D42363"/>
    <w:rsid w:val="00D441F8"/>
    <w:rsid w:val="00D44EEA"/>
    <w:rsid w:val="00D45EEA"/>
    <w:rsid w:val="00D464FA"/>
    <w:rsid w:val="00D476E8"/>
    <w:rsid w:val="00D47E64"/>
    <w:rsid w:val="00D51EB2"/>
    <w:rsid w:val="00D520E4"/>
    <w:rsid w:val="00D52A22"/>
    <w:rsid w:val="00D53787"/>
    <w:rsid w:val="00D53A60"/>
    <w:rsid w:val="00D54B6F"/>
    <w:rsid w:val="00D56577"/>
    <w:rsid w:val="00D565D3"/>
    <w:rsid w:val="00D5714E"/>
    <w:rsid w:val="00D60850"/>
    <w:rsid w:val="00D60A1A"/>
    <w:rsid w:val="00D62016"/>
    <w:rsid w:val="00D629FB"/>
    <w:rsid w:val="00D63BF9"/>
    <w:rsid w:val="00D64147"/>
    <w:rsid w:val="00D65090"/>
    <w:rsid w:val="00D65336"/>
    <w:rsid w:val="00D663CA"/>
    <w:rsid w:val="00D66B96"/>
    <w:rsid w:val="00D6789A"/>
    <w:rsid w:val="00D67A60"/>
    <w:rsid w:val="00D67D0A"/>
    <w:rsid w:val="00D70093"/>
    <w:rsid w:val="00D7035C"/>
    <w:rsid w:val="00D717FD"/>
    <w:rsid w:val="00D7367B"/>
    <w:rsid w:val="00D737DB"/>
    <w:rsid w:val="00D752FC"/>
    <w:rsid w:val="00D7543D"/>
    <w:rsid w:val="00D76DA2"/>
    <w:rsid w:val="00D76E99"/>
    <w:rsid w:val="00D77F65"/>
    <w:rsid w:val="00D80621"/>
    <w:rsid w:val="00D80B23"/>
    <w:rsid w:val="00D80B5E"/>
    <w:rsid w:val="00D81923"/>
    <w:rsid w:val="00D81FEB"/>
    <w:rsid w:val="00D82238"/>
    <w:rsid w:val="00D8532C"/>
    <w:rsid w:val="00D85AC2"/>
    <w:rsid w:val="00D86E07"/>
    <w:rsid w:val="00D87D1B"/>
    <w:rsid w:val="00D91859"/>
    <w:rsid w:val="00D9186B"/>
    <w:rsid w:val="00D9250D"/>
    <w:rsid w:val="00D92B11"/>
    <w:rsid w:val="00D92D5E"/>
    <w:rsid w:val="00D95512"/>
    <w:rsid w:val="00D97F87"/>
    <w:rsid w:val="00DA0265"/>
    <w:rsid w:val="00DA05DF"/>
    <w:rsid w:val="00DA0697"/>
    <w:rsid w:val="00DA1A42"/>
    <w:rsid w:val="00DA3271"/>
    <w:rsid w:val="00DA3BB4"/>
    <w:rsid w:val="00DB097E"/>
    <w:rsid w:val="00DB2DBD"/>
    <w:rsid w:val="00DB2E1E"/>
    <w:rsid w:val="00DB31A4"/>
    <w:rsid w:val="00DB370F"/>
    <w:rsid w:val="00DB3D47"/>
    <w:rsid w:val="00DB4345"/>
    <w:rsid w:val="00DB5326"/>
    <w:rsid w:val="00DC05F4"/>
    <w:rsid w:val="00DC07CE"/>
    <w:rsid w:val="00DC430D"/>
    <w:rsid w:val="00DC44EB"/>
    <w:rsid w:val="00DC6CB1"/>
    <w:rsid w:val="00DC741C"/>
    <w:rsid w:val="00DC7882"/>
    <w:rsid w:val="00DD0939"/>
    <w:rsid w:val="00DD0DC8"/>
    <w:rsid w:val="00DD35FC"/>
    <w:rsid w:val="00DD4A61"/>
    <w:rsid w:val="00DD6028"/>
    <w:rsid w:val="00DD66B0"/>
    <w:rsid w:val="00DE29D8"/>
    <w:rsid w:val="00DE3890"/>
    <w:rsid w:val="00DE5568"/>
    <w:rsid w:val="00DE683D"/>
    <w:rsid w:val="00DE710E"/>
    <w:rsid w:val="00DE735F"/>
    <w:rsid w:val="00DF1638"/>
    <w:rsid w:val="00DF3995"/>
    <w:rsid w:val="00DF4596"/>
    <w:rsid w:val="00DF5D00"/>
    <w:rsid w:val="00DF6BDA"/>
    <w:rsid w:val="00E013CE"/>
    <w:rsid w:val="00E021E7"/>
    <w:rsid w:val="00E02373"/>
    <w:rsid w:val="00E05979"/>
    <w:rsid w:val="00E06356"/>
    <w:rsid w:val="00E06C31"/>
    <w:rsid w:val="00E07219"/>
    <w:rsid w:val="00E079F7"/>
    <w:rsid w:val="00E1103A"/>
    <w:rsid w:val="00E110E8"/>
    <w:rsid w:val="00E13183"/>
    <w:rsid w:val="00E14AD6"/>
    <w:rsid w:val="00E14D59"/>
    <w:rsid w:val="00E153B1"/>
    <w:rsid w:val="00E159CC"/>
    <w:rsid w:val="00E15BE7"/>
    <w:rsid w:val="00E208A5"/>
    <w:rsid w:val="00E218E7"/>
    <w:rsid w:val="00E21B74"/>
    <w:rsid w:val="00E23607"/>
    <w:rsid w:val="00E24876"/>
    <w:rsid w:val="00E24983"/>
    <w:rsid w:val="00E25EB7"/>
    <w:rsid w:val="00E27505"/>
    <w:rsid w:val="00E30135"/>
    <w:rsid w:val="00E32204"/>
    <w:rsid w:val="00E32605"/>
    <w:rsid w:val="00E327C0"/>
    <w:rsid w:val="00E33C85"/>
    <w:rsid w:val="00E3554D"/>
    <w:rsid w:val="00E35D85"/>
    <w:rsid w:val="00E40EDB"/>
    <w:rsid w:val="00E40F92"/>
    <w:rsid w:val="00E413D9"/>
    <w:rsid w:val="00E44553"/>
    <w:rsid w:val="00E46178"/>
    <w:rsid w:val="00E4619F"/>
    <w:rsid w:val="00E46258"/>
    <w:rsid w:val="00E4680B"/>
    <w:rsid w:val="00E52484"/>
    <w:rsid w:val="00E52AA5"/>
    <w:rsid w:val="00E53BE7"/>
    <w:rsid w:val="00E5524B"/>
    <w:rsid w:val="00E5548D"/>
    <w:rsid w:val="00E55D49"/>
    <w:rsid w:val="00E5600F"/>
    <w:rsid w:val="00E60CD1"/>
    <w:rsid w:val="00E61585"/>
    <w:rsid w:val="00E62F46"/>
    <w:rsid w:val="00E62F6E"/>
    <w:rsid w:val="00E63B16"/>
    <w:rsid w:val="00E6447E"/>
    <w:rsid w:val="00E71BA6"/>
    <w:rsid w:val="00E7498B"/>
    <w:rsid w:val="00E75E13"/>
    <w:rsid w:val="00E776F8"/>
    <w:rsid w:val="00E77B3F"/>
    <w:rsid w:val="00E8211A"/>
    <w:rsid w:val="00E82FF5"/>
    <w:rsid w:val="00E84393"/>
    <w:rsid w:val="00E84448"/>
    <w:rsid w:val="00E874BE"/>
    <w:rsid w:val="00E90BF7"/>
    <w:rsid w:val="00E91E2B"/>
    <w:rsid w:val="00E93D09"/>
    <w:rsid w:val="00E975AB"/>
    <w:rsid w:val="00EA35F4"/>
    <w:rsid w:val="00EA7368"/>
    <w:rsid w:val="00EB0A0F"/>
    <w:rsid w:val="00EB0BC4"/>
    <w:rsid w:val="00EB278D"/>
    <w:rsid w:val="00EB3265"/>
    <w:rsid w:val="00EB38D0"/>
    <w:rsid w:val="00EB3EF8"/>
    <w:rsid w:val="00EB5379"/>
    <w:rsid w:val="00EB7CAD"/>
    <w:rsid w:val="00EC1844"/>
    <w:rsid w:val="00EC355B"/>
    <w:rsid w:val="00EC5E3E"/>
    <w:rsid w:val="00EC620D"/>
    <w:rsid w:val="00EC7949"/>
    <w:rsid w:val="00ED11B8"/>
    <w:rsid w:val="00ED2B2E"/>
    <w:rsid w:val="00ED3C62"/>
    <w:rsid w:val="00ED477D"/>
    <w:rsid w:val="00ED6100"/>
    <w:rsid w:val="00ED61CD"/>
    <w:rsid w:val="00ED7DFD"/>
    <w:rsid w:val="00EE00EF"/>
    <w:rsid w:val="00EE0AC0"/>
    <w:rsid w:val="00EE14B5"/>
    <w:rsid w:val="00EE2246"/>
    <w:rsid w:val="00EE3AA0"/>
    <w:rsid w:val="00EE480E"/>
    <w:rsid w:val="00EE5C12"/>
    <w:rsid w:val="00EE6C99"/>
    <w:rsid w:val="00EE7093"/>
    <w:rsid w:val="00EF2A75"/>
    <w:rsid w:val="00EF2E60"/>
    <w:rsid w:val="00EF5049"/>
    <w:rsid w:val="00EF71CE"/>
    <w:rsid w:val="00F02FDB"/>
    <w:rsid w:val="00F04EC5"/>
    <w:rsid w:val="00F05582"/>
    <w:rsid w:val="00F0719D"/>
    <w:rsid w:val="00F141B8"/>
    <w:rsid w:val="00F14482"/>
    <w:rsid w:val="00F14793"/>
    <w:rsid w:val="00F15E9E"/>
    <w:rsid w:val="00F162E7"/>
    <w:rsid w:val="00F17093"/>
    <w:rsid w:val="00F1746A"/>
    <w:rsid w:val="00F17997"/>
    <w:rsid w:val="00F20BBD"/>
    <w:rsid w:val="00F21145"/>
    <w:rsid w:val="00F21FAC"/>
    <w:rsid w:val="00F2229B"/>
    <w:rsid w:val="00F223C1"/>
    <w:rsid w:val="00F2248C"/>
    <w:rsid w:val="00F22D6A"/>
    <w:rsid w:val="00F22DCD"/>
    <w:rsid w:val="00F23340"/>
    <w:rsid w:val="00F23FAB"/>
    <w:rsid w:val="00F248E3"/>
    <w:rsid w:val="00F24AC7"/>
    <w:rsid w:val="00F26620"/>
    <w:rsid w:val="00F32D49"/>
    <w:rsid w:val="00F33D9F"/>
    <w:rsid w:val="00F34ECA"/>
    <w:rsid w:val="00F36CE6"/>
    <w:rsid w:val="00F37341"/>
    <w:rsid w:val="00F40C56"/>
    <w:rsid w:val="00F428B3"/>
    <w:rsid w:val="00F43A63"/>
    <w:rsid w:val="00F452B8"/>
    <w:rsid w:val="00F467B9"/>
    <w:rsid w:val="00F508AA"/>
    <w:rsid w:val="00F51491"/>
    <w:rsid w:val="00F5200A"/>
    <w:rsid w:val="00F53D35"/>
    <w:rsid w:val="00F540B9"/>
    <w:rsid w:val="00F542FF"/>
    <w:rsid w:val="00F54713"/>
    <w:rsid w:val="00F550D9"/>
    <w:rsid w:val="00F552BB"/>
    <w:rsid w:val="00F556EF"/>
    <w:rsid w:val="00F55CD4"/>
    <w:rsid w:val="00F55F7B"/>
    <w:rsid w:val="00F5646F"/>
    <w:rsid w:val="00F57907"/>
    <w:rsid w:val="00F606FF"/>
    <w:rsid w:val="00F6126B"/>
    <w:rsid w:val="00F63697"/>
    <w:rsid w:val="00F638E8"/>
    <w:rsid w:val="00F6566D"/>
    <w:rsid w:val="00F65C70"/>
    <w:rsid w:val="00F6615F"/>
    <w:rsid w:val="00F66699"/>
    <w:rsid w:val="00F7025B"/>
    <w:rsid w:val="00F70E18"/>
    <w:rsid w:val="00F7109F"/>
    <w:rsid w:val="00F71926"/>
    <w:rsid w:val="00F71F38"/>
    <w:rsid w:val="00F724BA"/>
    <w:rsid w:val="00F7259F"/>
    <w:rsid w:val="00F74321"/>
    <w:rsid w:val="00F75CE6"/>
    <w:rsid w:val="00F7677B"/>
    <w:rsid w:val="00F80769"/>
    <w:rsid w:val="00F80BA5"/>
    <w:rsid w:val="00F81273"/>
    <w:rsid w:val="00F8291B"/>
    <w:rsid w:val="00F82C15"/>
    <w:rsid w:val="00F84B2D"/>
    <w:rsid w:val="00F85802"/>
    <w:rsid w:val="00F8650D"/>
    <w:rsid w:val="00F873A6"/>
    <w:rsid w:val="00F907AC"/>
    <w:rsid w:val="00F90E85"/>
    <w:rsid w:val="00F928A2"/>
    <w:rsid w:val="00F95F69"/>
    <w:rsid w:val="00F95F79"/>
    <w:rsid w:val="00FA0726"/>
    <w:rsid w:val="00FA1500"/>
    <w:rsid w:val="00FA1EAE"/>
    <w:rsid w:val="00FA3894"/>
    <w:rsid w:val="00FA5023"/>
    <w:rsid w:val="00FA5E6D"/>
    <w:rsid w:val="00FB0D89"/>
    <w:rsid w:val="00FB0DDB"/>
    <w:rsid w:val="00FB1EAD"/>
    <w:rsid w:val="00FB35A0"/>
    <w:rsid w:val="00FB3848"/>
    <w:rsid w:val="00FB38B4"/>
    <w:rsid w:val="00FB4CCB"/>
    <w:rsid w:val="00FB4E68"/>
    <w:rsid w:val="00FB5E3D"/>
    <w:rsid w:val="00FB6018"/>
    <w:rsid w:val="00FB7CFC"/>
    <w:rsid w:val="00FC2F21"/>
    <w:rsid w:val="00FC4418"/>
    <w:rsid w:val="00FC45D1"/>
    <w:rsid w:val="00FC5474"/>
    <w:rsid w:val="00FC5613"/>
    <w:rsid w:val="00FC5ABF"/>
    <w:rsid w:val="00FC7E3B"/>
    <w:rsid w:val="00FD1098"/>
    <w:rsid w:val="00FD22B8"/>
    <w:rsid w:val="00FD2F35"/>
    <w:rsid w:val="00FD4238"/>
    <w:rsid w:val="00FD5C08"/>
    <w:rsid w:val="00FD6DDB"/>
    <w:rsid w:val="00FE0174"/>
    <w:rsid w:val="00FE0436"/>
    <w:rsid w:val="00FE1293"/>
    <w:rsid w:val="00FE2391"/>
    <w:rsid w:val="00FE25A3"/>
    <w:rsid w:val="00FE2FE5"/>
    <w:rsid w:val="00FE3A94"/>
    <w:rsid w:val="00FE420E"/>
    <w:rsid w:val="00FE72FE"/>
    <w:rsid w:val="00FF0075"/>
    <w:rsid w:val="00FF09D9"/>
    <w:rsid w:val="00FF1AAF"/>
    <w:rsid w:val="00FF2B71"/>
    <w:rsid w:val="00FF2D86"/>
    <w:rsid w:val="00FF2DE2"/>
    <w:rsid w:val="00FF30F9"/>
    <w:rsid w:val="00FF6A00"/>
    <w:rsid w:val="00FF7089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Pr>
      <w:sz w:val="24"/>
      <w:szCs w:val="24"/>
    </w:rPr>
  </w:style>
  <w:style w:type="paragraph" w:styleId="1">
    <w:name w:val="heading 1"/>
    <w:basedOn w:val="a3"/>
    <w:next w:val="a3"/>
    <w:link w:val="10"/>
    <w:qFormat/>
    <w:rsid w:val="00224A5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3"/>
    <w:next w:val="a3"/>
    <w:link w:val="22"/>
    <w:qFormat/>
    <w:rsid w:val="00224A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3"/>
    <w:next w:val="a3"/>
    <w:link w:val="32"/>
    <w:uiPriority w:val="9"/>
    <w:qFormat/>
    <w:rsid w:val="009E1E8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3"/>
    <w:next w:val="a3"/>
    <w:link w:val="42"/>
    <w:autoRedefine/>
    <w:qFormat/>
    <w:rsid w:val="00D233F8"/>
    <w:pPr>
      <w:keepNext/>
      <w:numPr>
        <w:ilvl w:val="3"/>
        <w:numId w:val="15"/>
      </w:numPr>
      <w:spacing w:before="240" w:after="60"/>
      <w:outlineLvl w:val="3"/>
    </w:pPr>
    <w:rPr>
      <w:rFonts w:ascii="Arial" w:hAnsi="Arial"/>
      <w:bCs/>
      <w:i/>
      <w:sz w:val="20"/>
      <w:szCs w:val="28"/>
    </w:rPr>
  </w:style>
  <w:style w:type="paragraph" w:styleId="51">
    <w:name w:val="heading 5"/>
    <w:basedOn w:val="a3"/>
    <w:next w:val="a3"/>
    <w:link w:val="52"/>
    <w:qFormat/>
    <w:rsid w:val="001254FD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qFormat/>
    <w:rsid w:val="001254FD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qFormat/>
    <w:rsid w:val="001254FD"/>
    <w:pPr>
      <w:numPr>
        <w:ilvl w:val="6"/>
        <w:numId w:val="15"/>
      </w:numPr>
      <w:spacing w:before="240" w:after="60"/>
      <w:outlineLvl w:val="6"/>
    </w:pPr>
  </w:style>
  <w:style w:type="paragraph" w:styleId="8">
    <w:name w:val="heading 8"/>
    <w:basedOn w:val="a3"/>
    <w:next w:val="a3"/>
    <w:link w:val="80"/>
    <w:qFormat/>
    <w:rsid w:val="001254FD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3"/>
    <w:next w:val="a3"/>
    <w:link w:val="90"/>
    <w:qFormat/>
    <w:rsid w:val="001254FD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12">
    <w:name w:val="S_Заголовок1"/>
    <w:basedOn w:val="a3"/>
    <w:next w:val="S4"/>
    <w:rsid w:val="0032709B"/>
    <w:pPr>
      <w:keepNext/>
      <w:pageBreakBefore/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22">
    <w:name w:val="S_Заголовок2"/>
    <w:basedOn w:val="a3"/>
    <w:next w:val="S4"/>
    <w:rsid w:val="00B115FC"/>
    <w:pPr>
      <w:keepNext/>
      <w:spacing w:before="360"/>
      <w:jc w:val="both"/>
      <w:outlineLvl w:val="1"/>
    </w:pPr>
    <w:rPr>
      <w:rFonts w:ascii="Arial" w:hAnsi="Arial"/>
      <w:b/>
      <w:caps/>
    </w:rPr>
  </w:style>
  <w:style w:type="paragraph" w:customStyle="1" w:styleId="S4">
    <w:name w:val="S_Обычный"/>
    <w:basedOn w:val="a3"/>
    <w:link w:val="S5"/>
    <w:rsid w:val="00A01C46"/>
    <w:pPr>
      <w:widowControl w:val="0"/>
      <w:tabs>
        <w:tab w:val="left" w:pos="1690"/>
      </w:tabs>
      <w:spacing w:before="240"/>
      <w:jc w:val="both"/>
    </w:pPr>
  </w:style>
  <w:style w:type="paragraph" w:customStyle="1" w:styleId="S0">
    <w:name w:val="S_СписокМ_Обычный"/>
    <w:basedOn w:val="a3"/>
    <w:next w:val="S4"/>
    <w:link w:val="S6"/>
    <w:rsid w:val="00D41440"/>
    <w:pPr>
      <w:numPr>
        <w:numId w:val="16"/>
      </w:numPr>
      <w:tabs>
        <w:tab w:val="left" w:pos="902"/>
      </w:tabs>
      <w:spacing w:before="120" w:after="120"/>
      <w:jc w:val="both"/>
    </w:pPr>
    <w:rPr>
      <w:lang w:val="x-none" w:eastAsia="x-none"/>
    </w:rPr>
  </w:style>
  <w:style w:type="paragraph" w:customStyle="1" w:styleId="S1">
    <w:name w:val="S_Заголовок1_СписокН"/>
    <w:basedOn w:val="S12"/>
    <w:next w:val="S4"/>
    <w:rsid w:val="00B115FC"/>
    <w:pPr>
      <w:numPr>
        <w:numId w:val="15"/>
      </w:numPr>
    </w:pPr>
  </w:style>
  <w:style w:type="paragraph" w:customStyle="1" w:styleId="S20">
    <w:name w:val="S_Заголовок2_СписокН"/>
    <w:basedOn w:val="S22"/>
    <w:next w:val="S4"/>
    <w:rsid w:val="001254FD"/>
    <w:pPr>
      <w:numPr>
        <w:ilvl w:val="1"/>
        <w:numId w:val="15"/>
      </w:numPr>
    </w:pPr>
  </w:style>
  <w:style w:type="paragraph" w:customStyle="1" w:styleId="S7">
    <w:name w:val="S_Термин"/>
    <w:basedOn w:val="a3"/>
    <w:next w:val="S4"/>
    <w:link w:val="S8"/>
    <w:rsid w:val="00224A50"/>
    <w:pPr>
      <w:jc w:val="both"/>
    </w:pPr>
    <w:rPr>
      <w:rFonts w:ascii="Arial" w:hAnsi="Arial"/>
      <w:b/>
      <w:i/>
      <w:caps/>
      <w:sz w:val="20"/>
      <w:szCs w:val="20"/>
    </w:rPr>
  </w:style>
  <w:style w:type="paragraph" w:styleId="11">
    <w:name w:val="toc 1"/>
    <w:basedOn w:val="a3"/>
    <w:next w:val="a3"/>
    <w:autoRedefine/>
    <w:uiPriority w:val="39"/>
    <w:qFormat/>
    <w:rsid w:val="00F550D9"/>
    <w:pPr>
      <w:tabs>
        <w:tab w:val="right" w:leader="dot" w:pos="9628"/>
      </w:tabs>
      <w:spacing w:before="120"/>
      <w:jc w:val="both"/>
    </w:pPr>
    <w:rPr>
      <w:rFonts w:ascii="Arial" w:hAnsi="Arial"/>
      <w:b/>
      <w:bCs/>
      <w:caps/>
      <w:sz w:val="20"/>
      <w:szCs w:val="20"/>
    </w:rPr>
  </w:style>
  <w:style w:type="paragraph" w:styleId="53">
    <w:name w:val="index 5"/>
    <w:basedOn w:val="a3"/>
    <w:next w:val="a3"/>
    <w:autoRedefine/>
    <w:semiHidden/>
    <w:rsid w:val="00224A50"/>
    <w:pPr>
      <w:ind w:left="1200" w:hanging="240"/>
    </w:pPr>
  </w:style>
  <w:style w:type="paragraph" w:styleId="23">
    <w:name w:val="toc 2"/>
    <w:basedOn w:val="a3"/>
    <w:next w:val="a3"/>
    <w:autoRedefine/>
    <w:uiPriority w:val="39"/>
    <w:qFormat/>
    <w:rsid w:val="00E44553"/>
    <w:pPr>
      <w:tabs>
        <w:tab w:val="left" w:pos="720"/>
        <w:tab w:val="right" w:leader="dot" w:pos="9628"/>
      </w:tabs>
      <w:spacing w:before="120"/>
      <w:ind w:left="238"/>
      <w:jc w:val="both"/>
    </w:pPr>
    <w:rPr>
      <w:rFonts w:ascii="Arial" w:hAnsi="Arial"/>
      <w:b/>
      <w:caps/>
      <w:sz w:val="18"/>
      <w:szCs w:val="18"/>
    </w:rPr>
  </w:style>
  <w:style w:type="paragraph" w:styleId="33">
    <w:name w:val="toc 3"/>
    <w:basedOn w:val="a3"/>
    <w:next w:val="a3"/>
    <w:autoRedefine/>
    <w:uiPriority w:val="39"/>
    <w:semiHidden/>
    <w:qFormat/>
    <w:rsid w:val="00F550D9"/>
    <w:pPr>
      <w:spacing w:before="120"/>
      <w:ind w:left="482"/>
      <w:jc w:val="both"/>
    </w:pPr>
    <w:rPr>
      <w:rFonts w:ascii="Arial" w:hAnsi="Arial"/>
      <w:i/>
      <w:iCs/>
      <w:caps/>
      <w:sz w:val="16"/>
      <w:szCs w:val="16"/>
    </w:rPr>
  </w:style>
  <w:style w:type="paragraph" w:styleId="43">
    <w:name w:val="toc 4"/>
    <w:basedOn w:val="a3"/>
    <w:next w:val="a3"/>
    <w:autoRedefine/>
    <w:uiPriority w:val="39"/>
    <w:rsid w:val="00224A50"/>
    <w:pPr>
      <w:ind w:left="720"/>
    </w:pPr>
    <w:rPr>
      <w:sz w:val="18"/>
      <w:szCs w:val="18"/>
    </w:rPr>
  </w:style>
  <w:style w:type="paragraph" w:styleId="54">
    <w:name w:val="toc 5"/>
    <w:basedOn w:val="a3"/>
    <w:next w:val="a3"/>
    <w:autoRedefine/>
    <w:semiHidden/>
    <w:rsid w:val="00224A50"/>
    <w:pPr>
      <w:ind w:left="960"/>
    </w:pPr>
    <w:rPr>
      <w:sz w:val="18"/>
      <w:szCs w:val="18"/>
    </w:rPr>
  </w:style>
  <w:style w:type="paragraph" w:styleId="61">
    <w:name w:val="toc 6"/>
    <w:basedOn w:val="a3"/>
    <w:next w:val="a3"/>
    <w:autoRedefine/>
    <w:semiHidden/>
    <w:rsid w:val="00224A50"/>
    <w:pPr>
      <w:ind w:left="1200"/>
    </w:pPr>
    <w:rPr>
      <w:sz w:val="18"/>
      <w:szCs w:val="18"/>
    </w:rPr>
  </w:style>
  <w:style w:type="paragraph" w:styleId="71">
    <w:name w:val="toc 7"/>
    <w:basedOn w:val="a3"/>
    <w:next w:val="a3"/>
    <w:autoRedefine/>
    <w:semiHidden/>
    <w:rsid w:val="00224A50"/>
    <w:pPr>
      <w:ind w:left="1440"/>
    </w:pPr>
    <w:rPr>
      <w:sz w:val="18"/>
      <w:szCs w:val="18"/>
    </w:rPr>
  </w:style>
  <w:style w:type="paragraph" w:styleId="81">
    <w:name w:val="toc 8"/>
    <w:basedOn w:val="a3"/>
    <w:next w:val="a3"/>
    <w:autoRedefine/>
    <w:semiHidden/>
    <w:rsid w:val="00224A50"/>
    <w:pPr>
      <w:ind w:left="1680"/>
    </w:pPr>
    <w:rPr>
      <w:sz w:val="18"/>
      <w:szCs w:val="18"/>
    </w:rPr>
  </w:style>
  <w:style w:type="paragraph" w:styleId="91">
    <w:name w:val="toc 9"/>
    <w:basedOn w:val="a3"/>
    <w:next w:val="a3"/>
    <w:autoRedefine/>
    <w:semiHidden/>
    <w:rsid w:val="00224A50"/>
    <w:pPr>
      <w:ind w:left="1920"/>
    </w:pPr>
    <w:rPr>
      <w:sz w:val="18"/>
      <w:szCs w:val="18"/>
    </w:rPr>
  </w:style>
  <w:style w:type="paragraph" w:customStyle="1" w:styleId="S30">
    <w:name w:val="S_Заголовок3_СписокН"/>
    <w:basedOn w:val="a3"/>
    <w:next w:val="S4"/>
    <w:rsid w:val="00B115FC"/>
    <w:pPr>
      <w:keepNext/>
      <w:numPr>
        <w:ilvl w:val="2"/>
        <w:numId w:val="15"/>
      </w:numPr>
      <w:spacing w:before="240"/>
      <w:jc w:val="both"/>
    </w:pPr>
    <w:rPr>
      <w:rFonts w:ascii="Arial" w:hAnsi="Arial"/>
      <w:b/>
      <w:i/>
      <w:caps/>
      <w:sz w:val="20"/>
      <w:szCs w:val="20"/>
    </w:rPr>
  </w:style>
  <w:style w:type="paragraph" w:customStyle="1" w:styleId="S21">
    <w:name w:val="S_Заголовок2_Прил_СписокН"/>
    <w:basedOn w:val="S4"/>
    <w:next w:val="S4"/>
    <w:rsid w:val="003C2466"/>
    <w:pPr>
      <w:keepNext/>
      <w:keepLines/>
      <w:numPr>
        <w:ilvl w:val="2"/>
        <w:numId w:val="20"/>
      </w:numPr>
      <w:tabs>
        <w:tab w:val="clear" w:pos="1690"/>
        <w:tab w:val="left" w:pos="720"/>
      </w:tabs>
      <w:jc w:val="left"/>
      <w:outlineLvl w:val="2"/>
    </w:pPr>
    <w:rPr>
      <w:rFonts w:ascii="Arial" w:hAnsi="Arial"/>
      <w:b/>
      <w:caps/>
      <w:szCs w:val="20"/>
    </w:rPr>
  </w:style>
  <w:style w:type="paragraph" w:customStyle="1" w:styleId="S9">
    <w:name w:val="S_Примечание"/>
    <w:basedOn w:val="S4"/>
    <w:next w:val="S4"/>
    <w:rsid w:val="006F35B5"/>
    <w:pPr>
      <w:spacing w:before="120"/>
      <w:ind w:left="567"/>
    </w:pPr>
    <w:rPr>
      <w:i/>
      <w:u w:val="single"/>
    </w:rPr>
  </w:style>
  <w:style w:type="paragraph" w:customStyle="1" w:styleId="Sa">
    <w:name w:val="S_ПримечаниеТекст"/>
    <w:basedOn w:val="S4"/>
    <w:next w:val="S4"/>
    <w:rsid w:val="006F35B5"/>
    <w:pPr>
      <w:spacing w:before="120"/>
      <w:ind w:left="567"/>
    </w:pPr>
    <w:rPr>
      <w:i/>
    </w:rPr>
  </w:style>
  <w:style w:type="paragraph" w:customStyle="1" w:styleId="Sb">
    <w:name w:val="S_Сноска"/>
    <w:basedOn w:val="S4"/>
    <w:next w:val="S4"/>
    <w:rsid w:val="006F35B5"/>
    <w:pPr>
      <w:spacing w:before="120"/>
    </w:pPr>
    <w:rPr>
      <w:rFonts w:ascii="Arial" w:hAnsi="Arial"/>
      <w:sz w:val="16"/>
    </w:rPr>
  </w:style>
  <w:style w:type="paragraph" w:customStyle="1" w:styleId="Sc">
    <w:name w:val="S_НазваниеРисунка"/>
    <w:basedOn w:val="a3"/>
    <w:next w:val="S4"/>
    <w:rsid w:val="0032709B"/>
    <w:pPr>
      <w:spacing w:before="120" w:after="120"/>
      <w:jc w:val="center"/>
    </w:pPr>
    <w:rPr>
      <w:rFonts w:ascii="Arial" w:hAnsi="Arial"/>
      <w:b/>
      <w:sz w:val="20"/>
    </w:rPr>
  </w:style>
  <w:style w:type="paragraph" w:customStyle="1" w:styleId="Sd">
    <w:name w:val="S_Гиперссылка"/>
    <w:basedOn w:val="S4"/>
    <w:rsid w:val="00774F5E"/>
    <w:rPr>
      <w:color w:val="0000FF"/>
      <w:u w:val="single"/>
    </w:rPr>
  </w:style>
  <w:style w:type="paragraph" w:customStyle="1" w:styleId="Se">
    <w:name w:val="S_НазваниеТаблицы"/>
    <w:basedOn w:val="S4"/>
    <w:next w:val="S4"/>
    <w:rsid w:val="00B115FC"/>
    <w:pPr>
      <w:keepNext/>
      <w:spacing w:before="0"/>
      <w:jc w:val="right"/>
    </w:pPr>
    <w:rPr>
      <w:rFonts w:ascii="Arial" w:hAnsi="Arial"/>
      <w:b/>
      <w:sz w:val="20"/>
    </w:rPr>
  </w:style>
  <w:style w:type="paragraph" w:customStyle="1" w:styleId="S13">
    <w:name w:val="S_ТекстВТаблице1"/>
    <w:basedOn w:val="S4"/>
    <w:next w:val="S4"/>
    <w:rsid w:val="006F35B5"/>
    <w:pPr>
      <w:spacing w:before="120"/>
      <w:jc w:val="left"/>
    </w:pPr>
    <w:rPr>
      <w:szCs w:val="28"/>
    </w:rPr>
  </w:style>
  <w:style w:type="paragraph" w:customStyle="1" w:styleId="S23">
    <w:name w:val="S_ТекстВТаблице2"/>
    <w:basedOn w:val="S4"/>
    <w:next w:val="S4"/>
    <w:rsid w:val="006F35B5"/>
    <w:pPr>
      <w:spacing w:before="120"/>
      <w:jc w:val="left"/>
    </w:pPr>
    <w:rPr>
      <w:sz w:val="20"/>
    </w:rPr>
  </w:style>
  <w:style w:type="paragraph" w:customStyle="1" w:styleId="S31">
    <w:name w:val="S_ТекстВТаблице3"/>
    <w:basedOn w:val="S4"/>
    <w:next w:val="S4"/>
    <w:rsid w:val="006F35B5"/>
    <w:pPr>
      <w:spacing w:before="120"/>
      <w:jc w:val="left"/>
    </w:pPr>
    <w:rPr>
      <w:sz w:val="16"/>
    </w:rPr>
  </w:style>
  <w:style w:type="table" w:styleId="a7">
    <w:name w:val="Table Grid"/>
    <w:basedOn w:val="a5"/>
    <w:uiPriority w:val="59"/>
    <w:rsid w:val="00632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4">
    <w:name w:val="S_ЗаголовкиТаблицы1"/>
    <w:basedOn w:val="S4"/>
    <w:rsid w:val="001B0862"/>
    <w:pPr>
      <w:keepNext/>
      <w:spacing w:before="120" w:after="120"/>
      <w:jc w:val="center"/>
    </w:pPr>
    <w:rPr>
      <w:rFonts w:ascii="Arial" w:hAnsi="Arial"/>
      <w:b/>
      <w:caps/>
      <w:sz w:val="16"/>
      <w:szCs w:val="16"/>
    </w:rPr>
  </w:style>
  <w:style w:type="paragraph" w:customStyle="1" w:styleId="S24">
    <w:name w:val="S_ЗаголовкиТаблицы2"/>
    <w:basedOn w:val="S4"/>
    <w:rsid w:val="00B115FC"/>
    <w:pPr>
      <w:spacing w:before="120" w:after="120"/>
      <w:jc w:val="center"/>
    </w:pPr>
    <w:rPr>
      <w:rFonts w:ascii="Arial" w:hAnsi="Arial"/>
      <w:b/>
      <w:sz w:val="14"/>
    </w:rPr>
  </w:style>
  <w:style w:type="table" w:customStyle="1" w:styleId="Sf">
    <w:name w:val="S_Таблица"/>
    <w:basedOn w:val="a5"/>
    <w:rsid w:val="00FD22B8"/>
    <w:rPr>
      <w:sz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ascii="Arial" w:hAnsi="Arial"/>
        <w:b/>
        <w:sz w:val="16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shd w:val="clear" w:color="auto" w:fill="E7CF6E"/>
        <w:vAlign w:val="center"/>
      </w:tcPr>
    </w:tblStylePr>
  </w:style>
  <w:style w:type="paragraph" w:styleId="a8">
    <w:name w:val="caption"/>
    <w:basedOn w:val="a3"/>
    <w:next w:val="a3"/>
    <w:autoRedefine/>
    <w:uiPriority w:val="35"/>
    <w:qFormat/>
    <w:rsid w:val="009D11F3"/>
    <w:pPr>
      <w:jc w:val="center"/>
    </w:pPr>
    <w:rPr>
      <w:b/>
      <w:bCs/>
      <w:sz w:val="20"/>
      <w:szCs w:val="20"/>
    </w:rPr>
  </w:style>
  <w:style w:type="paragraph" w:styleId="a9">
    <w:name w:val="header"/>
    <w:basedOn w:val="a3"/>
    <w:link w:val="aa"/>
    <w:uiPriority w:val="99"/>
    <w:rsid w:val="00ED477D"/>
    <w:pPr>
      <w:tabs>
        <w:tab w:val="center" w:pos="4677"/>
        <w:tab w:val="right" w:pos="9355"/>
      </w:tabs>
    </w:pPr>
  </w:style>
  <w:style w:type="paragraph" w:styleId="ab">
    <w:name w:val="footer"/>
    <w:basedOn w:val="a3"/>
    <w:link w:val="ac"/>
    <w:uiPriority w:val="99"/>
    <w:rsid w:val="00ED477D"/>
    <w:pPr>
      <w:tabs>
        <w:tab w:val="center" w:pos="4677"/>
        <w:tab w:val="right" w:pos="9355"/>
      </w:tabs>
    </w:pPr>
  </w:style>
  <w:style w:type="character" w:styleId="ad">
    <w:name w:val="Hyperlink"/>
    <w:uiPriority w:val="99"/>
    <w:rsid w:val="00855B8C"/>
    <w:rPr>
      <w:color w:val="0000FF"/>
      <w:u w:val="single"/>
    </w:rPr>
  </w:style>
  <w:style w:type="paragraph" w:customStyle="1" w:styleId="Sf0">
    <w:name w:val="S_ВерхКолонтитулТекст"/>
    <w:basedOn w:val="S4"/>
    <w:next w:val="S4"/>
    <w:rsid w:val="00B115FC"/>
    <w:pPr>
      <w:spacing w:before="0"/>
      <w:jc w:val="right"/>
    </w:pPr>
    <w:rPr>
      <w:rFonts w:ascii="Arial" w:hAnsi="Arial"/>
      <w:b/>
      <w:caps/>
      <w:sz w:val="10"/>
      <w:szCs w:val="10"/>
    </w:rPr>
  </w:style>
  <w:style w:type="paragraph" w:customStyle="1" w:styleId="Sf1">
    <w:name w:val="S_НижнКолонтПрав"/>
    <w:basedOn w:val="S4"/>
    <w:next w:val="S4"/>
    <w:rsid w:val="00B115FC"/>
    <w:pPr>
      <w:spacing w:before="0"/>
      <w:jc w:val="right"/>
    </w:pPr>
    <w:rPr>
      <w:rFonts w:ascii="Arial" w:hAnsi="Arial"/>
      <w:b/>
      <w:caps/>
      <w:sz w:val="12"/>
      <w:szCs w:val="12"/>
    </w:rPr>
  </w:style>
  <w:style w:type="paragraph" w:customStyle="1" w:styleId="Sf2">
    <w:name w:val="S_НижнКолонтЛев"/>
    <w:basedOn w:val="S4"/>
    <w:next w:val="S4"/>
    <w:rsid w:val="00B115FC"/>
    <w:pPr>
      <w:spacing w:before="0"/>
      <w:jc w:val="left"/>
    </w:pPr>
    <w:rPr>
      <w:rFonts w:ascii="Arial" w:hAnsi="Arial"/>
      <w:b/>
      <w:caps/>
      <w:sz w:val="10"/>
      <w:szCs w:val="10"/>
    </w:rPr>
  </w:style>
  <w:style w:type="paragraph" w:styleId="34">
    <w:name w:val="List 3"/>
    <w:basedOn w:val="a3"/>
    <w:semiHidden/>
    <w:rsid w:val="00855B8C"/>
    <w:pPr>
      <w:ind w:left="849" w:hanging="283"/>
    </w:pPr>
  </w:style>
  <w:style w:type="paragraph" w:styleId="44">
    <w:name w:val="List 4"/>
    <w:basedOn w:val="a3"/>
    <w:semiHidden/>
    <w:rsid w:val="00855B8C"/>
    <w:pPr>
      <w:ind w:left="1132" w:hanging="283"/>
    </w:pPr>
  </w:style>
  <w:style w:type="paragraph" w:customStyle="1" w:styleId="Sf3">
    <w:name w:val="S_Содержание"/>
    <w:basedOn w:val="S4"/>
    <w:next w:val="S4"/>
    <w:rsid w:val="0009048B"/>
    <w:pPr>
      <w:spacing w:after="120"/>
    </w:pPr>
    <w:rPr>
      <w:rFonts w:ascii="Arial" w:hAnsi="Arial"/>
      <w:b/>
      <w:caps/>
      <w:color w:val="AF931D"/>
      <w:sz w:val="32"/>
      <w:szCs w:val="32"/>
    </w:rPr>
  </w:style>
  <w:style w:type="paragraph" w:customStyle="1" w:styleId="S15">
    <w:name w:val="S_ТекстСодержания1"/>
    <w:basedOn w:val="S4"/>
    <w:next w:val="S4"/>
    <w:link w:val="S16"/>
    <w:rsid w:val="003D7444"/>
    <w:pPr>
      <w:spacing w:before="120"/>
    </w:pPr>
    <w:rPr>
      <w:rFonts w:ascii="Arial" w:hAnsi="Arial"/>
      <w:b/>
      <w:caps/>
    </w:rPr>
  </w:style>
  <w:style w:type="character" w:customStyle="1" w:styleId="S5">
    <w:name w:val="S_Обычный Знак"/>
    <w:link w:val="S4"/>
    <w:rsid w:val="00A01C46"/>
    <w:rPr>
      <w:sz w:val="24"/>
      <w:szCs w:val="24"/>
      <w:lang w:val="ru-RU" w:eastAsia="ru-RU" w:bidi="ar-SA"/>
    </w:rPr>
  </w:style>
  <w:style w:type="character" w:customStyle="1" w:styleId="S16">
    <w:name w:val="S_ТекстСодержания1 Знак"/>
    <w:link w:val="S15"/>
    <w:rsid w:val="003D7444"/>
    <w:rPr>
      <w:rFonts w:ascii="Arial" w:hAnsi="Arial"/>
      <w:b/>
      <w:caps/>
      <w:sz w:val="24"/>
      <w:szCs w:val="24"/>
      <w:lang w:val="ru-RU" w:eastAsia="ru-RU" w:bidi="ar-SA"/>
    </w:rPr>
  </w:style>
  <w:style w:type="numbering" w:styleId="111111">
    <w:name w:val="Outline List 2"/>
    <w:basedOn w:val="a6"/>
    <w:semiHidden/>
    <w:rsid w:val="00BE368B"/>
    <w:pPr>
      <w:numPr>
        <w:numId w:val="12"/>
      </w:numPr>
    </w:pPr>
  </w:style>
  <w:style w:type="numbering" w:styleId="1ai">
    <w:name w:val="Outline List 1"/>
    <w:basedOn w:val="a6"/>
    <w:semiHidden/>
    <w:rsid w:val="00BE368B"/>
    <w:pPr>
      <w:numPr>
        <w:numId w:val="13"/>
      </w:numPr>
    </w:pPr>
  </w:style>
  <w:style w:type="paragraph" w:styleId="HTML">
    <w:name w:val="HTML Address"/>
    <w:basedOn w:val="a3"/>
    <w:semiHidden/>
    <w:rsid w:val="00BE368B"/>
    <w:rPr>
      <w:i/>
      <w:iCs/>
    </w:rPr>
  </w:style>
  <w:style w:type="paragraph" w:styleId="ae">
    <w:name w:val="envelope address"/>
    <w:basedOn w:val="a3"/>
    <w:semiHidden/>
    <w:rsid w:val="00BE368B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4"/>
    <w:semiHidden/>
    <w:rsid w:val="00BE368B"/>
  </w:style>
  <w:style w:type="table" w:styleId="-10">
    <w:name w:val="Table Web 1"/>
    <w:basedOn w:val="a5"/>
    <w:semiHidden/>
    <w:rsid w:val="00BE368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5"/>
    <w:semiHidden/>
    <w:rsid w:val="00BE368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5"/>
    <w:semiHidden/>
    <w:rsid w:val="00BE368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">
    <w:name w:val="Emphasis"/>
    <w:qFormat/>
    <w:rsid w:val="00BE368B"/>
    <w:rPr>
      <w:i/>
      <w:iCs/>
    </w:rPr>
  </w:style>
  <w:style w:type="paragraph" w:styleId="af0">
    <w:name w:val="Date"/>
    <w:basedOn w:val="a3"/>
    <w:next w:val="a3"/>
    <w:semiHidden/>
    <w:rsid w:val="00BE368B"/>
  </w:style>
  <w:style w:type="paragraph" w:styleId="af1">
    <w:name w:val="Note Heading"/>
    <w:basedOn w:val="a3"/>
    <w:next w:val="a3"/>
    <w:semiHidden/>
    <w:rsid w:val="00BE368B"/>
  </w:style>
  <w:style w:type="table" w:styleId="af2">
    <w:name w:val="Table Elegant"/>
    <w:basedOn w:val="a5"/>
    <w:semiHidden/>
    <w:rsid w:val="00BE368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5"/>
    <w:semiHidden/>
    <w:rsid w:val="00BE368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ubtle 2"/>
    <w:basedOn w:val="a5"/>
    <w:semiHidden/>
    <w:rsid w:val="00BE368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BE368B"/>
    <w:rPr>
      <w:rFonts w:ascii="Courier New" w:hAnsi="Courier New" w:cs="Courier New"/>
      <w:sz w:val="20"/>
      <w:szCs w:val="20"/>
    </w:rPr>
  </w:style>
  <w:style w:type="table" w:styleId="13">
    <w:name w:val="Table Classic 1"/>
    <w:basedOn w:val="a5"/>
    <w:semiHidden/>
    <w:rsid w:val="00BE36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5"/>
    <w:semiHidden/>
    <w:rsid w:val="00BE36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5"/>
    <w:semiHidden/>
    <w:rsid w:val="00BE36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5"/>
    <w:semiHidden/>
    <w:rsid w:val="00BE368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BE368B"/>
    <w:rPr>
      <w:rFonts w:ascii="Courier New" w:hAnsi="Courier New" w:cs="Courier New"/>
      <w:sz w:val="20"/>
      <w:szCs w:val="20"/>
    </w:rPr>
  </w:style>
  <w:style w:type="paragraph" w:styleId="af3">
    <w:name w:val="Body Text"/>
    <w:basedOn w:val="a3"/>
    <w:semiHidden/>
    <w:rsid w:val="00BE368B"/>
    <w:pPr>
      <w:spacing w:after="120"/>
    </w:pPr>
  </w:style>
  <w:style w:type="paragraph" w:styleId="af4">
    <w:name w:val="Body Text First Indent"/>
    <w:basedOn w:val="af3"/>
    <w:semiHidden/>
    <w:rsid w:val="00BE368B"/>
    <w:pPr>
      <w:ind w:firstLine="210"/>
    </w:pPr>
  </w:style>
  <w:style w:type="paragraph" w:styleId="af5">
    <w:name w:val="Body Text Indent"/>
    <w:basedOn w:val="a3"/>
    <w:semiHidden/>
    <w:rsid w:val="00BE368B"/>
    <w:pPr>
      <w:spacing w:after="120"/>
      <w:ind w:left="283"/>
    </w:pPr>
  </w:style>
  <w:style w:type="paragraph" w:styleId="26">
    <w:name w:val="Body Text First Indent 2"/>
    <w:basedOn w:val="af5"/>
    <w:semiHidden/>
    <w:rsid w:val="00BE368B"/>
    <w:pPr>
      <w:ind w:firstLine="210"/>
    </w:pPr>
  </w:style>
  <w:style w:type="paragraph" w:styleId="a0">
    <w:name w:val="List Bullet"/>
    <w:basedOn w:val="a3"/>
    <w:semiHidden/>
    <w:rsid w:val="00BE368B"/>
    <w:pPr>
      <w:numPr>
        <w:numId w:val="1"/>
      </w:numPr>
    </w:pPr>
  </w:style>
  <w:style w:type="paragraph" w:styleId="20">
    <w:name w:val="List Bullet 2"/>
    <w:basedOn w:val="a3"/>
    <w:semiHidden/>
    <w:rsid w:val="00BE368B"/>
    <w:pPr>
      <w:numPr>
        <w:numId w:val="2"/>
      </w:numPr>
    </w:pPr>
  </w:style>
  <w:style w:type="paragraph" w:styleId="30">
    <w:name w:val="List Bullet 3"/>
    <w:basedOn w:val="a3"/>
    <w:rsid w:val="00BE368B"/>
    <w:pPr>
      <w:numPr>
        <w:numId w:val="3"/>
      </w:numPr>
    </w:pPr>
  </w:style>
  <w:style w:type="paragraph" w:styleId="40">
    <w:name w:val="List Bullet 4"/>
    <w:basedOn w:val="a3"/>
    <w:semiHidden/>
    <w:rsid w:val="00BE368B"/>
    <w:pPr>
      <w:numPr>
        <w:numId w:val="4"/>
      </w:numPr>
    </w:pPr>
  </w:style>
  <w:style w:type="paragraph" w:styleId="50">
    <w:name w:val="List Bullet 5"/>
    <w:basedOn w:val="a3"/>
    <w:semiHidden/>
    <w:rsid w:val="00BE368B"/>
    <w:pPr>
      <w:numPr>
        <w:numId w:val="5"/>
      </w:numPr>
    </w:pPr>
  </w:style>
  <w:style w:type="paragraph" w:styleId="af6">
    <w:name w:val="Title"/>
    <w:basedOn w:val="a3"/>
    <w:link w:val="af7"/>
    <w:qFormat/>
    <w:rsid w:val="00BE36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8">
    <w:name w:val="page number"/>
    <w:basedOn w:val="a4"/>
    <w:semiHidden/>
    <w:rsid w:val="00BE368B"/>
  </w:style>
  <w:style w:type="character" w:styleId="af9">
    <w:name w:val="line number"/>
    <w:basedOn w:val="a4"/>
    <w:semiHidden/>
    <w:rsid w:val="00BE368B"/>
  </w:style>
  <w:style w:type="paragraph" w:styleId="a">
    <w:name w:val="List Number"/>
    <w:basedOn w:val="a3"/>
    <w:semiHidden/>
    <w:rsid w:val="00BE368B"/>
    <w:pPr>
      <w:numPr>
        <w:numId w:val="6"/>
      </w:numPr>
    </w:pPr>
  </w:style>
  <w:style w:type="paragraph" w:styleId="2">
    <w:name w:val="List Number 2"/>
    <w:basedOn w:val="a3"/>
    <w:semiHidden/>
    <w:rsid w:val="00BE368B"/>
    <w:pPr>
      <w:numPr>
        <w:numId w:val="7"/>
      </w:numPr>
    </w:pPr>
  </w:style>
  <w:style w:type="paragraph" w:styleId="3">
    <w:name w:val="List Number 3"/>
    <w:basedOn w:val="a3"/>
    <w:semiHidden/>
    <w:rsid w:val="00BE368B"/>
    <w:pPr>
      <w:numPr>
        <w:numId w:val="8"/>
      </w:numPr>
    </w:pPr>
  </w:style>
  <w:style w:type="paragraph" w:styleId="4">
    <w:name w:val="List Number 4"/>
    <w:basedOn w:val="a3"/>
    <w:semiHidden/>
    <w:rsid w:val="00BE368B"/>
    <w:pPr>
      <w:numPr>
        <w:numId w:val="9"/>
      </w:numPr>
    </w:pPr>
  </w:style>
  <w:style w:type="paragraph" w:styleId="5">
    <w:name w:val="List Number 5"/>
    <w:basedOn w:val="a3"/>
    <w:semiHidden/>
    <w:rsid w:val="00BE368B"/>
    <w:pPr>
      <w:numPr>
        <w:numId w:val="10"/>
      </w:numPr>
    </w:pPr>
  </w:style>
  <w:style w:type="character" w:styleId="HTML3">
    <w:name w:val="HTML Sample"/>
    <w:semiHidden/>
    <w:rsid w:val="00BE368B"/>
    <w:rPr>
      <w:rFonts w:ascii="Courier New" w:hAnsi="Courier New" w:cs="Courier New"/>
    </w:rPr>
  </w:style>
  <w:style w:type="paragraph" w:styleId="27">
    <w:name w:val="envelope return"/>
    <w:basedOn w:val="a3"/>
    <w:semiHidden/>
    <w:rsid w:val="00BE368B"/>
    <w:rPr>
      <w:rFonts w:ascii="Arial" w:hAnsi="Arial" w:cs="Arial"/>
      <w:sz w:val="20"/>
      <w:szCs w:val="20"/>
    </w:rPr>
  </w:style>
  <w:style w:type="table" w:styleId="14">
    <w:name w:val="Table 3D effects 1"/>
    <w:basedOn w:val="a5"/>
    <w:semiHidden/>
    <w:rsid w:val="00BE368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5"/>
    <w:semiHidden/>
    <w:rsid w:val="00BE368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5"/>
    <w:semiHidden/>
    <w:rsid w:val="00BE36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a">
    <w:name w:val="Normal (Web)"/>
    <w:basedOn w:val="a3"/>
    <w:semiHidden/>
    <w:rsid w:val="00BE368B"/>
  </w:style>
  <w:style w:type="paragraph" w:styleId="afb">
    <w:name w:val="Normal Indent"/>
    <w:basedOn w:val="a3"/>
    <w:semiHidden/>
    <w:rsid w:val="00BE368B"/>
    <w:pPr>
      <w:ind w:left="708"/>
    </w:pPr>
  </w:style>
  <w:style w:type="character" w:styleId="HTML4">
    <w:name w:val="HTML Definition"/>
    <w:semiHidden/>
    <w:rsid w:val="00BE368B"/>
    <w:rPr>
      <w:i/>
      <w:iCs/>
    </w:rPr>
  </w:style>
  <w:style w:type="paragraph" w:styleId="29">
    <w:name w:val="Body Text 2"/>
    <w:basedOn w:val="a3"/>
    <w:semiHidden/>
    <w:rsid w:val="00BE368B"/>
    <w:pPr>
      <w:spacing w:after="120" w:line="480" w:lineRule="auto"/>
    </w:pPr>
  </w:style>
  <w:style w:type="paragraph" w:styleId="37">
    <w:name w:val="Body Text 3"/>
    <w:basedOn w:val="a3"/>
    <w:link w:val="38"/>
    <w:uiPriority w:val="99"/>
    <w:semiHidden/>
    <w:rsid w:val="00BE368B"/>
    <w:pPr>
      <w:spacing w:after="120"/>
    </w:pPr>
    <w:rPr>
      <w:sz w:val="16"/>
      <w:szCs w:val="16"/>
    </w:rPr>
  </w:style>
  <w:style w:type="paragraph" w:styleId="2a">
    <w:name w:val="Body Text Indent 2"/>
    <w:basedOn w:val="a3"/>
    <w:semiHidden/>
    <w:rsid w:val="00BE368B"/>
    <w:pPr>
      <w:spacing w:after="120" w:line="480" w:lineRule="auto"/>
      <w:ind w:left="283"/>
    </w:pPr>
  </w:style>
  <w:style w:type="paragraph" w:styleId="39">
    <w:name w:val="Body Text Indent 3"/>
    <w:basedOn w:val="a3"/>
    <w:semiHidden/>
    <w:rsid w:val="00BE368B"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sid w:val="00BE368B"/>
    <w:rPr>
      <w:i/>
      <w:iCs/>
    </w:rPr>
  </w:style>
  <w:style w:type="character" w:styleId="HTML6">
    <w:name w:val="HTML Typewriter"/>
    <w:semiHidden/>
    <w:rsid w:val="00BE368B"/>
    <w:rPr>
      <w:rFonts w:ascii="Courier New" w:hAnsi="Courier New" w:cs="Courier New"/>
      <w:sz w:val="20"/>
      <w:szCs w:val="20"/>
    </w:rPr>
  </w:style>
  <w:style w:type="paragraph" w:styleId="afc">
    <w:name w:val="Subtitle"/>
    <w:basedOn w:val="a3"/>
    <w:link w:val="afd"/>
    <w:qFormat/>
    <w:rsid w:val="00BE368B"/>
    <w:pPr>
      <w:spacing w:after="60"/>
      <w:jc w:val="center"/>
      <w:outlineLvl w:val="1"/>
    </w:pPr>
    <w:rPr>
      <w:rFonts w:ascii="Arial" w:hAnsi="Arial" w:cs="Arial"/>
    </w:rPr>
  </w:style>
  <w:style w:type="paragraph" w:styleId="afe">
    <w:name w:val="Signature"/>
    <w:basedOn w:val="a3"/>
    <w:semiHidden/>
    <w:rsid w:val="00BE368B"/>
    <w:pPr>
      <w:ind w:left="4252"/>
    </w:pPr>
  </w:style>
  <w:style w:type="paragraph" w:styleId="aff">
    <w:name w:val="Salutation"/>
    <w:basedOn w:val="a3"/>
    <w:next w:val="a3"/>
    <w:semiHidden/>
    <w:rsid w:val="00BE368B"/>
  </w:style>
  <w:style w:type="paragraph" w:styleId="aff0">
    <w:name w:val="List Continue"/>
    <w:basedOn w:val="a3"/>
    <w:semiHidden/>
    <w:rsid w:val="00BE368B"/>
    <w:pPr>
      <w:spacing w:after="120"/>
      <w:ind w:left="283"/>
    </w:pPr>
  </w:style>
  <w:style w:type="paragraph" w:styleId="2b">
    <w:name w:val="List Continue 2"/>
    <w:basedOn w:val="a3"/>
    <w:semiHidden/>
    <w:rsid w:val="00BE368B"/>
    <w:pPr>
      <w:spacing w:after="120"/>
      <w:ind w:left="566"/>
    </w:pPr>
  </w:style>
  <w:style w:type="paragraph" w:styleId="3a">
    <w:name w:val="List Continue 3"/>
    <w:basedOn w:val="a3"/>
    <w:semiHidden/>
    <w:rsid w:val="00BE368B"/>
    <w:pPr>
      <w:spacing w:after="120"/>
      <w:ind w:left="849"/>
    </w:pPr>
  </w:style>
  <w:style w:type="paragraph" w:styleId="46">
    <w:name w:val="List Continue 4"/>
    <w:basedOn w:val="a3"/>
    <w:semiHidden/>
    <w:rsid w:val="00BE368B"/>
    <w:pPr>
      <w:spacing w:after="120"/>
      <w:ind w:left="1132"/>
    </w:pPr>
  </w:style>
  <w:style w:type="paragraph" w:styleId="55">
    <w:name w:val="List Continue 5"/>
    <w:basedOn w:val="a3"/>
    <w:semiHidden/>
    <w:rsid w:val="00BE368B"/>
    <w:pPr>
      <w:spacing w:after="120"/>
      <w:ind w:left="1415"/>
    </w:pPr>
  </w:style>
  <w:style w:type="character" w:styleId="aff1">
    <w:name w:val="FollowedHyperlink"/>
    <w:semiHidden/>
    <w:rsid w:val="00BE368B"/>
    <w:rPr>
      <w:color w:val="800080"/>
      <w:u w:val="single"/>
    </w:rPr>
  </w:style>
  <w:style w:type="table" w:styleId="15">
    <w:name w:val="Table Simple 1"/>
    <w:basedOn w:val="a5"/>
    <w:semiHidden/>
    <w:rsid w:val="00BE368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imple 2"/>
    <w:basedOn w:val="a5"/>
    <w:semiHidden/>
    <w:rsid w:val="00BE368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5"/>
    <w:semiHidden/>
    <w:rsid w:val="00BE36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3"/>
    <w:semiHidden/>
    <w:rsid w:val="00BE368B"/>
    <w:pPr>
      <w:ind w:left="4252"/>
    </w:pPr>
  </w:style>
  <w:style w:type="table" w:styleId="16">
    <w:name w:val="Table Grid 1"/>
    <w:basedOn w:val="a5"/>
    <w:semiHidden/>
    <w:rsid w:val="00BE36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Grid 2"/>
    <w:basedOn w:val="a5"/>
    <w:semiHidden/>
    <w:rsid w:val="00BE368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5"/>
    <w:semiHidden/>
    <w:rsid w:val="00BE368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5"/>
    <w:semiHidden/>
    <w:rsid w:val="00BE368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5"/>
    <w:semiHidden/>
    <w:rsid w:val="00BE36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5"/>
    <w:semiHidden/>
    <w:rsid w:val="00BE36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5"/>
    <w:semiHidden/>
    <w:rsid w:val="00BE368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semiHidden/>
    <w:rsid w:val="00BE368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3">
    <w:name w:val="Table Contemporary"/>
    <w:basedOn w:val="a5"/>
    <w:semiHidden/>
    <w:rsid w:val="00BE368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4">
    <w:name w:val="List"/>
    <w:basedOn w:val="a3"/>
    <w:semiHidden/>
    <w:rsid w:val="00BE368B"/>
    <w:pPr>
      <w:ind w:left="283" w:hanging="283"/>
    </w:pPr>
  </w:style>
  <w:style w:type="paragraph" w:styleId="2e">
    <w:name w:val="List 2"/>
    <w:basedOn w:val="a3"/>
    <w:semiHidden/>
    <w:rsid w:val="00BE368B"/>
    <w:pPr>
      <w:ind w:left="566" w:hanging="283"/>
    </w:pPr>
  </w:style>
  <w:style w:type="paragraph" w:styleId="57">
    <w:name w:val="List 5"/>
    <w:basedOn w:val="a3"/>
    <w:semiHidden/>
    <w:rsid w:val="00BE368B"/>
    <w:pPr>
      <w:ind w:left="1415" w:hanging="283"/>
    </w:pPr>
  </w:style>
  <w:style w:type="table" w:styleId="aff5">
    <w:name w:val="Table Professional"/>
    <w:basedOn w:val="a5"/>
    <w:semiHidden/>
    <w:rsid w:val="00BE36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3"/>
    <w:semiHidden/>
    <w:rsid w:val="00BE368B"/>
    <w:rPr>
      <w:rFonts w:ascii="Courier New" w:hAnsi="Courier New" w:cs="Courier New"/>
      <w:sz w:val="20"/>
      <w:szCs w:val="20"/>
    </w:rPr>
  </w:style>
  <w:style w:type="numbering" w:styleId="a1">
    <w:name w:val="Outline List 3"/>
    <w:basedOn w:val="a6"/>
    <w:semiHidden/>
    <w:rsid w:val="00BE368B"/>
    <w:pPr>
      <w:numPr>
        <w:numId w:val="14"/>
      </w:numPr>
    </w:pPr>
  </w:style>
  <w:style w:type="table" w:styleId="17">
    <w:name w:val="Table Columns 1"/>
    <w:basedOn w:val="a5"/>
    <w:semiHidden/>
    <w:rsid w:val="00BE368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5"/>
    <w:semiHidden/>
    <w:rsid w:val="00BE368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5"/>
    <w:semiHidden/>
    <w:rsid w:val="00BE368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5"/>
    <w:semiHidden/>
    <w:rsid w:val="00BE368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semiHidden/>
    <w:rsid w:val="00BE368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6">
    <w:name w:val="Strong"/>
    <w:qFormat/>
    <w:rsid w:val="00BE368B"/>
    <w:rPr>
      <w:b/>
      <w:bCs/>
    </w:rPr>
  </w:style>
  <w:style w:type="table" w:styleId="-11">
    <w:name w:val="Table List 1"/>
    <w:basedOn w:val="a5"/>
    <w:semiHidden/>
    <w:rsid w:val="00BE368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1">
    <w:name w:val="Table List 2"/>
    <w:basedOn w:val="a5"/>
    <w:semiHidden/>
    <w:rsid w:val="00BE368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1">
    <w:name w:val="Table List 3"/>
    <w:basedOn w:val="a5"/>
    <w:semiHidden/>
    <w:rsid w:val="00BE368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0">
    <w:name w:val="Table List 4"/>
    <w:basedOn w:val="a5"/>
    <w:semiHidden/>
    <w:rsid w:val="00BE36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5"/>
    <w:semiHidden/>
    <w:rsid w:val="00BE36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5"/>
    <w:semiHidden/>
    <w:rsid w:val="00BE368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5"/>
    <w:semiHidden/>
    <w:rsid w:val="00BE368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5"/>
    <w:semiHidden/>
    <w:rsid w:val="00BE368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7">
    <w:name w:val="Plain Text"/>
    <w:basedOn w:val="a3"/>
    <w:link w:val="aff8"/>
    <w:uiPriority w:val="99"/>
    <w:semiHidden/>
    <w:rsid w:val="00BE368B"/>
    <w:rPr>
      <w:rFonts w:ascii="Courier New" w:hAnsi="Courier New" w:cs="Courier New"/>
      <w:sz w:val="20"/>
      <w:szCs w:val="20"/>
    </w:rPr>
  </w:style>
  <w:style w:type="table" w:styleId="aff9">
    <w:name w:val="Table Theme"/>
    <w:basedOn w:val="a5"/>
    <w:semiHidden/>
    <w:rsid w:val="00BE3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8">
    <w:name w:val="Table Colorful 1"/>
    <w:basedOn w:val="a5"/>
    <w:semiHidden/>
    <w:rsid w:val="00BE368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5"/>
    <w:semiHidden/>
    <w:rsid w:val="00BE368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5"/>
    <w:semiHidden/>
    <w:rsid w:val="00BE368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a">
    <w:name w:val="Block Text"/>
    <w:basedOn w:val="a3"/>
    <w:semiHidden/>
    <w:rsid w:val="00BE368B"/>
    <w:pPr>
      <w:spacing w:after="120"/>
      <w:ind w:left="1440" w:right="1440"/>
    </w:pPr>
  </w:style>
  <w:style w:type="character" w:styleId="HTML8">
    <w:name w:val="HTML Cite"/>
    <w:semiHidden/>
    <w:rsid w:val="00BE368B"/>
    <w:rPr>
      <w:i/>
      <w:iCs/>
    </w:rPr>
  </w:style>
  <w:style w:type="paragraph" w:styleId="affb">
    <w:name w:val="Message Header"/>
    <w:basedOn w:val="a3"/>
    <w:semiHidden/>
    <w:rsid w:val="00BE36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c">
    <w:name w:val="E-mail Signature"/>
    <w:basedOn w:val="a3"/>
    <w:semiHidden/>
    <w:rsid w:val="00BE368B"/>
  </w:style>
  <w:style w:type="paragraph" w:customStyle="1" w:styleId="Sf4">
    <w:name w:val="S_Рисунок"/>
    <w:basedOn w:val="S4"/>
    <w:rsid w:val="007F515A"/>
    <w:pPr>
      <w:spacing w:before="120"/>
      <w:jc w:val="center"/>
    </w:pPr>
  </w:style>
  <w:style w:type="paragraph" w:customStyle="1" w:styleId="Sf5">
    <w:name w:val="S_ТекстЛоготипа"/>
    <w:basedOn w:val="S4"/>
    <w:rsid w:val="006F35B5"/>
    <w:pPr>
      <w:spacing w:before="0"/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7">
    <w:name w:val="S_ТекстЛоготипа1"/>
    <w:basedOn w:val="S4"/>
    <w:next w:val="S4"/>
    <w:rsid w:val="006F35B5"/>
    <w:pPr>
      <w:tabs>
        <w:tab w:val="left" w:pos="8352"/>
        <w:tab w:val="left" w:pos="8712"/>
      </w:tabs>
      <w:spacing w:before="0"/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5B0C72"/>
    <w:pPr>
      <w:spacing w:before="0"/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f6">
    <w:name w:val="S_ВидДокумента"/>
    <w:basedOn w:val="af3"/>
    <w:next w:val="S4"/>
    <w:rsid w:val="006F35B5"/>
    <w:pPr>
      <w:spacing w:before="120"/>
      <w:ind w:firstLine="709"/>
      <w:jc w:val="right"/>
    </w:pPr>
    <w:rPr>
      <w:rFonts w:ascii="Arial" w:hAnsi="Arial" w:cs="Arial"/>
      <w:b/>
      <w:caps/>
      <w:sz w:val="36"/>
      <w:szCs w:val="36"/>
    </w:rPr>
  </w:style>
  <w:style w:type="paragraph" w:customStyle="1" w:styleId="Sf7">
    <w:name w:val="S_НаименованиеДокумента"/>
    <w:basedOn w:val="S4"/>
    <w:next w:val="S4"/>
    <w:rsid w:val="00932B7B"/>
    <w:pPr>
      <w:spacing w:before="120" w:after="120"/>
      <w:jc w:val="left"/>
    </w:pPr>
    <w:rPr>
      <w:rFonts w:ascii="Arial" w:hAnsi="Arial"/>
      <w:b/>
      <w:caps/>
    </w:rPr>
  </w:style>
  <w:style w:type="paragraph" w:customStyle="1" w:styleId="Sf8">
    <w:name w:val="S_Гриф"/>
    <w:basedOn w:val="S4"/>
    <w:rsid w:val="00932B7B"/>
    <w:pPr>
      <w:spacing w:before="120" w:after="120"/>
      <w:ind w:left="5103"/>
      <w:jc w:val="left"/>
    </w:pPr>
    <w:rPr>
      <w:rFonts w:ascii="Arial" w:hAnsi="Arial"/>
      <w:b/>
      <w:sz w:val="20"/>
    </w:rPr>
  </w:style>
  <w:style w:type="paragraph" w:customStyle="1" w:styleId="Sf9">
    <w:name w:val="S_НомерДокумента"/>
    <w:basedOn w:val="S4"/>
    <w:next w:val="S4"/>
    <w:rsid w:val="006F35B5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fa">
    <w:name w:val="S_Версия"/>
    <w:basedOn w:val="S4"/>
    <w:next w:val="S4"/>
    <w:autoRedefine/>
    <w:rsid w:val="006F35B5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fb">
    <w:name w:val="S_МестоГод"/>
    <w:basedOn w:val="S4"/>
    <w:rsid w:val="00B115FC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10">
    <w:name w:val="S_НумСписВ Таблице1"/>
    <w:basedOn w:val="S13"/>
    <w:next w:val="S4"/>
    <w:rsid w:val="006F35B5"/>
    <w:pPr>
      <w:numPr>
        <w:numId w:val="17"/>
      </w:numPr>
      <w:ind w:left="357" w:hanging="357"/>
    </w:pPr>
  </w:style>
  <w:style w:type="paragraph" w:customStyle="1" w:styleId="S2">
    <w:name w:val="S_НумСписВТаблице2"/>
    <w:basedOn w:val="S23"/>
    <w:next w:val="S4"/>
    <w:rsid w:val="006F35B5"/>
    <w:pPr>
      <w:numPr>
        <w:numId w:val="18"/>
      </w:numPr>
      <w:ind w:left="357" w:hanging="357"/>
    </w:pPr>
  </w:style>
  <w:style w:type="paragraph" w:customStyle="1" w:styleId="S3">
    <w:name w:val="S_НумСписВТаблице3"/>
    <w:basedOn w:val="S31"/>
    <w:next w:val="S4"/>
    <w:rsid w:val="006F35B5"/>
    <w:pPr>
      <w:numPr>
        <w:numId w:val="19"/>
      </w:numPr>
      <w:ind w:left="431" w:hanging="431"/>
    </w:pPr>
  </w:style>
  <w:style w:type="character" w:customStyle="1" w:styleId="S8">
    <w:name w:val="S_Термин Знак"/>
    <w:link w:val="S7"/>
    <w:rsid w:val="00E5600F"/>
    <w:rPr>
      <w:rFonts w:ascii="Arial" w:hAnsi="Arial"/>
      <w:b/>
      <w:i/>
      <w:caps/>
      <w:lang w:val="ru-RU" w:eastAsia="ru-RU" w:bidi="ar-SA"/>
    </w:rPr>
  </w:style>
  <w:style w:type="character" w:customStyle="1" w:styleId="S6">
    <w:name w:val="S_СписокМ_Обычный Знак"/>
    <w:link w:val="S0"/>
    <w:rsid w:val="00C37BB4"/>
    <w:rPr>
      <w:sz w:val="24"/>
      <w:szCs w:val="24"/>
      <w:lang w:val="x-none" w:eastAsia="x-none"/>
    </w:rPr>
  </w:style>
  <w:style w:type="character" w:styleId="affd">
    <w:name w:val="annotation reference"/>
    <w:semiHidden/>
    <w:rsid w:val="003A77B5"/>
    <w:rPr>
      <w:sz w:val="16"/>
      <w:szCs w:val="16"/>
    </w:rPr>
  </w:style>
  <w:style w:type="paragraph" w:styleId="affe">
    <w:name w:val="annotation text"/>
    <w:basedOn w:val="a3"/>
    <w:link w:val="afff"/>
    <w:semiHidden/>
    <w:rsid w:val="003A77B5"/>
    <w:rPr>
      <w:sz w:val="20"/>
      <w:szCs w:val="20"/>
    </w:rPr>
  </w:style>
  <w:style w:type="paragraph" w:styleId="afff0">
    <w:name w:val="annotation subject"/>
    <w:basedOn w:val="affe"/>
    <w:next w:val="affe"/>
    <w:semiHidden/>
    <w:rsid w:val="003A77B5"/>
    <w:rPr>
      <w:b/>
      <w:bCs/>
    </w:rPr>
  </w:style>
  <w:style w:type="paragraph" w:styleId="afff1">
    <w:name w:val="Balloon Text"/>
    <w:basedOn w:val="a3"/>
    <w:link w:val="afff2"/>
    <w:uiPriority w:val="99"/>
    <w:semiHidden/>
    <w:rsid w:val="003A77B5"/>
    <w:rPr>
      <w:rFonts w:ascii="Tahoma" w:hAnsi="Tahoma" w:cs="Tahoma"/>
      <w:sz w:val="16"/>
      <w:szCs w:val="16"/>
    </w:rPr>
  </w:style>
  <w:style w:type="paragraph" w:customStyle="1" w:styleId="S11">
    <w:name w:val="S_Заголовок1_Прил_СписокН"/>
    <w:basedOn w:val="S4"/>
    <w:next w:val="S4"/>
    <w:rsid w:val="003C2466"/>
    <w:pPr>
      <w:keepNext/>
      <w:pageBreakBefore/>
      <w:widowControl/>
      <w:numPr>
        <w:numId w:val="20"/>
      </w:numPr>
      <w:tabs>
        <w:tab w:val="clear" w:pos="1690"/>
      </w:tabs>
      <w:outlineLvl w:val="1"/>
    </w:pPr>
    <w:rPr>
      <w:rFonts w:ascii="Arial" w:hAnsi="Arial"/>
      <w:b/>
      <w:caps/>
    </w:rPr>
  </w:style>
  <w:style w:type="paragraph" w:customStyle="1" w:styleId="afff3">
    <w:name w:val="Основной для ТЗ"/>
    <w:basedOn w:val="a3"/>
    <w:link w:val="afff4"/>
    <w:rsid w:val="00E82FF5"/>
    <w:pPr>
      <w:spacing w:line="288" w:lineRule="auto"/>
      <w:ind w:firstLine="454"/>
      <w:jc w:val="both"/>
    </w:pPr>
  </w:style>
  <w:style w:type="character" w:customStyle="1" w:styleId="afff4">
    <w:name w:val="Основной для ТЗ Знак"/>
    <w:link w:val="afff3"/>
    <w:rsid w:val="00E82FF5"/>
    <w:rPr>
      <w:sz w:val="24"/>
      <w:szCs w:val="24"/>
      <w:lang w:val="ru-RU" w:eastAsia="ru-RU" w:bidi="ar-SA"/>
    </w:rPr>
  </w:style>
  <w:style w:type="paragraph" w:styleId="19">
    <w:name w:val="index 1"/>
    <w:basedOn w:val="a3"/>
    <w:next w:val="a3"/>
    <w:autoRedefine/>
    <w:semiHidden/>
    <w:rsid w:val="009F6AC9"/>
    <w:pPr>
      <w:ind w:left="240" w:hanging="240"/>
    </w:pPr>
  </w:style>
  <w:style w:type="paragraph" w:styleId="afff5">
    <w:name w:val="index heading"/>
    <w:basedOn w:val="a3"/>
    <w:next w:val="19"/>
    <w:semiHidden/>
    <w:rsid w:val="009F6AC9"/>
  </w:style>
  <w:style w:type="paragraph" w:customStyle="1" w:styleId="afff6">
    <w:name w:val="Выделение текста ЛНД"/>
    <w:basedOn w:val="a3"/>
    <w:next w:val="a3"/>
    <w:link w:val="afff7"/>
    <w:rsid w:val="00185E3B"/>
    <w:pPr>
      <w:spacing w:before="120"/>
      <w:jc w:val="both"/>
    </w:pPr>
    <w:rPr>
      <w:rFonts w:ascii="Arial" w:hAnsi="Arial"/>
      <w:b/>
      <w:bCs/>
      <w:i/>
      <w:iCs/>
      <w:caps/>
      <w:sz w:val="20"/>
      <w:szCs w:val="20"/>
    </w:rPr>
  </w:style>
  <w:style w:type="character" w:customStyle="1" w:styleId="afff7">
    <w:name w:val="Выделение текста ЛНД Знак"/>
    <w:link w:val="afff6"/>
    <w:rsid w:val="00185E3B"/>
    <w:rPr>
      <w:rFonts w:ascii="Arial" w:hAnsi="Arial"/>
      <w:b/>
      <w:bCs/>
      <w:i/>
      <w:iCs/>
      <w:caps/>
      <w:lang w:val="ru-RU" w:eastAsia="ru-RU" w:bidi="ar-SA"/>
    </w:rPr>
  </w:style>
  <w:style w:type="paragraph" w:customStyle="1" w:styleId="afff8">
    <w:name w:val="Содержание таблицы ЛНД"/>
    <w:basedOn w:val="a3"/>
    <w:rsid w:val="00B662E7"/>
    <w:pPr>
      <w:spacing w:before="60"/>
    </w:pPr>
    <w:rPr>
      <w:sz w:val="20"/>
      <w:szCs w:val="20"/>
    </w:rPr>
  </w:style>
  <w:style w:type="paragraph" w:customStyle="1" w:styleId="-1">
    <w:name w:val="Многоуровневый - 1"/>
    <w:basedOn w:val="a3"/>
    <w:next w:val="a3"/>
    <w:rsid w:val="00700EF8"/>
    <w:pPr>
      <w:keepNext/>
      <w:keepLines/>
      <w:numPr>
        <w:numId w:val="21"/>
      </w:numPr>
      <w:suppressAutoHyphens/>
      <w:spacing w:before="240" w:after="240"/>
      <w:jc w:val="both"/>
    </w:pPr>
    <w:rPr>
      <w:b/>
      <w:color w:val="000080"/>
    </w:rPr>
  </w:style>
  <w:style w:type="paragraph" w:customStyle="1" w:styleId="-2">
    <w:name w:val="Многоуровневый - 2"/>
    <w:basedOn w:val="a3"/>
    <w:next w:val="a3"/>
    <w:rsid w:val="00700EF8"/>
    <w:pPr>
      <w:keepLines/>
      <w:numPr>
        <w:ilvl w:val="1"/>
        <w:numId w:val="21"/>
      </w:numPr>
      <w:suppressAutoHyphens/>
      <w:spacing w:after="60"/>
      <w:jc w:val="both"/>
    </w:pPr>
    <w:rPr>
      <w:sz w:val="20"/>
      <w:szCs w:val="20"/>
    </w:rPr>
  </w:style>
  <w:style w:type="paragraph" w:customStyle="1" w:styleId="-3">
    <w:name w:val="Многоуровневый - 3"/>
    <w:basedOn w:val="a3"/>
    <w:next w:val="a3"/>
    <w:rsid w:val="00700EF8"/>
    <w:pPr>
      <w:numPr>
        <w:ilvl w:val="2"/>
        <w:numId w:val="21"/>
      </w:numPr>
      <w:suppressAutoHyphens/>
      <w:spacing w:after="60"/>
      <w:jc w:val="both"/>
    </w:pPr>
    <w:rPr>
      <w:sz w:val="20"/>
    </w:rPr>
  </w:style>
  <w:style w:type="paragraph" w:customStyle="1" w:styleId="-4">
    <w:name w:val="Многоуровневый - 4"/>
    <w:basedOn w:val="-3"/>
    <w:next w:val="a3"/>
    <w:rsid w:val="00700EF8"/>
    <w:pPr>
      <w:numPr>
        <w:ilvl w:val="3"/>
      </w:numPr>
    </w:pPr>
  </w:style>
  <w:style w:type="character" w:customStyle="1" w:styleId="Sfc">
    <w:name w:val="S_СписокМ_Обычный Знак Знак"/>
    <w:rsid w:val="004A633B"/>
    <w:rPr>
      <w:sz w:val="24"/>
      <w:szCs w:val="24"/>
      <w:lang w:val="ru-RU" w:eastAsia="ru-RU" w:bidi="ar-SA"/>
    </w:rPr>
  </w:style>
  <w:style w:type="character" w:customStyle="1" w:styleId="afff">
    <w:name w:val="Текст примечания Знак"/>
    <w:basedOn w:val="a4"/>
    <w:link w:val="affe"/>
    <w:semiHidden/>
    <w:rsid w:val="00DE735F"/>
  </w:style>
  <w:style w:type="paragraph" w:styleId="afff9">
    <w:name w:val="No Spacing"/>
    <w:uiPriority w:val="1"/>
    <w:qFormat/>
    <w:rsid w:val="009D58ED"/>
    <w:rPr>
      <w:rFonts w:ascii="Calibri" w:eastAsia="Calibri" w:hAnsi="Calibri"/>
      <w:sz w:val="22"/>
      <w:szCs w:val="22"/>
      <w:lang w:eastAsia="en-US"/>
    </w:rPr>
  </w:style>
  <w:style w:type="paragraph" w:styleId="afffa">
    <w:name w:val="Document Map"/>
    <w:basedOn w:val="a3"/>
    <w:link w:val="afffb"/>
    <w:rsid w:val="00CF5DB7"/>
    <w:rPr>
      <w:rFonts w:ascii="Tahoma" w:hAnsi="Tahoma" w:cs="Tahoma"/>
      <w:sz w:val="16"/>
      <w:szCs w:val="16"/>
    </w:rPr>
  </w:style>
  <w:style w:type="character" w:customStyle="1" w:styleId="afffb">
    <w:name w:val="Схема документа Знак"/>
    <w:link w:val="afffa"/>
    <w:rsid w:val="00CF5DB7"/>
    <w:rPr>
      <w:rFonts w:ascii="Tahoma" w:hAnsi="Tahoma" w:cs="Tahoma"/>
      <w:sz w:val="16"/>
      <w:szCs w:val="16"/>
    </w:rPr>
  </w:style>
  <w:style w:type="paragraph" w:customStyle="1" w:styleId="S">
    <w:name w:val="S_СписокНум_Обычный"/>
    <w:basedOn w:val="S4"/>
    <w:rsid w:val="00CF4304"/>
    <w:pPr>
      <w:widowControl/>
      <w:numPr>
        <w:numId w:val="22"/>
      </w:numPr>
      <w:tabs>
        <w:tab w:val="clear" w:pos="1690"/>
      </w:tabs>
      <w:spacing w:before="120"/>
    </w:pPr>
  </w:style>
  <w:style w:type="paragraph" w:customStyle="1" w:styleId="Bulleted2">
    <w:name w:val="Bulleted2"/>
    <w:rsid w:val="00C32308"/>
    <w:pPr>
      <w:numPr>
        <w:numId w:val="23"/>
      </w:numPr>
    </w:pPr>
    <w:rPr>
      <w:sz w:val="24"/>
      <w:szCs w:val="24"/>
    </w:rPr>
  </w:style>
  <w:style w:type="paragraph" w:customStyle="1" w:styleId="Char">
    <w:name w:val="Char"/>
    <w:basedOn w:val="a3"/>
    <w:rsid w:val="00C32308"/>
    <w:pPr>
      <w:keepLines/>
      <w:spacing w:after="160" w:line="240" w:lineRule="exact"/>
    </w:pPr>
    <w:rPr>
      <w:rFonts w:ascii="Verdana" w:eastAsia="MS Mincho" w:hAnsi="Verdana" w:cs="Franklin Gothic Book"/>
      <w:lang w:val="en-US"/>
    </w:rPr>
  </w:style>
  <w:style w:type="paragraph" w:styleId="afffc">
    <w:name w:val="List Paragraph"/>
    <w:basedOn w:val="a3"/>
    <w:link w:val="afffd"/>
    <w:uiPriority w:val="34"/>
    <w:qFormat/>
    <w:rsid w:val="00D16BCA"/>
    <w:pPr>
      <w:ind w:left="708"/>
    </w:pPr>
  </w:style>
  <w:style w:type="character" w:customStyle="1" w:styleId="afffd">
    <w:name w:val="Абзац списка Знак"/>
    <w:link w:val="afffc"/>
    <w:uiPriority w:val="34"/>
    <w:locked/>
    <w:rsid w:val="00D16BCA"/>
    <w:rPr>
      <w:sz w:val="24"/>
      <w:szCs w:val="24"/>
    </w:rPr>
  </w:style>
  <w:style w:type="character" w:customStyle="1" w:styleId="ac">
    <w:name w:val="Нижний колонтитул Знак"/>
    <w:link w:val="ab"/>
    <w:uiPriority w:val="99"/>
    <w:rsid w:val="00680D50"/>
    <w:rPr>
      <w:sz w:val="24"/>
      <w:szCs w:val="24"/>
    </w:rPr>
  </w:style>
  <w:style w:type="character" w:customStyle="1" w:styleId="aa">
    <w:name w:val="Верхний колонтитул Знак"/>
    <w:link w:val="a9"/>
    <w:uiPriority w:val="99"/>
    <w:rsid w:val="00680D50"/>
    <w:rPr>
      <w:sz w:val="24"/>
      <w:szCs w:val="24"/>
    </w:rPr>
  </w:style>
  <w:style w:type="paragraph" w:customStyle="1" w:styleId="3Times">
    <w:name w:val="ТСпис3Times"/>
    <w:basedOn w:val="a3"/>
    <w:next w:val="a3"/>
    <w:rsid w:val="00680D50"/>
    <w:pPr>
      <w:numPr>
        <w:ilvl w:val="2"/>
        <w:numId w:val="24"/>
      </w:numPr>
      <w:outlineLvl w:val="2"/>
    </w:pPr>
  </w:style>
  <w:style w:type="paragraph" w:styleId="afffe">
    <w:name w:val="Revision"/>
    <w:hidden/>
    <w:uiPriority w:val="99"/>
    <w:semiHidden/>
    <w:rsid w:val="00A921F8"/>
    <w:rPr>
      <w:sz w:val="24"/>
      <w:szCs w:val="24"/>
    </w:rPr>
  </w:style>
  <w:style w:type="character" w:customStyle="1" w:styleId="aff8">
    <w:name w:val="Текст Знак"/>
    <w:basedOn w:val="a4"/>
    <w:link w:val="aff7"/>
    <w:uiPriority w:val="99"/>
    <w:semiHidden/>
    <w:rsid w:val="00B31364"/>
    <w:rPr>
      <w:rFonts w:ascii="Courier New" w:hAnsi="Courier New" w:cs="Courier New"/>
    </w:rPr>
  </w:style>
  <w:style w:type="character" w:styleId="affff">
    <w:name w:val="footnote reference"/>
    <w:uiPriority w:val="99"/>
    <w:rsid w:val="00E776F8"/>
    <w:rPr>
      <w:vertAlign w:val="superscript"/>
    </w:rPr>
  </w:style>
  <w:style w:type="paragraph" w:styleId="affff0">
    <w:name w:val="footnote text"/>
    <w:basedOn w:val="a3"/>
    <w:link w:val="affff1"/>
    <w:uiPriority w:val="99"/>
    <w:rsid w:val="00E776F8"/>
    <w:pPr>
      <w:keepLines/>
      <w:spacing w:line="200" w:lineRule="atLeast"/>
      <w:ind w:left="1080"/>
    </w:pPr>
    <w:rPr>
      <w:sz w:val="16"/>
    </w:rPr>
  </w:style>
  <w:style w:type="character" w:customStyle="1" w:styleId="affff1">
    <w:name w:val="Текст сноски Знак"/>
    <w:basedOn w:val="a4"/>
    <w:link w:val="affff0"/>
    <w:uiPriority w:val="99"/>
    <w:rsid w:val="00E776F8"/>
    <w:rPr>
      <w:sz w:val="16"/>
      <w:szCs w:val="24"/>
    </w:rPr>
  </w:style>
  <w:style w:type="paragraph" w:customStyle="1" w:styleId="2Times">
    <w:name w:val="ТСпис2Times"/>
    <w:basedOn w:val="a3"/>
    <w:next w:val="a3"/>
    <w:rsid w:val="00E776F8"/>
    <w:pPr>
      <w:numPr>
        <w:ilvl w:val="1"/>
        <w:numId w:val="25"/>
      </w:numPr>
      <w:outlineLvl w:val="1"/>
    </w:pPr>
  </w:style>
  <w:style w:type="paragraph" w:styleId="affff2">
    <w:name w:val="TOC Heading"/>
    <w:basedOn w:val="1"/>
    <w:next w:val="a3"/>
    <w:uiPriority w:val="39"/>
    <w:unhideWhenUsed/>
    <w:qFormat/>
    <w:rsid w:val="00AF105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a">
    <w:name w:val="Стиль1"/>
    <w:basedOn w:val="37"/>
    <w:link w:val="1b"/>
    <w:qFormat/>
    <w:rsid w:val="007C569A"/>
    <w:pPr>
      <w:spacing w:after="0" w:line="360" w:lineRule="auto"/>
      <w:ind w:firstLine="709"/>
      <w:jc w:val="both"/>
    </w:pPr>
    <w:rPr>
      <w:rFonts w:ascii="Arial" w:eastAsia="Calibri" w:hAnsi="Arial" w:cs="Arial"/>
      <w:b/>
      <w:sz w:val="24"/>
      <w:szCs w:val="24"/>
      <w:lang w:eastAsia="en-US"/>
    </w:rPr>
  </w:style>
  <w:style w:type="character" w:customStyle="1" w:styleId="1b">
    <w:name w:val="Стиль1 Знак"/>
    <w:link w:val="1a"/>
    <w:rsid w:val="007C569A"/>
    <w:rPr>
      <w:rFonts w:ascii="Arial" w:eastAsia="Calibri" w:hAnsi="Arial" w:cs="Arial"/>
      <w:b/>
      <w:sz w:val="24"/>
      <w:szCs w:val="24"/>
      <w:lang w:eastAsia="en-US"/>
    </w:rPr>
  </w:style>
  <w:style w:type="character" w:customStyle="1" w:styleId="38">
    <w:name w:val="Основной текст 3 Знак"/>
    <w:basedOn w:val="a4"/>
    <w:link w:val="37"/>
    <w:uiPriority w:val="99"/>
    <w:semiHidden/>
    <w:rsid w:val="007C569A"/>
    <w:rPr>
      <w:sz w:val="16"/>
      <w:szCs w:val="16"/>
    </w:rPr>
  </w:style>
  <w:style w:type="paragraph" w:customStyle="1" w:styleId="02">
    <w:name w:val="РН_02"/>
    <w:link w:val="020"/>
    <w:qFormat/>
    <w:rsid w:val="007C569A"/>
    <w:rPr>
      <w:rFonts w:eastAsia="Calibri"/>
      <w:sz w:val="24"/>
      <w:szCs w:val="24"/>
      <w:lang w:val="en-US"/>
    </w:rPr>
  </w:style>
  <w:style w:type="character" w:customStyle="1" w:styleId="020">
    <w:name w:val="РН_02 Знак"/>
    <w:link w:val="02"/>
    <w:rsid w:val="007C569A"/>
    <w:rPr>
      <w:rFonts w:eastAsia="Calibri"/>
      <w:sz w:val="24"/>
      <w:szCs w:val="24"/>
      <w:lang w:val="en-US"/>
    </w:rPr>
  </w:style>
  <w:style w:type="paragraph" w:customStyle="1" w:styleId="01">
    <w:name w:val="РН_01"/>
    <w:link w:val="010"/>
    <w:qFormat/>
    <w:rsid w:val="007C569A"/>
    <w:rPr>
      <w:rFonts w:ascii="Arial" w:hAnsi="Arial" w:cs="Arial"/>
      <w:b/>
      <w:caps/>
      <w:color w:val="AF931D"/>
      <w:sz w:val="32"/>
      <w:szCs w:val="32"/>
    </w:rPr>
  </w:style>
  <w:style w:type="character" w:customStyle="1" w:styleId="010">
    <w:name w:val="РН_01 Знак"/>
    <w:link w:val="01"/>
    <w:rsid w:val="007C569A"/>
    <w:rPr>
      <w:rFonts w:ascii="Arial" w:hAnsi="Arial" w:cs="Arial"/>
      <w:b/>
      <w:caps/>
      <w:color w:val="AF931D"/>
      <w:sz w:val="32"/>
      <w:szCs w:val="32"/>
    </w:rPr>
  </w:style>
  <w:style w:type="paragraph" w:customStyle="1" w:styleId="03">
    <w:name w:val="РН_03"/>
    <w:link w:val="030"/>
    <w:qFormat/>
    <w:rsid w:val="007C569A"/>
    <w:pPr>
      <w:keepNext/>
      <w:keepLines/>
      <w:jc w:val="center"/>
    </w:pPr>
    <w:rPr>
      <w:rFonts w:ascii="Arial" w:eastAsia="Calibri" w:hAnsi="Arial"/>
      <w:b/>
      <w:caps/>
      <w:sz w:val="18"/>
      <w:szCs w:val="22"/>
      <w:lang w:eastAsia="en-US"/>
    </w:rPr>
  </w:style>
  <w:style w:type="character" w:customStyle="1" w:styleId="030">
    <w:name w:val="РН_03 Знак"/>
    <w:link w:val="03"/>
    <w:rsid w:val="007C569A"/>
    <w:rPr>
      <w:rFonts w:ascii="Arial" w:eastAsia="Calibri" w:hAnsi="Arial"/>
      <w:b/>
      <w:caps/>
      <w:sz w:val="18"/>
      <w:szCs w:val="22"/>
      <w:lang w:eastAsia="en-US"/>
    </w:rPr>
  </w:style>
  <w:style w:type="paragraph" w:customStyle="1" w:styleId="04">
    <w:name w:val="РН_04"/>
    <w:link w:val="040"/>
    <w:qFormat/>
    <w:rsid w:val="007C569A"/>
    <w:pPr>
      <w:ind w:right="-108"/>
    </w:pPr>
    <w:rPr>
      <w:rFonts w:ascii="Arial" w:eastAsia="Calibri" w:hAnsi="Arial" w:cs="Arial"/>
      <w:sz w:val="16"/>
      <w:szCs w:val="16"/>
      <w:lang w:val="en-US" w:eastAsia="en-US"/>
    </w:rPr>
  </w:style>
  <w:style w:type="character" w:customStyle="1" w:styleId="040">
    <w:name w:val="РН_04 Знак"/>
    <w:link w:val="04"/>
    <w:rsid w:val="007C569A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05">
    <w:name w:val="РН_05"/>
    <w:basedOn w:val="a3"/>
    <w:link w:val="050"/>
    <w:qFormat/>
    <w:rsid w:val="007C569A"/>
    <w:pPr>
      <w:spacing w:after="200" w:line="360" w:lineRule="auto"/>
      <w:ind w:firstLine="709"/>
      <w:jc w:val="both"/>
    </w:pPr>
    <w:rPr>
      <w:rFonts w:ascii="Arial" w:eastAsia="Calibri" w:hAnsi="Arial" w:cs="Arial"/>
      <w:bCs/>
      <w:sz w:val="16"/>
      <w:szCs w:val="16"/>
      <w:lang w:eastAsia="en-US"/>
    </w:rPr>
  </w:style>
  <w:style w:type="character" w:customStyle="1" w:styleId="050">
    <w:name w:val="РН_05 Знак"/>
    <w:link w:val="05"/>
    <w:rsid w:val="007C569A"/>
    <w:rPr>
      <w:rFonts w:ascii="Arial" w:eastAsia="Calibri" w:hAnsi="Arial" w:cs="Arial"/>
      <w:bCs/>
      <w:sz w:val="16"/>
      <w:szCs w:val="16"/>
      <w:lang w:eastAsia="en-US"/>
    </w:rPr>
  </w:style>
  <w:style w:type="paragraph" w:customStyle="1" w:styleId="06">
    <w:name w:val="РН_06"/>
    <w:link w:val="060"/>
    <w:qFormat/>
    <w:rsid w:val="007C569A"/>
    <w:rPr>
      <w:rFonts w:ascii="Arial" w:eastAsia="Calibri" w:hAnsi="Arial" w:cs="Arial"/>
      <w:b/>
      <w:sz w:val="24"/>
      <w:szCs w:val="24"/>
    </w:rPr>
  </w:style>
  <w:style w:type="character" w:customStyle="1" w:styleId="060">
    <w:name w:val="РН_06 Знак"/>
    <w:link w:val="06"/>
    <w:rsid w:val="007C569A"/>
    <w:rPr>
      <w:rFonts w:ascii="Arial" w:eastAsia="Calibri" w:hAnsi="Arial" w:cs="Arial"/>
      <w:b/>
      <w:sz w:val="24"/>
      <w:szCs w:val="24"/>
    </w:rPr>
  </w:style>
  <w:style w:type="paragraph" w:customStyle="1" w:styleId="07">
    <w:name w:val="РН_07"/>
    <w:link w:val="070"/>
    <w:qFormat/>
    <w:rsid w:val="007C569A"/>
    <w:pPr>
      <w:ind w:right="-108"/>
    </w:pPr>
    <w:rPr>
      <w:rFonts w:eastAsia="Calibri"/>
      <w:sz w:val="22"/>
      <w:szCs w:val="22"/>
    </w:rPr>
  </w:style>
  <w:style w:type="character" w:customStyle="1" w:styleId="070">
    <w:name w:val="РН_07 Знак"/>
    <w:link w:val="07"/>
    <w:rsid w:val="007C569A"/>
    <w:rPr>
      <w:rFonts w:eastAsia="Calibri"/>
      <w:sz w:val="22"/>
      <w:szCs w:val="22"/>
    </w:rPr>
  </w:style>
  <w:style w:type="paragraph" w:customStyle="1" w:styleId="09">
    <w:name w:val="РН_09"/>
    <w:next w:val="02"/>
    <w:link w:val="090"/>
    <w:qFormat/>
    <w:rsid w:val="007C569A"/>
    <w:pPr>
      <w:jc w:val="both"/>
    </w:pPr>
    <w:rPr>
      <w:rFonts w:ascii="Arial" w:eastAsia="Calibri" w:hAnsi="Arial" w:cs="Arial"/>
      <w:b/>
      <w:i/>
      <w:caps/>
      <w:sz w:val="24"/>
      <w:szCs w:val="24"/>
    </w:rPr>
  </w:style>
  <w:style w:type="character" w:customStyle="1" w:styleId="090">
    <w:name w:val="РН_09 Знак"/>
    <w:link w:val="09"/>
    <w:rsid w:val="007C569A"/>
    <w:rPr>
      <w:rFonts w:ascii="Arial" w:eastAsia="Calibri" w:hAnsi="Arial" w:cs="Arial"/>
      <w:b/>
      <w:i/>
      <w:caps/>
      <w:sz w:val="24"/>
      <w:szCs w:val="24"/>
    </w:rPr>
  </w:style>
  <w:style w:type="paragraph" w:customStyle="1" w:styleId="44444444">
    <w:name w:val="44444444"/>
    <w:basedOn w:val="21"/>
    <w:next w:val="a3"/>
    <w:link w:val="444444440"/>
    <w:qFormat/>
    <w:rsid w:val="007C569A"/>
    <w:pPr>
      <w:spacing w:before="360" w:after="120" w:line="276" w:lineRule="auto"/>
      <w:ind w:left="1080" w:hanging="720"/>
      <w:outlineLvl w:val="2"/>
    </w:pPr>
    <w:rPr>
      <w:rFonts w:eastAsia="Calibri" w:cs="Times New Roman"/>
      <w:i w:val="0"/>
      <w:sz w:val="24"/>
      <w:lang w:val="x-none" w:eastAsia="en-US"/>
    </w:rPr>
  </w:style>
  <w:style w:type="character" w:customStyle="1" w:styleId="444444440">
    <w:name w:val="44444444 Знак"/>
    <w:link w:val="44444444"/>
    <w:rsid w:val="007C569A"/>
    <w:rPr>
      <w:rFonts w:ascii="Arial" w:eastAsia="Calibri" w:hAnsi="Arial"/>
      <w:b/>
      <w:bCs/>
      <w:iCs/>
      <w:sz w:val="24"/>
      <w:szCs w:val="28"/>
      <w:lang w:val="x-none" w:eastAsia="en-US"/>
    </w:rPr>
  </w:style>
  <w:style w:type="character" w:customStyle="1" w:styleId="22">
    <w:name w:val="Заголовок 2 Знак"/>
    <w:link w:val="21"/>
    <w:rsid w:val="007C569A"/>
    <w:rPr>
      <w:rFonts w:ascii="Arial" w:hAnsi="Arial" w:cs="Arial"/>
      <w:b/>
      <w:bCs/>
      <w:i/>
      <w:iCs/>
      <w:sz w:val="28"/>
      <w:szCs w:val="28"/>
    </w:rPr>
  </w:style>
  <w:style w:type="paragraph" w:customStyle="1" w:styleId="5555">
    <w:name w:val="5555"/>
    <w:basedOn w:val="44444444"/>
    <w:link w:val="55550"/>
    <w:qFormat/>
    <w:rsid w:val="007C569A"/>
    <w:pPr>
      <w:ind w:left="864" w:hanging="864"/>
      <w:outlineLvl w:val="3"/>
    </w:pPr>
    <w:rPr>
      <w:sz w:val="22"/>
    </w:rPr>
  </w:style>
  <w:style w:type="character" w:customStyle="1" w:styleId="55550">
    <w:name w:val="5555 Знак"/>
    <w:link w:val="5555"/>
    <w:rsid w:val="007C569A"/>
    <w:rPr>
      <w:rFonts w:ascii="Arial" w:eastAsia="Calibri" w:hAnsi="Arial"/>
      <w:b/>
      <w:bCs/>
      <w:iCs/>
      <w:sz w:val="22"/>
      <w:szCs w:val="28"/>
      <w:lang w:val="x-none" w:eastAsia="en-US"/>
    </w:rPr>
  </w:style>
  <w:style w:type="paragraph" w:customStyle="1" w:styleId="011">
    <w:name w:val="01_Заголовок раздела"/>
    <w:basedOn w:val="a3"/>
    <w:qFormat/>
    <w:rsid w:val="007C569A"/>
    <w:pPr>
      <w:spacing w:line="276" w:lineRule="auto"/>
      <w:ind w:firstLine="709"/>
      <w:jc w:val="both"/>
    </w:pPr>
    <w:rPr>
      <w:rFonts w:ascii="EuropeExt" w:eastAsia="Calibri" w:hAnsi="EuropeExt"/>
      <w:b/>
      <w:caps/>
      <w:color w:val="404040"/>
      <w:spacing w:val="6"/>
      <w:sz w:val="20"/>
      <w:szCs w:val="20"/>
      <w:lang w:eastAsia="en-US"/>
    </w:rPr>
  </w:style>
  <w:style w:type="paragraph" w:customStyle="1" w:styleId="021">
    <w:name w:val="02_Название раздела"/>
    <w:basedOn w:val="a3"/>
    <w:link w:val="022"/>
    <w:qFormat/>
    <w:rsid w:val="007C569A"/>
    <w:pPr>
      <w:spacing w:line="360" w:lineRule="auto"/>
      <w:ind w:firstLine="709"/>
      <w:jc w:val="both"/>
    </w:pPr>
    <w:rPr>
      <w:rFonts w:ascii="Europe" w:eastAsia="Calibri" w:hAnsi="Europe"/>
      <w:sz w:val="28"/>
      <w:szCs w:val="28"/>
      <w:lang w:eastAsia="en-US"/>
    </w:rPr>
  </w:style>
  <w:style w:type="character" w:customStyle="1" w:styleId="022">
    <w:name w:val="02_Название раздела Знак"/>
    <w:link w:val="021"/>
    <w:rsid w:val="007C569A"/>
    <w:rPr>
      <w:rFonts w:ascii="Europe" w:eastAsia="Calibri" w:hAnsi="Europe"/>
      <w:sz w:val="28"/>
      <w:szCs w:val="28"/>
      <w:lang w:eastAsia="en-US"/>
    </w:rPr>
  </w:style>
  <w:style w:type="paragraph" w:customStyle="1" w:styleId="affff3">
    <w:name w:val="утрерждаю"/>
    <w:basedOn w:val="021"/>
    <w:link w:val="affff4"/>
    <w:qFormat/>
    <w:rsid w:val="007C569A"/>
    <w:rPr>
      <w:sz w:val="22"/>
      <w:szCs w:val="22"/>
    </w:rPr>
  </w:style>
  <w:style w:type="character" w:customStyle="1" w:styleId="affff4">
    <w:name w:val="утрерждаю Знак"/>
    <w:link w:val="affff3"/>
    <w:rsid w:val="007C569A"/>
    <w:rPr>
      <w:rFonts w:ascii="Europe" w:eastAsia="Calibri" w:hAnsi="Europe"/>
      <w:sz w:val="22"/>
      <w:szCs w:val="22"/>
      <w:lang w:eastAsia="en-US"/>
    </w:rPr>
  </w:style>
  <w:style w:type="paragraph" w:customStyle="1" w:styleId="body">
    <w:name w:val="body"/>
    <w:basedOn w:val="a3"/>
    <w:link w:val="body0"/>
    <w:qFormat/>
    <w:rsid w:val="007C569A"/>
    <w:pPr>
      <w:spacing w:line="360" w:lineRule="auto"/>
      <w:ind w:firstLine="709"/>
      <w:jc w:val="both"/>
    </w:pPr>
    <w:rPr>
      <w:rFonts w:ascii="Europe" w:hAnsi="Europe"/>
      <w:bCs/>
      <w:caps/>
      <w:sz w:val="20"/>
      <w:szCs w:val="20"/>
      <w:lang w:eastAsia="en-US"/>
    </w:rPr>
  </w:style>
  <w:style w:type="character" w:customStyle="1" w:styleId="body0">
    <w:name w:val="body Знак"/>
    <w:link w:val="body"/>
    <w:rsid w:val="007C569A"/>
    <w:rPr>
      <w:rFonts w:ascii="Europe" w:hAnsi="Europe"/>
      <w:bCs/>
      <w:caps/>
      <w:lang w:eastAsia="en-US"/>
    </w:rPr>
  </w:style>
  <w:style w:type="paragraph" w:customStyle="1" w:styleId="00">
    <w:name w:val="00_раздел"/>
    <w:basedOn w:val="a3"/>
    <w:qFormat/>
    <w:rsid w:val="007C569A"/>
    <w:pPr>
      <w:spacing w:line="276" w:lineRule="auto"/>
      <w:ind w:firstLine="709"/>
      <w:jc w:val="both"/>
    </w:pPr>
    <w:rPr>
      <w:rFonts w:ascii="EuropeExt" w:eastAsia="Calibri" w:hAnsi="EuropeExt"/>
      <w:b/>
      <w:caps/>
      <w:sz w:val="18"/>
      <w:szCs w:val="18"/>
      <w:lang w:eastAsia="en-US"/>
    </w:rPr>
  </w:style>
  <w:style w:type="paragraph" w:customStyle="1" w:styleId="000">
    <w:name w:val="00_заголовок"/>
    <w:basedOn w:val="a3"/>
    <w:qFormat/>
    <w:rsid w:val="007C569A"/>
    <w:pPr>
      <w:spacing w:line="276" w:lineRule="auto"/>
      <w:ind w:firstLine="709"/>
      <w:jc w:val="both"/>
    </w:pPr>
    <w:rPr>
      <w:rFonts w:ascii="Europe" w:eastAsia="Calibri" w:hAnsi="Europe"/>
      <w:i/>
      <w:sz w:val="16"/>
      <w:szCs w:val="16"/>
      <w:lang w:eastAsia="en-US"/>
    </w:rPr>
  </w:style>
  <w:style w:type="paragraph" w:customStyle="1" w:styleId="affff5">
    <w:name w:val="Общий текст"/>
    <w:link w:val="affff6"/>
    <w:autoRedefine/>
    <w:qFormat/>
    <w:rsid w:val="007C569A"/>
    <w:pPr>
      <w:spacing w:after="120"/>
      <w:jc w:val="both"/>
    </w:pPr>
    <w:rPr>
      <w:sz w:val="24"/>
      <w:szCs w:val="22"/>
      <w:lang w:val="en-US" w:eastAsia="en-US"/>
    </w:rPr>
  </w:style>
  <w:style w:type="character" w:customStyle="1" w:styleId="affff6">
    <w:name w:val="Общий текст Знак"/>
    <w:link w:val="affff5"/>
    <w:locked/>
    <w:rsid w:val="007C569A"/>
    <w:rPr>
      <w:sz w:val="24"/>
      <w:szCs w:val="22"/>
      <w:lang w:val="en-US" w:eastAsia="en-US"/>
    </w:rPr>
  </w:style>
  <w:style w:type="paragraph" w:customStyle="1" w:styleId="affff7">
    <w:name w:val="Таблица шапка (нумерация)"/>
    <w:basedOn w:val="a3"/>
    <w:qFormat/>
    <w:rsid w:val="007C569A"/>
    <w:pPr>
      <w:spacing w:line="276" w:lineRule="auto"/>
      <w:ind w:firstLine="709"/>
      <w:jc w:val="center"/>
    </w:pPr>
    <w:rPr>
      <w:rFonts w:ascii="Arial" w:eastAsia="Calibri" w:hAnsi="Arial" w:cs="Arial"/>
      <w:sz w:val="14"/>
      <w:szCs w:val="16"/>
      <w:lang w:eastAsia="en-US"/>
    </w:rPr>
  </w:style>
  <w:style w:type="paragraph" w:customStyle="1" w:styleId="affff8">
    <w:name w:val="Таблица текст"/>
    <w:link w:val="affff9"/>
    <w:qFormat/>
    <w:rsid w:val="007C569A"/>
    <w:pPr>
      <w:spacing w:after="200" w:line="276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affff9">
    <w:name w:val="Таблица текст Знак"/>
    <w:link w:val="affff8"/>
    <w:locked/>
    <w:rsid w:val="007C569A"/>
    <w:rPr>
      <w:rFonts w:ascii="Calibri" w:eastAsia="Calibri" w:hAnsi="Calibri"/>
      <w:sz w:val="16"/>
      <w:szCs w:val="16"/>
      <w:lang w:eastAsia="en-US"/>
    </w:rPr>
  </w:style>
  <w:style w:type="paragraph" w:customStyle="1" w:styleId="affffa">
    <w:name w:val="Таблица Шапка (текст)"/>
    <w:qFormat/>
    <w:rsid w:val="007C569A"/>
    <w:pPr>
      <w:spacing w:before="40" w:after="40" w:line="276" w:lineRule="auto"/>
      <w:jc w:val="center"/>
    </w:pPr>
    <w:rPr>
      <w:rFonts w:ascii="Arial" w:hAnsi="Arial" w:cs="Arial"/>
      <w:sz w:val="16"/>
      <w:szCs w:val="16"/>
      <w:lang w:eastAsia="en-US"/>
    </w:rPr>
  </w:style>
  <w:style w:type="paragraph" w:customStyle="1" w:styleId="affffb">
    <w:name w:val="шапка таблицы"/>
    <w:basedOn w:val="a3"/>
    <w:link w:val="affffc"/>
    <w:qFormat/>
    <w:rsid w:val="007C569A"/>
    <w:pPr>
      <w:spacing w:after="200" w:line="276" w:lineRule="auto"/>
      <w:ind w:firstLine="709"/>
      <w:jc w:val="center"/>
    </w:pPr>
    <w:rPr>
      <w:rFonts w:ascii="Arial" w:hAnsi="Arial"/>
      <w:b/>
      <w:sz w:val="18"/>
      <w:szCs w:val="16"/>
      <w:lang w:eastAsia="en-US"/>
    </w:rPr>
  </w:style>
  <w:style w:type="character" w:customStyle="1" w:styleId="affffc">
    <w:name w:val="шапка таблицы Знак"/>
    <w:link w:val="affffb"/>
    <w:rsid w:val="007C569A"/>
    <w:rPr>
      <w:rFonts w:ascii="Arial" w:hAnsi="Arial"/>
      <w:b/>
      <w:sz w:val="18"/>
      <w:szCs w:val="16"/>
      <w:lang w:eastAsia="en-US"/>
    </w:rPr>
  </w:style>
  <w:style w:type="paragraph" w:customStyle="1" w:styleId="affffd">
    <w:name w:val="Название таблицы"/>
    <w:basedOn w:val="a3"/>
    <w:link w:val="affffe"/>
    <w:qFormat/>
    <w:rsid w:val="007C569A"/>
    <w:pPr>
      <w:keepNext/>
      <w:keepLines/>
      <w:spacing w:line="276" w:lineRule="auto"/>
      <w:ind w:firstLine="709"/>
      <w:jc w:val="right"/>
    </w:pPr>
    <w:rPr>
      <w:rFonts w:ascii="Arial" w:hAnsi="Arial"/>
      <w:b/>
      <w:sz w:val="18"/>
      <w:szCs w:val="16"/>
      <w:lang w:val="x-none" w:eastAsia="x-none"/>
    </w:rPr>
  </w:style>
  <w:style w:type="character" w:customStyle="1" w:styleId="affffe">
    <w:name w:val="Название таблицы Знак"/>
    <w:link w:val="affffd"/>
    <w:rsid w:val="007C569A"/>
    <w:rPr>
      <w:rFonts w:ascii="Arial" w:hAnsi="Arial"/>
      <w:b/>
      <w:sz w:val="18"/>
      <w:szCs w:val="16"/>
      <w:lang w:val="x-none" w:eastAsia="x-none"/>
    </w:rPr>
  </w:style>
  <w:style w:type="paragraph" w:customStyle="1" w:styleId="afffff">
    <w:name w:val="табл.номер"/>
    <w:basedOn w:val="a3"/>
    <w:link w:val="afffff0"/>
    <w:qFormat/>
    <w:rsid w:val="007C569A"/>
    <w:pPr>
      <w:ind w:left="360" w:hanging="360"/>
      <w:jc w:val="right"/>
    </w:pPr>
    <w:rPr>
      <w:rFonts w:ascii="Arial" w:eastAsia="Calibri" w:hAnsi="Arial"/>
      <w:sz w:val="20"/>
      <w:lang w:eastAsia="en-US"/>
    </w:rPr>
  </w:style>
  <w:style w:type="character" w:customStyle="1" w:styleId="afffff0">
    <w:name w:val="табл.номер Знак"/>
    <w:link w:val="afffff"/>
    <w:locked/>
    <w:rsid w:val="007C569A"/>
    <w:rPr>
      <w:rFonts w:ascii="Arial" w:eastAsia="Calibri" w:hAnsi="Arial"/>
      <w:szCs w:val="24"/>
      <w:lang w:eastAsia="en-US"/>
    </w:rPr>
  </w:style>
  <w:style w:type="paragraph" w:customStyle="1" w:styleId="afffff1">
    <w:name w:val="текст в таблице"/>
    <w:basedOn w:val="a3"/>
    <w:autoRedefine/>
    <w:qFormat/>
    <w:rsid w:val="007C569A"/>
    <w:pPr>
      <w:widowControl w:val="0"/>
      <w:tabs>
        <w:tab w:val="left" w:pos="1690"/>
      </w:tabs>
      <w:jc w:val="both"/>
    </w:pPr>
    <w:rPr>
      <w:sz w:val="20"/>
      <w:szCs w:val="20"/>
      <w:lang w:val="en-US" w:eastAsia="x-none"/>
    </w:rPr>
  </w:style>
  <w:style w:type="paragraph" w:customStyle="1" w:styleId="afffff2">
    <w:name w:val="номер таблицы"/>
    <w:basedOn w:val="a3"/>
    <w:next w:val="affffd"/>
    <w:link w:val="afffff3"/>
    <w:autoRedefine/>
    <w:qFormat/>
    <w:rsid w:val="007C569A"/>
    <w:pPr>
      <w:keepNext/>
      <w:keepLines/>
      <w:ind w:left="8080"/>
      <w:jc w:val="right"/>
    </w:pPr>
    <w:rPr>
      <w:rFonts w:ascii="Arial" w:hAnsi="Arial"/>
      <w:b/>
      <w:sz w:val="18"/>
      <w:szCs w:val="16"/>
      <w:lang w:eastAsia="x-none"/>
    </w:rPr>
  </w:style>
  <w:style w:type="character" w:customStyle="1" w:styleId="afffff3">
    <w:name w:val="номер таблицы Знак"/>
    <w:link w:val="afffff2"/>
    <w:rsid w:val="007C569A"/>
    <w:rPr>
      <w:rFonts w:ascii="Arial" w:hAnsi="Arial"/>
      <w:b/>
      <w:sz w:val="18"/>
      <w:szCs w:val="16"/>
      <w:lang w:eastAsia="x-none"/>
    </w:rPr>
  </w:style>
  <w:style w:type="paragraph" w:customStyle="1" w:styleId="a2">
    <w:name w:val="Спис"/>
    <w:basedOn w:val="a3"/>
    <w:link w:val="afffff4"/>
    <w:qFormat/>
    <w:rsid w:val="007C569A"/>
    <w:pPr>
      <w:numPr>
        <w:numId w:val="27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afffff4">
    <w:name w:val="Спис Знак"/>
    <w:link w:val="a2"/>
    <w:rsid w:val="007C569A"/>
    <w:rPr>
      <w:rFonts w:eastAsia="Calibri"/>
      <w:sz w:val="24"/>
      <w:szCs w:val="24"/>
      <w:lang w:eastAsia="en-US"/>
    </w:rPr>
  </w:style>
  <w:style w:type="paragraph" w:customStyle="1" w:styleId="afffff5">
    <w:name w:val="список"/>
    <w:basedOn w:val="a2"/>
    <w:link w:val="afffff6"/>
    <w:qFormat/>
    <w:rsid w:val="007C569A"/>
    <w:pPr>
      <w:numPr>
        <w:numId w:val="0"/>
      </w:numPr>
      <w:ind w:left="1495" w:hanging="360"/>
    </w:pPr>
  </w:style>
  <w:style w:type="character" w:customStyle="1" w:styleId="afffff6">
    <w:name w:val="список Знак"/>
    <w:basedOn w:val="afffff4"/>
    <w:link w:val="afffff5"/>
    <w:rsid w:val="007C569A"/>
    <w:rPr>
      <w:rFonts w:eastAsia="Calibri"/>
      <w:sz w:val="24"/>
      <w:szCs w:val="24"/>
      <w:lang w:eastAsia="en-US"/>
    </w:rPr>
  </w:style>
  <w:style w:type="paragraph" w:customStyle="1" w:styleId="afffff7">
    <w:name w:val="Таблица_основной текст"/>
    <w:qFormat/>
    <w:rsid w:val="007C569A"/>
    <w:rPr>
      <w:rFonts w:cs="Arial"/>
      <w:lang w:eastAsia="en-US"/>
    </w:rPr>
  </w:style>
  <w:style w:type="paragraph" w:customStyle="1" w:styleId="59">
    <w:name w:val="Стиль5"/>
    <w:basedOn w:val="a3"/>
    <w:qFormat/>
    <w:rsid w:val="007C569A"/>
    <w:pPr>
      <w:keepNext/>
      <w:tabs>
        <w:tab w:val="num" w:pos="864"/>
      </w:tabs>
      <w:spacing w:before="240"/>
      <w:ind w:left="864" w:hanging="864"/>
      <w:jc w:val="both"/>
    </w:pPr>
    <w:rPr>
      <w:rFonts w:ascii="Arial" w:hAnsi="Arial"/>
      <w:b/>
      <w:i/>
      <w:caps/>
      <w:sz w:val="20"/>
      <w:szCs w:val="20"/>
      <w:lang w:eastAsia="en-US"/>
    </w:rPr>
  </w:style>
  <w:style w:type="character" w:customStyle="1" w:styleId="10">
    <w:name w:val="Заголовок 1 Знак"/>
    <w:link w:val="1"/>
    <w:rsid w:val="007C569A"/>
    <w:rPr>
      <w:rFonts w:ascii="Arial" w:hAnsi="Arial" w:cs="Arial"/>
      <w:b/>
      <w:bCs/>
      <w:kern w:val="32"/>
      <w:sz w:val="32"/>
      <w:szCs w:val="32"/>
    </w:rPr>
  </w:style>
  <w:style w:type="character" w:customStyle="1" w:styleId="32">
    <w:name w:val="Заголовок 3 Знак"/>
    <w:link w:val="31"/>
    <w:uiPriority w:val="9"/>
    <w:rsid w:val="007C569A"/>
    <w:rPr>
      <w:rFonts w:ascii="Arial" w:hAnsi="Arial" w:cs="Arial"/>
      <w:b/>
      <w:bCs/>
      <w:sz w:val="26"/>
      <w:szCs w:val="26"/>
    </w:rPr>
  </w:style>
  <w:style w:type="character" w:customStyle="1" w:styleId="42">
    <w:name w:val="Заголовок 4 Знак"/>
    <w:link w:val="41"/>
    <w:rsid w:val="00D233F8"/>
    <w:rPr>
      <w:rFonts w:ascii="Arial" w:hAnsi="Arial"/>
      <w:bCs/>
      <w:i/>
      <w:szCs w:val="28"/>
    </w:rPr>
  </w:style>
  <w:style w:type="character" w:customStyle="1" w:styleId="52">
    <w:name w:val="Заголовок 5 Знак"/>
    <w:link w:val="51"/>
    <w:rsid w:val="007C569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7C569A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7C569A"/>
    <w:rPr>
      <w:sz w:val="24"/>
      <w:szCs w:val="24"/>
    </w:rPr>
  </w:style>
  <w:style w:type="character" w:customStyle="1" w:styleId="80">
    <w:name w:val="Заголовок 8 Знак"/>
    <w:link w:val="8"/>
    <w:rsid w:val="007C569A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7C569A"/>
    <w:rPr>
      <w:rFonts w:ascii="Arial" w:hAnsi="Arial" w:cs="Arial"/>
      <w:sz w:val="22"/>
      <w:szCs w:val="22"/>
    </w:rPr>
  </w:style>
  <w:style w:type="character" w:customStyle="1" w:styleId="af7">
    <w:name w:val="Название Знак"/>
    <w:link w:val="af6"/>
    <w:rsid w:val="007C569A"/>
    <w:rPr>
      <w:rFonts w:ascii="Arial" w:hAnsi="Arial" w:cs="Arial"/>
      <w:b/>
      <w:bCs/>
      <w:kern w:val="28"/>
      <w:sz w:val="32"/>
      <w:szCs w:val="32"/>
    </w:rPr>
  </w:style>
  <w:style w:type="character" w:customStyle="1" w:styleId="afd">
    <w:name w:val="Подзаголовок Знак"/>
    <w:link w:val="afc"/>
    <w:rsid w:val="007C569A"/>
    <w:rPr>
      <w:rFonts w:ascii="Arial" w:hAnsi="Arial" w:cs="Arial"/>
      <w:sz w:val="24"/>
      <w:szCs w:val="24"/>
    </w:rPr>
  </w:style>
  <w:style w:type="character" w:customStyle="1" w:styleId="afff2">
    <w:name w:val="Текст выноски Знак"/>
    <w:basedOn w:val="a4"/>
    <w:link w:val="afff1"/>
    <w:uiPriority w:val="99"/>
    <w:semiHidden/>
    <w:rsid w:val="007C569A"/>
    <w:rPr>
      <w:rFonts w:ascii="Tahoma" w:hAnsi="Tahoma" w:cs="Tahoma"/>
      <w:sz w:val="16"/>
      <w:szCs w:val="16"/>
    </w:rPr>
  </w:style>
  <w:style w:type="character" w:styleId="afffff8">
    <w:name w:val="Placeholder Text"/>
    <w:basedOn w:val="a4"/>
    <w:uiPriority w:val="99"/>
    <w:semiHidden/>
    <w:rsid w:val="007C569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Pr>
      <w:sz w:val="24"/>
      <w:szCs w:val="24"/>
    </w:rPr>
  </w:style>
  <w:style w:type="paragraph" w:styleId="1">
    <w:name w:val="heading 1"/>
    <w:basedOn w:val="a3"/>
    <w:next w:val="a3"/>
    <w:link w:val="10"/>
    <w:qFormat/>
    <w:rsid w:val="00224A5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3"/>
    <w:next w:val="a3"/>
    <w:link w:val="22"/>
    <w:qFormat/>
    <w:rsid w:val="00224A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3"/>
    <w:next w:val="a3"/>
    <w:link w:val="32"/>
    <w:uiPriority w:val="9"/>
    <w:qFormat/>
    <w:rsid w:val="009E1E8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3"/>
    <w:next w:val="a3"/>
    <w:link w:val="42"/>
    <w:autoRedefine/>
    <w:qFormat/>
    <w:rsid w:val="00D233F8"/>
    <w:pPr>
      <w:keepNext/>
      <w:numPr>
        <w:ilvl w:val="3"/>
        <w:numId w:val="15"/>
      </w:numPr>
      <w:spacing w:before="240" w:after="60"/>
      <w:outlineLvl w:val="3"/>
    </w:pPr>
    <w:rPr>
      <w:rFonts w:ascii="Arial" w:hAnsi="Arial"/>
      <w:bCs/>
      <w:i/>
      <w:sz w:val="20"/>
      <w:szCs w:val="28"/>
    </w:rPr>
  </w:style>
  <w:style w:type="paragraph" w:styleId="51">
    <w:name w:val="heading 5"/>
    <w:basedOn w:val="a3"/>
    <w:next w:val="a3"/>
    <w:link w:val="52"/>
    <w:qFormat/>
    <w:rsid w:val="001254FD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qFormat/>
    <w:rsid w:val="001254FD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qFormat/>
    <w:rsid w:val="001254FD"/>
    <w:pPr>
      <w:numPr>
        <w:ilvl w:val="6"/>
        <w:numId w:val="15"/>
      </w:numPr>
      <w:spacing w:before="240" w:after="60"/>
      <w:outlineLvl w:val="6"/>
    </w:pPr>
  </w:style>
  <w:style w:type="paragraph" w:styleId="8">
    <w:name w:val="heading 8"/>
    <w:basedOn w:val="a3"/>
    <w:next w:val="a3"/>
    <w:link w:val="80"/>
    <w:qFormat/>
    <w:rsid w:val="001254FD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3"/>
    <w:next w:val="a3"/>
    <w:link w:val="90"/>
    <w:qFormat/>
    <w:rsid w:val="001254FD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12">
    <w:name w:val="S_Заголовок1"/>
    <w:basedOn w:val="a3"/>
    <w:next w:val="S4"/>
    <w:rsid w:val="0032709B"/>
    <w:pPr>
      <w:keepNext/>
      <w:pageBreakBefore/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22">
    <w:name w:val="S_Заголовок2"/>
    <w:basedOn w:val="a3"/>
    <w:next w:val="S4"/>
    <w:rsid w:val="00B115FC"/>
    <w:pPr>
      <w:keepNext/>
      <w:spacing w:before="360"/>
      <w:jc w:val="both"/>
      <w:outlineLvl w:val="1"/>
    </w:pPr>
    <w:rPr>
      <w:rFonts w:ascii="Arial" w:hAnsi="Arial"/>
      <w:b/>
      <w:caps/>
    </w:rPr>
  </w:style>
  <w:style w:type="paragraph" w:customStyle="1" w:styleId="S4">
    <w:name w:val="S_Обычный"/>
    <w:basedOn w:val="a3"/>
    <w:link w:val="S5"/>
    <w:rsid w:val="00A01C46"/>
    <w:pPr>
      <w:widowControl w:val="0"/>
      <w:tabs>
        <w:tab w:val="left" w:pos="1690"/>
      </w:tabs>
      <w:spacing w:before="240"/>
      <w:jc w:val="both"/>
    </w:pPr>
  </w:style>
  <w:style w:type="paragraph" w:customStyle="1" w:styleId="S0">
    <w:name w:val="S_СписокМ_Обычный"/>
    <w:basedOn w:val="a3"/>
    <w:next w:val="S4"/>
    <w:link w:val="S6"/>
    <w:rsid w:val="00D41440"/>
    <w:pPr>
      <w:numPr>
        <w:numId w:val="16"/>
      </w:numPr>
      <w:tabs>
        <w:tab w:val="left" w:pos="902"/>
      </w:tabs>
      <w:spacing w:before="120" w:after="120"/>
      <w:jc w:val="both"/>
    </w:pPr>
    <w:rPr>
      <w:lang w:val="x-none" w:eastAsia="x-none"/>
    </w:rPr>
  </w:style>
  <w:style w:type="paragraph" w:customStyle="1" w:styleId="S1">
    <w:name w:val="S_Заголовок1_СписокН"/>
    <w:basedOn w:val="S12"/>
    <w:next w:val="S4"/>
    <w:rsid w:val="00B115FC"/>
    <w:pPr>
      <w:numPr>
        <w:numId w:val="15"/>
      </w:numPr>
    </w:pPr>
  </w:style>
  <w:style w:type="paragraph" w:customStyle="1" w:styleId="S20">
    <w:name w:val="S_Заголовок2_СписокН"/>
    <w:basedOn w:val="S22"/>
    <w:next w:val="S4"/>
    <w:rsid w:val="001254FD"/>
    <w:pPr>
      <w:numPr>
        <w:ilvl w:val="1"/>
        <w:numId w:val="15"/>
      </w:numPr>
    </w:pPr>
  </w:style>
  <w:style w:type="paragraph" w:customStyle="1" w:styleId="S7">
    <w:name w:val="S_Термин"/>
    <w:basedOn w:val="a3"/>
    <w:next w:val="S4"/>
    <w:link w:val="S8"/>
    <w:rsid w:val="00224A50"/>
    <w:pPr>
      <w:jc w:val="both"/>
    </w:pPr>
    <w:rPr>
      <w:rFonts w:ascii="Arial" w:hAnsi="Arial"/>
      <w:b/>
      <w:i/>
      <w:caps/>
      <w:sz w:val="20"/>
      <w:szCs w:val="20"/>
    </w:rPr>
  </w:style>
  <w:style w:type="paragraph" w:styleId="11">
    <w:name w:val="toc 1"/>
    <w:basedOn w:val="a3"/>
    <w:next w:val="a3"/>
    <w:autoRedefine/>
    <w:uiPriority w:val="39"/>
    <w:qFormat/>
    <w:rsid w:val="00F550D9"/>
    <w:pPr>
      <w:tabs>
        <w:tab w:val="right" w:leader="dot" w:pos="9628"/>
      </w:tabs>
      <w:spacing w:before="120"/>
      <w:jc w:val="both"/>
    </w:pPr>
    <w:rPr>
      <w:rFonts w:ascii="Arial" w:hAnsi="Arial"/>
      <w:b/>
      <w:bCs/>
      <w:caps/>
      <w:sz w:val="20"/>
      <w:szCs w:val="20"/>
    </w:rPr>
  </w:style>
  <w:style w:type="paragraph" w:styleId="53">
    <w:name w:val="index 5"/>
    <w:basedOn w:val="a3"/>
    <w:next w:val="a3"/>
    <w:autoRedefine/>
    <w:semiHidden/>
    <w:rsid w:val="00224A50"/>
    <w:pPr>
      <w:ind w:left="1200" w:hanging="240"/>
    </w:pPr>
  </w:style>
  <w:style w:type="paragraph" w:styleId="23">
    <w:name w:val="toc 2"/>
    <w:basedOn w:val="a3"/>
    <w:next w:val="a3"/>
    <w:autoRedefine/>
    <w:uiPriority w:val="39"/>
    <w:qFormat/>
    <w:rsid w:val="00E44553"/>
    <w:pPr>
      <w:tabs>
        <w:tab w:val="left" w:pos="720"/>
        <w:tab w:val="right" w:leader="dot" w:pos="9628"/>
      </w:tabs>
      <w:spacing w:before="120"/>
      <w:ind w:left="238"/>
      <w:jc w:val="both"/>
    </w:pPr>
    <w:rPr>
      <w:rFonts w:ascii="Arial" w:hAnsi="Arial"/>
      <w:b/>
      <w:caps/>
      <w:sz w:val="18"/>
      <w:szCs w:val="18"/>
    </w:rPr>
  </w:style>
  <w:style w:type="paragraph" w:styleId="33">
    <w:name w:val="toc 3"/>
    <w:basedOn w:val="a3"/>
    <w:next w:val="a3"/>
    <w:autoRedefine/>
    <w:uiPriority w:val="39"/>
    <w:semiHidden/>
    <w:qFormat/>
    <w:rsid w:val="00F550D9"/>
    <w:pPr>
      <w:spacing w:before="120"/>
      <w:ind w:left="482"/>
      <w:jc w:val="both"/>
    </w:pPr>
    <w:rPr>
      <w:rFonts w:ascii="Arial" w:hAnsi="Arial"/>
      <w:i/>
      <w:iCs/>
      <w:caps/>
      <w:sz w:val="16"/>
      <w:szCs w:val="16"/>
    </w:rPr>
  </w:style>
  <w:style w:type="paragraph" w:styleId="43">
    <w:name w:val="toc 4"/>
    <w:basedOn w:val="a3"/>
    <w:next w:val="a3"/>
    <w:autoRedefine/>
    <w:uiPriority w:val="39"/>
    <w:rsid w:val="00224A50"/>
    <w:pPr>
      <w:ind w:left="720"/>
    </w:pPr>
    <w:rPr>
      <w:sz w:val="18"/>
      <w:szCs w:val="18"/>
    </w:rPr>
  </w:style>
  <w:style w:type="paragraph" w:styleId="54">
    <w:name w:val="toc 5"/>
    <w:basedOn w:val="a3"/>
    <w:next w:val="a3"/>
    <w:autoRedefine/>
    <w:semiHidden/>
    <w:rsid w:val="00224A50"/>
    <w:pPr>
      <w:ind w:left="960"/>
    </w:pPr>
    <w:rPr>
      <w:sz w:val="18"/>
      <w:szCs w:val="18"/>
    </w:rPr>
  </w:style>
  <w:style w:type="paragraph" w:styleId="61">
    <w:name w:val="toc 6"/>
    <w:basedOn w:val="a3"/>
    <w:next w:val="a3"/>
    <w:autoRedefine/>
    <w:semiHidden/>
    <w:rsid w:val="00224A50"/>
    <w:pPr>
      <w:ind w:left="1200"/>
    </w:pPr>
    <w:rPr>
      <w:sz w:val="18"/>
      <w:szCs w:val="18"/>
    </w:rPr>
  </w:style>
  <w:style w:type="paragraph" w:styleId="71">
    <w:name w:val="toc 7"/>
    <w:basedOn w:val="a3"/>
    <w:next w:val="a3"/>
    <w:autoRedefine/>
    <w:semiHidden/>
    <w:rsid w:val="00224A50"/>
    <w:pPr>
      <w:ind w:left="1440"/>
    </w:pPr>
    <w:rPr>
      <w:sz w:val="18"/>
      <w:szCs w:val="18"/>
    </w:rPr>
  </w:style>
  <w:style w:type="paragraph" w:styleId="81">
    <w:name w:val="toc 8"/>
    <w:basedOn w:val="a3"/>
    <w:next w:val="a3"/>
    <w:autoRedefine/>
    <w:semiHidden/>
    <w:rsid w:val="00224A50"/>
    <w:pPr>
      <w:ind w:left="1680"/>
    </w:pPr>
    <w:rPr>
      <w:sz w:val="18"/>
      <w:szCs w:val="18"/>
    </w:rPr>
  </w:style>
  <w:style w:type="paragraph" w:styleId="91">
    <w:name w:val="toc 9"/>
    <w:basedOn w:val="a3"/>
    <w:next w:val="a3"/>
    <w:autoRedefine/>
    <w:semiHidden/>
    <w:rsid w:val="00224A50"/>
    <w:pPr>
      <w:ind w:left="1920"/>
    </w:pPr>
    <w:rPr>
      <w:sz w:val="18"/>
      <w:szCs w:val="18"/>
    </w:rPr>
  </w:style>
  <w:style w:type="paragraph" w:customStyle="1" w:styleId="S30">
    <w:name w:val="S_Заголовок3_СписокН"/>
    <w:basedOn w:val="a3"/>
    <w:next w:val="S4"/>
    <w:rsid w:val="00B115FC"/>
    <w:pPr>
      <w:keepNext/>
      <w:numPr>
        <w:ilvl w:val="2"/>
        <w:numId w:val="15"/>
      </w:numPr>
      <w:spacing w:before="240"/>
      <w:jc w:val="both"/>
    </w:pPr>
    <w:rPr>
      <w:rFonts w:ascii="Arial" w:hAnsi="Arial"/>
      <w:b/>
      <w:i/>
      <w:caps/>
      <w:sz w:val="20"/>
      <w:szCs w:val="20"/>
    </w:rPr>
  </w:style>
  <w:style w:type="paragraph" w:customStyle="1" w:styleId="S21">
    <w:name w:val="S_Заголовок2_Прил_СписокН"/>
    <w:basedOn w:val="S4"/>
    <w:next w:val="S4"/>
    <w:rsid w:val="003C2466"/>
    <w:pPr>
      <w:keepNext/>
      <w:keepLines/>
      <w:numPr>
        <w:ilvl w:val="2"/>
        <w:numId w:val="20"/>
      </w:numPr>
      <w:tabs>
        <w:tab w:val="clear" w:pos="1690"/>
        <w:tab w:val="left" w:pos="720"/>
      </w:tabs>
      <w:jc w:val="left"/>
      <w:outlineLvl w:val="2"/>
    </w:pPr>
    <w:rPr>
      <w:rFonts w:ascii="Arial" w:hAnsi="Arial"/>
      <w:b/>
      <w:caps/>
      <w:szCs w:val="20"/>
    </w:rPr>
  </w:style>
  <w:style w:type="paragraph" w:customStyle="1" w:styleId="S9">
    <w:name w:val="S_Примечание"/>
    <w:basedOn w:val="S4"/>
    <w:next w:val="S4"/>
    <w:rsid w:val="006F35B5"/>
    <w:pPr>
      <w:spacing w:before="120"/>
      <w:ind w:left="567"/>
    </w:pPr>
    <w:rPr>
      <w:i/>
      <w:u w:val="single"/>
    </w:rPr>
  </w:style>
  <w:style w:type="paragraph" w:customStyle="1" w:styleId="Sa">
    <w:name w:val="S_ПримечаниеТекст"/>
    <w:basedOn w:val="S4"/>
    <w:next w:val="S4"/>
    <w:rsid w:val="006F35B5"/>
    <w:pPr>
      <w:spacing w:before="120"/>
      <w:ind w:left="567"/>
    </w:pPr>
    <w:rPr>
      <w:i/>
    </w:rPr>
  </w:style>
  <w:style w:type="paragraph" w:customStyle="1" w:styleId="Sb">
    <w:name w:val="S_Сноска"/>
    <w:basedOn w:val="S4"/>
    <w:next w:val="S4"/>
    <w:rsid w:val="006F35B5"/>
    <w:pPr>
      <w:spacing w:before="120"/>
    </w:pPr>
    <w:rPr>
      <w:rFonts w:ascii="Arial" w:hAnsi="Arial"/>
      <w:sz w:val="16"/>
    </w:rPr>
  </w:style>
  <w:style w:type="paragraph" w:customStyle="1" w:styleId="Sc">
    <w:name w:val="S_НазваниеРисунка"/>
    <w:basedOn w:val="a3"/>
    <w:next w:val="S4"/>
    <w:rsid w:val="0032709B"/>
    <w:pPr>
      <w:spacing w:before="120" w:after="120"/>
      <w:jc w:val="center"/>
    </w:pPr>
    <w:rPr>
      <w:rFonts w:ascii="Arial" w:hAnsi="Arial"/>
      <w:b/>
      <w:sz w:val="20"/>
    </w:rPr>
  </w:style>
  <w:style w:type="paragraph" w:customStyle="1" w:styleId="Sd">
    <w:name w:val="S_Гиперссылка"/>
    <w:basedOn w:val="S4"/>
    <w:rsid w:val="00774F5E"/>
    <w:rPr>
      <w:color w:val="0000FF"/>
      <w:u w:val="single"/>
    </w:rPr>
  </w:style>
  <w:style w:type="paragraph" w:customStyle="1" w:styleId="Se">
    <w:name w:val="S_НазваниеТаблицы"/>
    <w:basedOn w:val="S4"/>
    <w:next w:val="S4"/>
    <w:rsid w:val="00B115FC"/>
    <w:pPr>
      <w:keepNext/>
      <w:spacing w:before="0"/>
      <w:jc w:val="right"/>
    </w:pPr>
    <w:rPr>
      <w:rFonts w:ascii="Arial" w:hAnsi="Arial"/>
      <w:b/>
      <w:sz w:val="20"/>
    </w:rPr>
  </w:style>
  <w:style w:type="paragraph" w:customStyle="1" w:styleId="S13">
    <w:name w:val="S_ТекстВТаблице1"/>
    <w:basedOn w:val="S4"/>
    <w:next w:val="S4"/>
    <w:rsid w:val="006F35B5"/>
    <w:pPr>
      <w:spacing w:before="120"/>
      <w:jc w:val="left"/>
    </w:pPr>
    <w:rPr>
      <w:szCs w:val="28"/>
    </w:rPr>
  </w:style>
  <w:style w:type="paragraph" w:customStyle="1" w:styleId="S23">
    <w:name w:val="S_ТекстВТаблице2"/>
    <w:basedOn w:val="S4"/>
    <w:next w:val="S4"/>
    <w:rsid w:val="006F35B5"/>
    <w:pPr>
      <w:spacing w:before="120"/>
      <w:jc w:val="left"/>
    </w:pPr>
    <w:rPr>
      <w:sz w:val="20"/>
    </w:rPr>
  </w:style>
  <w:style w:type="paragraph" w:customStyle="1" w:styleId="S31">
    <w:name w:val="S_ТекстВТаблице3"/>
    <w:basedOn w:val="S4"/>
    <w:next w:val="S4"/>
    <w:rsid w:val="006F35B5"/>
    <w:pPr>
      <w:spacing w:before="120"/>
      <w:jc w:val="left"/>
    </w:pPr>
    <w:rPr>
      <w:sz w:val="16"/>
    </w:rPr>
  </w:style>
  <w:style w:type="table" w:styleId="a7">
    <w:name w:val="Table Grid"/>
    <w:basedOn w:val="a5"/>
    <w:uiPriority w:val="59"/>
    <w:rsid w:val="00632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4">
    <w:name w:val="S_ЗаголовкиТаблицы1"/>
    <w:basedOn w:val="S4"/>
    <w:rsid w:val="001B0862"/>
    <w:pPr>
      <w:keepNext/>
      <w:spacing w:before="120" w:after="120"/>
      <w:jc w:val="center"/>
    </w:pPr>
    <w:rPr>
      <w:rFonts w:ascii="Arial" w:hAnsi="Arial"/>
      <w:b/>
      <w:caps/>
      <w:sz w:val="16"/>
      <w:szCs w:val="16"/>
    </w:rPr>
  </w:style>
  <w:style w:type="paragraph" w:customStyle="1" w:styleId="S24">
    <w:name w:val="S_ЗаголовкиТаблицы2"/>
    <w:basedOn w:val="S4"/>
    <w:rsid w:val="00B115FC"/>
    <w:pPr>
      <w:spacing w:before="120" w:after="120"/>
      <w:jc w:val="center"/>
    </w:pPr>
    <w:rPr>
      <w:rFonts w:ascii="Arial" w:hAnsi="Arial"/>
      <w:b/>
      <w:sz w:val="14"/>
    </w:rPr>
  </w:style>
  <w:style w:type="table" w:customStyle="1" w:styleId="Sf">
    <w:name w:val="S_Таблица"/>
    <w:basedOn w:val="a5"/>
    <w:rsid w:val="00FD22B8"/>
    <w:rPr>
      <w:sz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ascii="Arial" w:hAnsi="Arial"/>
        <w:b/>
        <w:sz w:val="16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shd w:val="clear" w:color="auto" w:fill="E7CF6E"/>
        <w:vAlign w:val="center"/>
      </w:tcPr>
    </w:tblStylePr>
  </w:style>
  <w:style w:type="paragraph" w:styleId="a8">
    <w:name w:val="caption"/>
    <w:basedOn w:val="a3"/>
    <w:next w:val="a3"/>
    <w:autoRedefine/>
    <w:uiPriority w:val="35"/>
    <w:qFormat/>
    <w:rsid w:val="009D11F3"/>
    <w:pPr>
      <w:jc w:val="center"/>
    </w:pPr>
    <w:rPr>
      <w:b/>
      <w:bCs/>
      <w:sz w:val="20"/>
      <w:szCs w:val="20"/>
    </w:rPr>
  </w:style>
  <w:style w:type="paragraph" w:styleId="a9">
    <w:name w:val="header"/>
    <w:basedOn w:val="a3"/>
    <w:link w:val="aa"/>
    <w:uiPriority w:val="99"/>
    <w:rsid w:val="00ED477D"/>
    <w:pPr>
      <w:tabs>
        <w:tab w:val="center" w:pos="4677"/>
        <w:tab w:val="right" w:pos="9355"/>
      </w:tabs>
    </w:pPr>
  </w:style>
  <w:style w:type="paragraph" w:styleId="ab">
    <w:name w:val="footer"/>
    <w:basedOn w:val="a3"/>
    <w:link w:val="ac"/>
    <w:uiPriority w:val="99"/>
    <w:rsid w:val="00ED477D"/>
    <w:pPr>
      <w:tabs>
        <w:tab w:val="center" w:pos="4677"/>
        <w:tab w:val="right" w:pos="9355"/>
      </w:tabs>
    </w:pPr>
  </w:style>
  <w:style w:type="character" w:styleId="ad">
    <w:name w:val="Hyperlink"/>
    <w:uiPriority w:val="99"/>
    <w:rsid w:val="00855B8C"/>
    <w:rPr>
      <w:color w:val="0000FF"/>
      <w:u w:val="single"/>
    </w:rPr>
  </w:style>
  <w:style w:type="paragraph" w:customStyle="1" w:styleId="Sf0">
    <w:name w:val="S_ВерхКолонтитулТекст"/>
    <w:basedOn w:val="S4"/>
    <w:next w:val="S4"/>
    <w:rsid w:val="00B115FC"/>
    <w:pPr>
      <w:spacing w:before="0"/>
      <w:jc w:val="right"/>
    </w:pPr>
    <w:rPr>
      <w:rFonts w:ascii="Arial" w:hAnsi="Arial"/>
      <w:b/>
      <w:caps/>
      <w:sz w:val="10"/>
      <w:szCs w:val="10"/>
    </w:rPr>
  </w:style>
  <w:style w:type="paragraph" w:customStyle="1" w:styleId="Sf1">
    <w:name w:val="S_НижнКолонтПрав"/>
    <w:basedOn w:val="S4"/>
    <w:next w:val="S4"/>
    <w:rsid w:val="00B115FC"/>
    <w:pPr>
      <w:spacing w:before="0"/>
      <w:jc w:val="right"/>
    </w:pPr>
    <w:rPr>
      <w:rFonts w:ascii="Arial" w:hAnsi="Arial"/>
      <w:b/>
      <w:caps/>
      <w:sz w:val="12"/>
      <w:szCs w:val="12"/>
    </w:rPr>
  </w:style>
  <w:style w:type="paragraph" w:customStyle="1" w:styleId="Sf2">
    <w:name w:val="S_НижнКолонтЛев"/>
    <w:basedOn w:val="S4"/>
    <w:next w:val="S4"/>
    <w:rsid w:val="00B115FC"/>
    <w:pPr>
      <w:spacing w:before="0"/>
      <w:jc w:val="left"/>
    </w:pPr>
    <w:rPr>
      <w:rFonts w:ascii="Arial" w:hAnsi="Arial"/>
      <w:b/>
      <w:caps/>
      <w:sz w:val="10"/>
      <w:szCs w:val="10"/>
    </w:rPr>
  </w:style>
  <w:style w:type="paragraph" w:styleId="34">
    <w:name w:val="List 3"/>
    <w:basedOn w:val="a3"/>
    <w:semiHidden/>
    <w:rsid w:val="00855B8C"/>
    <w:pPr>
      <w:ind w:left="849" w:hanging="283"/>
    </w:pPr>
  </w:style>
  <w:style w:type="paragraph" w:styleId="44">
    <w:name w:val="List 4"/>
    <w:basedOn w:val="a3"/>
    <w:semiHidden/>
    <w:rsid w:val="00855B8C"/>
    <w:pPr>
      <w:ind w:left="1132" w:hanging="283"/>
    </w:pPr>
  </w:style>
  <w:style w:type="paragraph" w:customStyle="1" w:styleId="Sf3">
    <w:name w:val="S_Содержание"/>
    <w:basedOn w:val="S4"/>
    <w:next w:val="S4"/>
    <w:rsid w:val="0009048B"/>
    <w:pPr>
      <w:spacing w:after="120"/>
    </w:pPr>
    <w:rPr>
      <w:rFonts w:ascii="Arial" w:hAnsi="Arial"/>
      <w:b/>
      <w:caps/>
      <w:color w:val="AF931D"/>
      <w:sz w:val="32"/>
      <w:szCs w:val="32"/>
    </w:rPr>
  </w:style>
  <w:style w:type="paragraph" w:customStyle="1" w:styleId="S15">
    <w:name w:val="S_ТекстСодержания1"/>
    <w:basedOn w:val="S4"/>
    <w:next w:val="S4"/>
    <w:link w:val="S16"/>
    <w:rsid w:val="003D7444"/>
    <w:pPr>
      <w:spacing w:before="120"/>
    </w:pPr>
    <w:rPr>
      <w:rFonts w:ascii="Arial" w:hAnsi="Arial"/>
      <w:b/>
      <w:caps/>
    </w:rPr>
  </w:style>
  <w:style w:type="character" w:customStyle="1" w:styleId="S5">
    <w:name w:val="S_Обычный Знак"/>
    <w:link w:val="S4"/>
    <w:rsid w:val="00A01C46"/>
    <w:rPr>
      <w:sz w:val="24"/>
      <w:szCs w:val="24"/>
      <w:lang w:val="ru-RU" w:eastAsia="ru-RU" w:bidi="ar-SA"/>
    </w:rPr>
  </w:style>
  <w:style w:type="character" w:customStyle="1" w:styleId="S16">
    <w:name w:val="S_ТекстСодержания1 Знак"/>
    <w:link w:val="S15"/>
    <w:rsid w:val="003D7444"/>
    <w:rPr>
      <w:rFonts w:ascii="Arial" w:hAnsi="Arial"/>
      <w:b/>
      <w:caps/>
      <w:sz w:val="24"/>
      <w:szCs w:val="24"/>
      <w:lang w:val="ru-RU" w:eastAsia="ru-RU" w:bidi="ar-SA"/>
    </w:rPr>
  </w:style>
  <w:style w:type="numbering" w:styleId="111111">
    <w:name w:val="Outline List 2"/>
    <w:basedOn w:val="a6"/>
    <w:semiHidden/>
    <w:rsid w:val="00BE368B"/>
    <w:pPr>
      <w:numPr>
        <w:numId w:val="12"/>
      </w:numPr>
    </w:pPr>
  </w:style>
  <w:style w:type="numbering" w:styleId="1ai">
    <w:name w:val="Outline List 1"/>
    <w:basedOn w:val="a6"/>
    <w:semiHidden/>
    <w:rsid w:val="00BE368B"/>
    <w:pPr>
      <w:numPr>
        <w:numId w:val="13"/>
      </w:numPr>
    </w:pPr>
  </w:style>
  <w:style w:type="paragraph" w:styleId="HTML">
    <w:name w:val="HTML Address"/>
    <w:basedOn w:val="a3"/>
    <w:semiHidden/>
    <w:rsid w:val="00BE368B"/>
    <w:rPr>
      <w:i/>
      <w:iCs/>
    </w:rPr>
  </w:style>
  <w:style w:type="paragraph" w:styleId="ae">
    <w:name w:val="envelope address"/>
    <w:basedOn w:val="a3"/>
    <w:semiHidden/>
    <w:rsid w:val="00BE368B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4"/>
    <w:semiHidden/>
    <w:rsid w:val="00BE368B"/>
  </w:style>
  <w:style w:type="table" w:styleId="-10">
    <w:name w:val="Table Web 1"/>
    <w:basedOn w:val="a5"/>
    <w:semiHidden/>
    <w:rsid w:val="00BE368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5"/>
    <w:semiHidden/>
    <w:rsid w:val="00BE368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5"/>
    <w:semiHidden/>
    <w:rsid w:val="00BE368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">
    <w:name w:val="Emphasis"/>
    <w:qFormat/>
    <w:rsid w:val="00BE368B"/>
    <w:rPr>
      <w:i/>
      <w:iCs/>
    </w:rPr>
  </w:style>
  <w:style w:type="paragraph" w:styleId="af0">
    <w:name w:val="Date"/>
    <w:basedOn w:val="a3"/>
    <w:next w:val="a3"/>
    <w:semiHidden/>
    <w:rsid w:val="00BE368B"/>
  </w:style>
  <w:style w:type="paragraph" w:styleId="af1">
    <w:name w:val="Note Heading"/>
    <w:basedOn w:val="a3"/>
    <w:next w:val="a3"/>
    <w:semiHidden/>
    <w:rsid w:val="00BE368B"/>
  </w:style>
  <w:style w:type="table" w:styleId="af2">
    <w:name w:val="Table Elegant"/>
    <w:basedOn w:val="a5"/>
    <w:semiHidden/>
    <w:rsid w:val="00BE368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5"/>
    <w:semiHidden/>
    <w:rsid w:val="00BE368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ubtle 2"/>
    <w:basedOn w:val="a5"/>
    <w:semiHidden/>
    <w:rsid w:val="00BE368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BE368B"/>
    <w:rPr>
      <w:rFonts w:ascii="Courier New" w:hAnsi="Courier New" w:cs="Courier New"/>
      <w:sz w:val="20"/>
      <w:szCs w:val="20"/>
    </w:rPr>
  </w:style>
  <w:style w:type="table" w:styleId="13">
    <w:name w:val="Table Classic 1"/>
    <w:basedOn w:val="a5"/>
    <w:semiHidden/>
    <w:rsid w:val="00BE36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5"/>
    <w:semiHidden/>
    <w:rsid w:val="00BE36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5"/>
    <w:semiHidden/>
    <w:rsid w:val="00BE36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5"/>
    <w:semiHidden/>
    <w:rsid w:val="00BE368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BE368B"/>
    <w:rPr>
      <w:rFonts w:ascii="Courier New" w:hAnsi="Courier New" w:cs="Courier New"/>
      <w:sz w:val="20"/>
      <w:szCs w:val="20"/>
    </w:rPr>
  </w:style>
  <w:style w:type="paragraph" w:styleId="af3">
    <w:name w:val="Body Text"/>
    <w:basedOn w:val="a3"/>
    <w:semiHidden/>
    <w:rsid w:val="00BE368B"/>
    <w:pPr>
      <w:spacing w:after="120"/>
    </w:pPr>
  </w:style>
  <w:style w:type="paragraph" w:styleId="af4">
    <w:name w:val="Body Text First Indent"/>
    <w:basedOn w:val="af3"/>
    <w:semiHidden/>
    <w:rsid w:val="00BE368B"/>
    <w:pPr>
      <w:ind w:firstLine="210"/>
    </w:pPr>
  </w:style>
  <w:style w:type="paragraph" w:styleId="af5">
    <w:name w:val="Body Text Indent"/>
    <w:basedOn w:val="a3"/>
    <w:semiHidden/>
    <w:rsid w:val="00BE368B"/>
    <w:pPr>
      <w:spacing w:after="120"/>
      <w:ind w:left="283"/>
    </w:pPr>
  </w:style>
  <w:style w:type="paragraph" w:styleId="26">
    <w:name w:val="Body Text First Indent 2"/>
    <w:basedOn w:val="af5"/>
    <w:semiHidden/>
    <w:rsid w:val="00BE368B"/>
    <w:pPr>
      <w:ind w:firstLine="210"/>
    </w:pPr>
  </w:style>
  <w:style w:type="paragraph" w:styleId="a0">
    <w:name w:val="List Bullet"/>
    <w:basedOn w:val="a3"/>
    <w:semiHidden/>
    <w:rsid w:val="00BE368B"/>
    <w:pPr>
      <w:numPr>
        <w:numId w:val="1"/>
      </w:numPr>
    </w:pPr>
  </w:style>
  <w:style w:type="paragraph" w:styleId="20">
    <w:name w:val="List Bullet 2"/>
    <w:basedOn w:val="a3"/>
    <w:semiHidden/>
    <w:rsid w:val="00BE368B"/>
    <w:pPr>
      <w:numPr>
        <w:numId w:val="2"/>
      </w:numPr>
    </w:pPr>
  </w:style>
  <w:style w:type="paragraph" w:styleId="30">
    <w:name w:val="List Bullet 3"/>
    <w:basedOn w:val="a3"/>
    <w:rsid w:val="00BE368B"/>
    <w:pPr>
      <w:numPr>
        <w:numId w:val="3"/>
      </w:numPr>
    </w:pPr>
  </w:style>
  <w:style w:type="paragraph" w:styleId="40">
    <w:name w:val="List Bullet 4"/>
    <w:basedOn w:val="a3"/>
    <w:semiHidden/>
    <w:rsid w:val="00BE368B"/>
    <w:pPr>
      <w:numPr>
        <w:numId w:val="4"/>
      </w:numPr>
    </w:pPr>
  </w:style>
  <w:style w:type="paragraph" w:styleId="50">
    <w:name w:val="List Bullet 5"/>
    <w:basedOn w:val="a3"/>
    <w:semiHidden/>
    <w:rsid w:val="00BE368B"/>
    <w:pPr>
      <w:numPr>
        <w:numId w:val="5"/>
      </w:numPr>
    </w:pPr>
  </w:style>
  <w:style w:type="paragraph" w:styleId="af6">
    <w:name w:val="Title"/>
    <w:basedOn w:val="a3"/>
    <w:link w:val="af7"/>
    <w:qFormat/>
    <w:rsid w:val="00BE36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8">
    <w:name w:val="page number"/>
    <w:basedOn w:val="a4"/>
    <w:semiHidden/>
    <w:rsid w:val="00BE368B"/>
  </w:style>
  <w:style w:type="character" w:styleId="af9">
    <w:name w:val="line number"/>
    <w:basedOn w:val="a4"/>
    <w:semiHidden/>
    <w:rsid w:val="00BE368B"/>
  </w:style>
  <w:style w:type="paragraph" w:styleId="a">
    <w:name w:val="List Number"/>
    <w:basedOn w:val="a3"/>
    <w:semiHidden/>
    <w:rsid w:val="00BE368B"/>
    <w:pPr>
      <w:numPr>
        <w:numId w:val="6"/>
      </w:numPr>
    </w:pPr>
  </w:style>
  <w:style w:type="paragraph" w:styleId="2">
    <w:name w:val="List Number 2"/>
    <w:basedOn w:val="a3"/>
    <w:semiHidden/>
    <w:rsid w:val="00BE368B"/>
    <w:pPr>
      <w:numPr>
        <w:numId w:val="7"/>
      </w:numPr>
    </w:pPr>
  </w:style>
  <w:style w:type="paragraph" w:styleId="3">
    <w:name w:val="List Number 3"/>
    <w:basedOn w:val="a3"/>
    <w:semiHidden/>
    <w:rsid w:val="00BE368B"/>
    <w:pPr>
      <w:numPr>
        <w:numId w:val="8"/>
      </w:numPr>
    </w:pPr>
  </w:style>
  <w:style w:type="paragraph" w:styleId="4">
    <w:name w:val="List Number 4"/>
    <w:basedOn w:val="a3"/>
    <w:semiHidden/>
    <w:rsid w:val="00BE368B"/>
    <w:pPr>
      <w:numPr>
        <w:numId w:val="9"/>
      </w:numPr>
    </w:pPr>
  </w:style>
  <w:style w:type="paragraph" w:styleId="5">
    <w:name w:val="List Number 5"/>
    <w:basedOn w:val="a3"/>
    <w:semiHidden/>
    <w:rsid w:val="00BE368B"/>
    <w:pPr>
      <w:numPr>
        <w:numId w:val="10"/>
      </w:numPr>
    </w:pPr>
  </w:style>
  <w:style w:type="character" w:styleId="HTML3">
    <w:name w:val="HTML Sample"/>
    <w:semiHidden/>
    <w:rsid w:val="00BE368B"/>
    <w:rPr>
      <w:rFonts w:ascii="Courier New" w:hAnsi="Courier New" w:cs="Courier New"/>
    </w:rPr>
  </w:style>
  <w:style w:type="paragraph" w:styleId="27">
    <w:name w:val="envelope return"/>
    <w:basedOn w:val="a3"/>
    <w:semiHidden/>
    <w:rsid w:val="00BE368B"/>
    <w:rPr>
      <w:rFonts w:ascii="Arial" w:hAnsi="Arial" w:cs="Arial"/>
      <w:sz w:val="20"/>
      <w:szCs w:val="20"/>
    </w:rPr>
  </w:style>
  <w:style w:type="table" w:styleId="14">
    <w:name w:val="Table 3D effects 1"/>
    <w:basedOn w:val="a5"/>
    <w:semiHidden/>
    <w:rsid w:val="00BE368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5"/>
    <w:semiHidden/>
    <w:rsid w:val="00BE368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5"/>
    <w:semiHidden/>
    <w:rsid w:val="00BE36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a">
    <w:name w:val="Normal (Web)"/>
    <w:basedOn w:val="a3"/>
    <w:semiHidden/>
    <w:rsid w:val="00BE368B"/>
  </w:style>
  <w:style w:type="paragraph" w:styleId="afb">
    <w:name w:val="Normal Indent"/>
    <w:basedOn w:val="a3"/>
    <w:semiHidden/>
    <w:rsid w:val="00BE368B"/>
    <w:pPr>
      <w:ind w:left="708"/>
    </w:pPr>
  </w:style>
  <w:style w:type="character" w:styleId="HTML4">
    <w:name w:val="HTML Definition"/>
    <w:semiHidden/>
    <w:rsid w:val="00BE368B"/>
    <w:rPr>
      <w:i/>
      <w:iCs/>
    </w:rPr>
  </w:style>
  <w:style w:type="paragraph" w:styleId="29">
    <w:name w:val="Body Text 2"/>
    <w:basedOn w:val="a3"/>
    <w:semiHidden/>
    <w:rsid w:val="00BE368B"/>
    <w:pPr>
      <w:spacing w:after="120" w:line="480" w:lineRule="auto"/>
    </w:pPr>
  </w:style>
  <w:style w:type="paragraph" w:styleId="37">
    <w:name w:val="Body Text 3"/>
    <w:basedOn w:val="a3"/>
    <w:link w:val="38"/>
    <w:uiPriority w:val="99"/>
    <w:semiHidden/>
    <w:rsid w:val="00BE368B"/>
    <w:pPr>
      <w:spacing w:after="120"/>
    </w:pPr>
    <w:rPr>
      <w:sz w:val="16"/>
      <w:szCs w:val="16"/>
    </w:rPr>
  </w:style>
  <w:style w:type="paragraph" w:styleId="2a">
    <w:name w:val="Body Text Indent 2"/>
    <w:basedOn w:val="a3"/>
    <w:semiHidden/>
    <w:rsid w:val="00BE368B"/>
    <w:pPr>
      <w:spacing w:after="120" w:line="480" w:lineRule="auto"/>
      <w:ind w:left="283"/>
    </w:pPr>
  </w:style>
  <w:style w:type="paragraph" w:styleId="39">
    <w:name w:val="Body Text Indent 3"/>
    <w:basedOn w:val="a3"/>
    <w:semiHidden/>
    <w:rsid w:val="00BE368B"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sid w:val="00BE368B"/>
    <w:rPr>
      <w:i/>
      <w:iCs/>
    </w:rPr>
  </w:style>
  <w:style w:type="character" w:styleId="HTML6">
    <w:name w:val="HTML Typewriter"/>
    <w:semiHidden/>
    <w:rsid w:val="00BE368B"/>
    <w:rPr>
      <w:rFonts w:ascii="Courier New" w:hAnsi="Courier New" w:cs="Courier New"/>
      <w:sz w:val="20"/>
      <w:szCs w:val="20"/>
    </w:rPr>
  </w:style>
  <w:style w:type="paragraph" w:styleId="afc">
    <w:name w:val="Subtitle"/>
    <w:basedOn w:val="a3"/>
    <w:link w:val="afd"/>
    <w:qFormat/>
    <w:rsid w:val="00BE368B"/>
    <w:pPr>
      <w:spacing w:after="60"/>
      <w:jc w:val="center"/>
      <w:outlineLvl w:val="1"/>
    </w:pPr>
    <w:rPr>
      <w:rFonts w:ascii="Arial" w:hAnsi="Arial" w:cs="Arial"/>
    </w:rPr>
  </w:style>
  <w:style w:type="paragraph" w:styleId="afe">
    <w:name w:val="Signature"/>
    <w:basedOn w:val="a3"/>
    <w:semiHidden/>
    <w:rsid w:val="00BE368B"/>
    <w:pPr>
      <w:ind w:left="4252"/>
    </w:pPr>
  </w:style>
  <w:style w:type="paragraph" w:styleId="aff">
    <w:name w:val="Salutation"/>
    <w:basedOn w:val="a3"/>
    <w:next w:val="a3"/>
    <w:semiHidden/>
    <w:rsid w:val="00BE368B"/>
  </w:style>
  <w:style w:type="paragraph" w:styleId="aff0">
    <w:name w:val="List Continue"/>
    <w:basedOn w:val="a3"/>
    <w:semiHidden/>
    <w:rsid w:val="00BE368B"/>
    <w:pPr>
      <w:spacing w:after="120"/>
      <w:ind w:left="283"/>
    </w:pPr>
  </w:style>
  <w:style w:type="paragraph" w:styleId="2b">
    <w:name w:val="List Continue 2"/>
    <w:basedOn w:val="a3"/>
    <w:semiHidden/>
    <w:rsid w:val="00BE368B"/>
    <w:pPr>
      <w:spacing w:after="120"/>
      <w:ind w:left="566"/>
    </w:pPr>
  </w:style>
  <w:style w:type="paragraph" w:styleId="3a">
    <w:name w:val="List Continue 3"/>
    <w:basedOn w:val="a3"/>
    <w:semiHidden/>
    <w:rsid w:val="00BE368B"/>
    <w:pPr>
      <w:spacing w:after="120"/>
      <w:ind w:left="849"/>
    </w:pPr>
  </w:style>
  <w:style w:type="paragraph" w:styleId="46">
    <w:name w:val="List Continue 4"/>
    <w:basedOn w:val="a3"/>
    <w:semiHidden/>
    <w:rsid w:val="00BE368B"/>
    <w:pPr>
      <w:spacing w:after="120"/>
      <w:ind w:left="1132"/>
    </w:pPr>
  </w:style>
  <w:style w:type="paragraph" w:styleId="55">
    <w:name w:val="List Continue 5"/>
    <w:basedOn w:val="a3"/>
    <w:semiHidden/>
    <w:rsid w:val="00BE368B"/>
    <w:pPr>
      <w:spacing w:after="120"/>
      <w:ind w:left="1415"/>
    </w:pPr>
  </w:style>
  <w:style w:type="character" w:styleId="aff1">
    <w:name w:val="FollowedHyperlink"/>
    <w:semiHidden/>
    <w:rsid w:val="00BE368B"/>
    <w:rPr>
      <w:color w:val="800080"/>
      <w:u w:val="single"/>
    </w:rPr>
  </w:style>
  <w:style w:type="table" w:styleId="15">
    <w:name w:val="Table Simple 1"/>
    <w:basedOn w:val="a5"/>
    <w:semiHidden/>
    <w:rsid w:val="00BE368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imple 2"/>
    <w:basedOn w:val="a5"/>
    <w:semiHidden/>
    <w:rsid w:val="00BE368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5"/>
    <w:semiHidden/>
    <w:rsid w:val="00BE36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3"/>
    <w:semiHidden/>
    <w:rsid w:val="00BE368B"/>
    <w:pPr>
      <w:ind w:left="4252"/>
    </w:pPr>
  </w:style>
  <w:style w:type="table" w:styleId="16">
    <w:name w:val="Table Grid 1"/>
    <w:basedOn w:val="a5"/>
    <w:semiHidden/>
    <w:rsid w:val="00BE36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Grid 2"/>
    <w:basedOn w:val="a5"/>
    <w:semiHidden/>
    <w:rsid w:val="00BE368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5"/>
    <w:semiHidden/>
    <w:rsid w:val="00BE368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5"/>
    <w:semiHidden/>
    <w:rsid w:val="00BE368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5"/>
    <w:semiHidden/>
    <w:rsid w:val="00BE36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5"/>
    <w:semiHidden/>
    <w:rsid w:val="00BE36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5"/>
    <w:semiHidden/>
    <w:rsid w:val="00BE368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semiHidden/>
    <w:rsid w:val="00BE368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3">
    <w:name w:val="Table Contemporary"/>
    <w:basedOn w:val="a5"/>
    <w:semiHidden/>
    <w:rsid w:val="00BE368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4">
    <w:name w:val="List"/>
    <w:basedOn w:val="a3"/>
    <w:semiHidden/>
    <w:rsid w:val="00BE368B"/>
    <w:pPr>
      <w:ind w:left="283" w:hanging="283"/>
    </w:pPr>
  </w:style>
  <w:style w:type="paragraph" w:styleId="2e">
    <w:name w:val="List 2"/>
    <w:basedOn w:val="a3"/>
    <w:semiHidden/>
    <w:rsid w:val="00BE368B"/>
    <w:pPr>
      <w:ind w:left="566" w:hanging="283"/>
    </w:pPr>
  </w:style>
  <w:style w:type="paragraph" w:styleId="57">
    <w:name w:val="List 5"/>
    <w:basedOn w:val="a3"/>
    <w:semiHidden/>
    <w:rsid w:val="00BE368B"/>
    <w:pPr>
      <w:ind w:left="1415" w:hanging="283"/>
    </w:pPr>
  </w:style>
  <w:style w:type="table" w:styleId="aff5">
    <w:name w:val="Table Professional"/>
    <w:basedOn w:val="a5"/>
    <w:semiHidden/>
    <w:rsid w:val="00BE36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3"/>
    <w:semiHidden/>
    <w:rsid w:val="00BE368B"/>
    <w:rPr>
      <w:rFonts w:ascii="Courier New" w:hAnsi="Courier New" w:cs="Courier New"/>
      <w:sz w:val="20"/>
      <w:szCs w:val="20"/>
    </w:rPr>
  </w:style>
  <w:style w:type="numbering" w:styleId="a1">
    <w:name w:val="Outline List 3"/>
    <w:basedOn w:val="a6"/>
    <w:semiHidden/>
    <w:rsid w:val="00BE368B"/>
    <w:pPr>
      <w:numPr>
        <w:numId w:val="14"/>
      </w:numPr>
    </w:pPr>
  </w:style>
  <w:style w:type="table" w:styleId="17">
    <w:name w:val="Table Columns 1"/>
    <w:basedOn w:val="a5"/>
    <w:semiHidden/>
    <w:rsid w:val="00BE368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5"/>
    <w:semiHidden/>
    <w:rsid w:val="00BE368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5"/>
    <w:semiHidden/>
    <w:rsid w:val="00BE368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5"/>
    <w:semiHidden/>
    <w:rsid w:val="00BE368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semiHidden/>
    <w:rsid w:val="00BE368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6">
    <w:name w:val="Strong"/>
    <w:qFormat/>
    <w:rsid w:val="00BE368B"/>
    <w:rPr>
      <w:b/>
      <w:bCs/>
    </w:rPr>
  </w:style>
  <w:style w:type="table" w:styleId="-11">
    <w:name w:val="Table List 1"/>
    <w:basedOn w:val="a5"/>
    <w:semiHidden/>
    <w:rsid w:val="00BE368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1">
    <w:name w:val="Table List 2"/>
    <w:basedOn w:val="a5"/>
    <w:semiHidden/>
    <w:rsid w:val="00BE368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1">
    <w:name w:val="Table List 3"/>
    <w:basedOn w:val="a5"/>
    <w:semiHidden/>
    <w:rsid w:val="00BE368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0">
    <w:name w:val="Table List 4"/>
    <w:basedOn w:val="a5"/>
    <w:semiHidden/>
    <w:rsid w:val="00BE36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5"/>
    <w:semiHidden/>
    <w:rsid w:val="00BE36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5"/>
    <w:semiHidden/>
    <w:rsid w:val="00BE368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5"/>
    <w:semiHidden/>
    <w:rsid w:val="00BE368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5"/>
    <w:semiHidden/>
    <w:rsid w:val="00BE368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7">
    <w:name w:val="Plain Text"/>
    <w:basedOn w:val="a3"/>
    <w:link w:val="aff8"/>
    <w:uiPriority w:val="99"/>
    <w:semiHidden/>
    <w:rsid w:val="00BE368B"/>
    <w:rPr>
      <w:rFonts w:ascii="Courier New" w:hAnsi="Courier New" w:cs="Courier New"/>
      <w:sz w:val="20"/>
      <w:szCs w:val="20"/>
    </w:rPr>
  </w:style>
  <w:style w:type="table" w:styleId="aff9">
    <w:name w:val="Table Theme"/>
    <w:basedOn w:val="a5"/>
    <w:semiHidden/>
    <w:rsid w:val="00BE3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8">
    <w:name w:val="Table Colorful 1"/>
    <w:basedOn w:val="a5"/>
    <w:semiHidden/>
    <w:rsid w:val="00BE368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5"/>
    <w:semiHidden/>
    <w:rsid w:val="00BE368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5"/>
    <w:semiHidden/>
    <w:rsid w:val="00BE368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a">
    <w:name w:val="Block Text"/>
    <w:basedOn w:val="a3"/>
    <w:semiHidden/>
    <w:rsid w:val="00BE368B"/>
    <w:pPr>
      <w:spacing w:after="120"/>
      <w:ind w:left="1440" w:right="1440"/>
    </w:pPr>
  </w:style>
  <w:style w:type="character" w:styleId="HTML8">
    <w:name w:val="HTML Cite"/>
    <w:semiHidden/>
    <w:rsid w:val="00BE368B"/>
    <w:rPr>
      <w:i/>
      <w:iCs/>
    </w:rPr>
  </w:style>
  <w:style w:type="paragraph" w:styleId="affb">
    <w:name w:val="Message Header"/>
    <w:basedOn w:val="a3"/>
    <w:semiHidden/>
    <w:rsid w:val="00BE36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c">
    <w:name w:val="E-mail Signature"/>
    <w:basedOn w:val="a3"/>
    <w:semiHidden/>
    <w:rsid w:val="00BE368B"/>
  </w:style>
  <w:style w:type="paragraph" w:customStyle="1" w:styleId="Sf4">
    <w:name w:val="S_Рисунок"/>
    <w:basedOn w:val="S4"/>
    <w:rsid w:val="007F515A"/>
    <w:pPr>
      <w:spacing w:before="120"/>
      <w:jc w:val="center"/>
    </w:pPr>
  </w:style>
  <w:style w:type="paragraph" w:customStyle="1" w:styleId="Sf5">
    <w:name w:val="S_ТекстЛоготипа"/>
    <w:basedOn w:val="S4"/>
    <w:rsid w:val="006F35B5"/>
    <w:pPr>
      <w:spacing w:before="0"/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7">
    <w:name w:val="S_ТекстЛоготипа1"/>
    <w:basedOn w:val="S4"/>
    <w:next w:val="S4"/>
    <w:rsid w:val="006F35B5"/>
    <w:pPr>
      <w:tabs>
        <w:tab w:val="left" w:pos="8352"/>
        <w:tab w:val="left" w:pos="8712"/>
      </w:tabs>
      <w:spacing w:before="0"/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5B0C72"/>
    <w:pPr>
      <w:spacing w:before="0"/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f6">
    <w:name w:val="S_ВидДокумента"/>
    <w:basedOn w:val="af3"/>
    <w:next w:val="S4"/>
    <w:rsid w:val="006F35B5"/>
    <w:pPr>
      <w:spacing w:before="120"/>
      <w:ind w:firstLine="709"/>
      <w:jc w:val="right"/>
    </w:pPr>
    <w:rPr>
      <w:rFonts w:ascii="Arial" w:hAnsi="Arial" w:cs="Arial"/>
      <w:b/>
      <w:caps/>
      <w:sz w:val="36"/>
      <w:szCs w:val="36"/>
    </w:rPr>
  </w:style>
  <w:style w:type="paragraph" w:customStyle="1" w:styleId="Sf7">
    <w:name w:val="S_НаименованиеДокумента"/>
    <w:basedOn w:val="S4"/>
    <w:next w:val="S4"/>
    <w:rsid w:val="00932B7B"/>
    <w:pPr>
      <w:spacing w:before="120" w:after="120"/>
      <w:jc w:val="left"/>
    </w:pPr>
    <w:rPr>
      <w:rFonts w:ascii="Arial" w:hAnsi="Arial"/>
      <w:b/>
      <w:caps/>
    </w:rPr>
  </w:style>
  <w:style w:type="paragraph" w:customStyle="1" w:styleId="Sf8">
    <w:name w:val="S_Гриф"/>
    <w:basedOn w:val="S4"/>
    <w:rsid w:val="00932B7B"/>
    <w:pPr>
      <w:spacing w:before="120" w:after="120"/>
      <w:ind w:left="5103"/>
      <w:jc w:val="left"/>
    </w:pPr>
    <w:rPr>
      <w:rFonts w:ascii="Arial" w:hAnsi="Arial"/>
      <w:b/>
      <w:sz w:val="20"/>
    </w:rPr>
  </w:style>
  <w:style w:type="paragraph" w:customStyle="1" w:styleId="Sf9">
    <w:name w:val="S_НомерДокумента"/>
    <w:basedOn w:val="S4"/>
    <w:next w:val="S4"/>
    <w:rsid w:val="006F35B5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fa">
    <w:name w:val="S_Версия"/>
    <w:basedOn w:val="S4"/>
    <w:next w:val="S4"/>
    <w:autoRedefine/>
    <w:rsid w:val="006F35B5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fb">
    <w:name w:val="S_МестоГод"/>
    <w:basedOn w:val="S4"/>
    <w:rsid w:val="00B115FC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10">
    <w:name w:val="S_НумСписВ Таблице1"/>
    <w:basedOn w:val="S13"/>
    <w:next w:val="S4"/>
    <w:rsid w:val="006F35B5"/>
    <w:pPr>
      <w:numPr>
        <w:numId w:val="17"/>
      </w:numPr>
      <w:ind w:left="357" w:hanging="357"/>
    </w:pPr>
  </w:style>
  <w:style w:type="paragraph" w:customStyle="1" w:styleId="S2">
    <w:name w:val="S_НумСписВТаблице2"/>
    <w:basedOn w:val="S23"/>
    <w:next w:val="S4"/>
    <w:rsid w:val="006F35B5"/>
    <w:pPr>
      <w:numPr>
        <w:numId w:val="18"/>
      </w:numPr>
      <w:ind w:left="357" w:hanging="357"/>
    </w:pPr>
  </w:style>
  <w:style w:type="paragraph" w:customStyle="1" w:styleId="S3">
    <w:name w:val="S_НумСписВТаблице3"/>
    <w:basedOn w:val="S31"/>
    <w:next w:val="S4"/>
    <w:rsid w:val="006F35B5"/>
    <w:pPr>
      <w:numPr>
        <w:numId w:val="19"/>
      </w:numPr>
      <w:ind w:left="431" w:hanging="431"/>
    </w:pPr>
  </w:style>
  <w:style w:type="character" w:customStyle="1" w:styleId="S8">
    <w:name w:val="S_Термин Знак"/>
    <w:link w:val="S7"/>
    <w:rsid w:val="00E5600F"/>
    <w:rPr>
      <w:rFonts w:ascii="Arial" w:hAnsi="Arial"/>
      <w:b/>
      <w:i/>
      <w:caps/>
      <w:lang w:val="ru-RU" w:eastAsia="ru-RU" w:bidi="ar-SA"/>
    </w:rPr>
  </w:style>
  <w:style w:type="character" w:customStyle="1" w:styleId="S6">
    <w:name w:val="S_СписокМ_Обычный Знак"/>
    <w:link w:val="S0"/>
    <w:rsid w:val="00C37BB4"/>
    <w:rPr>
      <w:sz w:val="24"/>
      <w:szCs w:val="24"/>
      <w:lang w:val="x-none" w:eastAsia="x-none"/>
    </w:rPr>
  </w:style>
  <w:style w:type="character" w:styleId="affd">
    <w:name w:val="annotation reference"/>
    <w:semiHidden/>
    <w:rsid w:val="003A77B5"/>
    <w:rPr>
      <w:sz w:val="16"/>
      <w:szCs w:val="16"/>
    </w:rPr>
  </w:style>
  <w:style w:type="paragraph" w:styleId="affe">
    <w:name w:val="annotation text"/>
    <w:basedOn w:val="a3"/>
    <w:link w:val="afff"/>
    <w:semiHidden/>
    <w:rsid w:val="003A77B5"/>
    <w:rPr>
      <w:sz w:val="20"/>
      <w:szCs w:val="20"/>
    </w:rPr>
  </w:style>
  <w:style w:type="paragraph" w:styleId="afff0">
    <w:name w:val="annotation subject"/>
    <w:basedOn w:val="affe"/>
    <w:next w:val="affe"/>
    <w:semiHidden/>
    <w:rsid w:val="003A77B5"/>
    <w:rPr>
      <w:b/>
      <w:bCs/>
    </w:rPr>
  </w:style>
  <w:style w:type="paragraph" w:styleId="afff1">
    <w:name w:val="Balloon Text"/>
    <w:basedOn w:val="a3"/>
    <w:link w:val="afff2"/>
    <w:uiPriority w:val="99"/>
    <w:semiHidden/>
    <w:rsid w:val="003A77B5"/>
    <w:rPr>
      <w:rFonts w:ascii="Tahoma" w:hAnsi="Tahoma" w:cs="Tahoma"/>
      <w:sz w:val="16"/>
      <w:szCs w:val="16"/>
    </w:rPr>
  </w:style>
  <w:style w:type="paragraph" w:customStyle="1" w:styleId="S11">
    <w:name w:val="S_Заголовок1_Прил_СписокН"/>
    <w:basedOn w:val="S4"/>
    <w:next w:val="S4"/>
    <w:rsid w:val="003C2466"/>
    <w:pPr>
      <w:keepNext/>
      <w:pageBreakBefore/>
      <w:widowControl/>
      <w:numPr>
        <w:numId w:val="20"/>
      </w:numPr>
      <w:tabs>
        <w:tab w:val="clear" w:pos="1690"/>
      </w:tabs>
      <w:outlineLvl w:val="1"/>
    </w:pPr>
    <w:rPr>
      <w:rFonts w:ascii="Arial" w:hAnsi="Arial"/>
      <w:b/>
      <w:caps/>
    </w:rPr>
  </w:style>
  <w:style w:type="paragraph" w:customStyle="1" w:styleId="afff3">
    <w:name w:val="Основной для ТЗ"/>
    <w:basedOn w:val="a3"/>
    <w:link w:val="afff4"/>
    <w:rsid w:val="00E82FF5"/>
    <w:pPr>
      <w:spacing w:line="288" w:lineRule="auto"/>
      <w:ind w:firstLine="454"/>
      <w:jc w:val="both"/>
    </w:pPr>
  </w:style>
  <w:style w:type="character" w:customStyle="1" w:styleId="afff4">
    <w:name w:val="Основной для ТЗ Знак"/>
    <w:link w:val="afff3"/>
    <w:rsid w:val="00E82FF5"/>
    <w:rPr>
      <w:sz w:val="24"/>
      <w:szCs w:val="24"/>
      <w:lang w:val="ru-RU" w:eastAsia="ru-RU" w:bidi="ar-SA"/>
    </w:rPr>
  </w:style>
  <w:style w:type="paragraph" w:styleId="19">
    <w:name w:val="index 1"/>
    <w:basedOn w:val="a3"/>
    <w:next w:val="a3"/>
    <w:autoRedefine/>
    <w:semiHidden/>
    <w:rsid w:val="009F6AC9"/>
    <w:pPr>
      <w:ind w:left="240" w:hanging="240"/>
    </w:pPr>
  </w:style>
  <w:style w:type="paragraph" w:styleId="afff5">
    <w:name w:val="index heading"/>
    <w:basedOn w:val="a3"/>
    <w:next w:val="19"/>
    <w:semiHidden/>
    <w:rsid w:val="009F6AC9"/>
  </w:style>
  <w:style w:type="paragraph" w:customStyle="1" w:styleId="afff6">
    <w:name w:val="Выделение текста ЛНД"/>
    <w:basedOn w:val="a3"/>
    <w:next w:val="a3"/>
    <w:link w:val="afff7"/>
    <w:rsid w:val="00185E3B"/>
    <w:pPr>
      <w:spacing w:before="120"/>
      <w:jc w:val="both"/>
    </w:pPr>
    <w:rPr>
      <w:rFonts w:ascii="Arial" w:hAnsi="Arial"/>
      <w:b/>
      <w:bCs/>
      <w:i/>
      <w:iCs/>
      <w:caps/>
      <w:sz w:val="20"/>
      <w:szCs w:val="20"/>
    </w:rPr>
  </w:style>
  <w:style w:type="character" w:customStyle="1" w:styleId="afff7">
    <w:name w:val="Выделение текста ЛНД Знак"/>
    <w:link w:val="afff6"/>
    <w:rsid w:val="00185E3B"/>
    <w:rPr>
      <w:rFonts w:ascii="Arial" w:hAnsi="Arial"/>
      <w:b/>
      <w:bCs/>
      <w:i/>
      <w:iCs/>
      <w:caps/>
      <w:lang w:val="ru-RU" w:eastAsia="ru-RU" w:bidi="ar-SA"/>
    </w:rPr>
  </w:style>
  <w:style w:type="paragraph" w:customStyle="1" w:styleId="afff8">
    <w:name w:val="Содержание таблицы ЛНД"/>
    <w:basedOn w:val="a3"/>
    <w:rsid w:val="00B662E7"/>
    <w:pPr>
      <w:spacing w:before="60"/>
    </w:pPr>
    <w:rPr>
      <w:sz w:val="20"/>
      <w:szCs w:val="20"/>
    </w:rPr>
  </w:style>
  <w:style w:type="paragraph" w:customStyle="1" w:styleId="-1">
    <w:name w:val="Многоуровневый - 1"/>
    <w:basedOn w:val="a3"/>
    <w:next w:val="a3"/>
    <w:rsid w:val="00700EF8"/>
    <w:pPr>
      <w:keepNext/>
      <w:keepLines/>
      <w:numPr>
        <w:numId w:val="21"/>
      </w:numPr>
      <w:suppressAutoHyphens/>
      <w:spacing w:before="240" w:after="240"/>
      <w:jc w:val="both"/>
    </w:pPr>
    <w:rPr>
      <w:b/>
      <w:color w:val="000080"/>
    </w:rPr>
  </w:style>
  <w:style w:type="paragraph" w:customStyle="1" w:styleId="-2">
    <w:name w:val="Многоуровневый - 2"/>
    <w:basedOn w:val="a3"/>
    <w:next w:val="a3"/>
    <w:rsid w:val="00700EF8"/>
    <w:pPr>
      <w:keepLines/>
      <w:numPr>
        <w:ilvl w:val="1"/>
        <w:numId w:val="21"/>
      </w:numPr>
      <w:suppressAutoHyphens/>
      <w:spacing w:after="60"/>
      <w:jc w:val="both"/>
    </w:pPr>
    <w:rPr>
      <w:sz w:val="20"/>
      <w:szCs w:val="20"/>
    </w:rPr>
  </w:style>
  <w:style w:type="paragraph" w:customStyle="1" w:styleId="-3">
    <w:name w:val="Многоуровневый - 3"/>
    <w:basedOn w:val="a3"/>
    <w:next w:val="a3"/>
    <w:rsid w:val="00700EF8"/>
    <w:pPr>
      <w:numPr>
        <w:ilvl w:val="2"/>
        <w:numId w:val="21"/>
      </w:numPr>
      <w:suppressAutoHyphens/>
      <w:spacing w:after="60"/>
      <w:jc w:val="both"/>
    </w:pPr>
    <w:rPr>
      <w:sz w:val="20"/>
    </w:rPr>
  </w:style>
  <w:style w:type="paragraph" w:customStyle="1" w:styleId="-4">
    <w:name w:val="Многоуровневый - 4"/>
    <w:basedOn w:val="-3"/>
    <w:next w:val="a3"/>
    <w:rsid w:val="00700EF8"/>
    <w:pPr>
      <w:numPr>
        <w:ilvl w:val="3"/>
      </w:numPr>
    </w:pPr>
  </w:style>
  <w:style w:type="character" w:customStyle="1" w:styleId="Sfc">
    <w:name w:val="S_СписокМ_Обычный Знак Знак"/>
    <w:rsid w:val="004A633B"/>
    <w:rPr>
      <w:sz w:val="24"/>
      <w:szCs w:val="24"/>
      <w:lang w:val="ru-RU" w:eastAsia="ru-RU" w:bidi="ar-SA"/>
    </w:rPr>
  </w:style>
  <w:style w:type="character" w:customStyle="1" w:styleId="afff">
    <w:name w:val="Текст примечания Знак"/>
    <w:basedOn w:val="a4"/>
    <w:link w:val="affe"/>
    <w:semiHidden/>
    <w:rsid w:val="00DE735F"/>
  </w:style>
  <w:style w:type="paragraph" w:styleId="afff9">
    <w:name w:val="No Spacing"/>
    <w:uiPriority w:val="1"/>
    <w:qFormat/>
    <w:rsid w:val="009D58ED"/>
    <w:rPr>
      <w:rFonts w:ascii="Calibri" w:eastAsia="Calibri" w:hAnsi="Calibri"/>
      <w:sz w:val="22"/>
      <w:szCs w:val="22"/>
      <w:lang w:eastAsia="en-US"/>
    </w:rPr>
  </w:style>
  <w:style w:type="paragraph" w:styleId="afffa">
    <w:name w:val="Document Map"/>
    <w:basedOn w:val="a3"/>
    <w:link w:val="afffb"/>
    <w:rsid w:val="00CF5DB7"/>
    <w:rPr>
      <w:rFonts w:ascii="Tahoma" w:hAnsi="Tahoma" w:cs="Tahoma"/>
      <w:sz w:val="16"/>
      <w:szCs w:val="16"/>
    </w:rPr>
  </w:style>
  <w:style w:type="character" w:customStyle="1" w:styleId="afffb">
    <w:name w:val="Схема документа Знак"/>
    <w:link w:val="afffa"/>
    <w:rsid w:val="00CF5DB7"/>
    <w:rPr>
      <w:rFonts w:ascii="Tahoma" w:hAnsi="Tahoma" w:cs="Tahoma"/>
      <w:sz w:val="16"/>
      <w:szCs w:val="16"/>
    </w:rPr>
  </w:style>
  <w:style w:type="paragraph" w:customStyle="1" w:styleId="S">
    <w:name w:val="S_СписокНум_Обычный"/>
    <w:basedOn w:val="S4"/>
    <w:rsid w:val="00CF4304"/>
    <w:pPr>
      <w:widowControl/>
      <w:numPr>
        <w:numId w:val="22"/>
      </w:numPr>
      <w:tabs>
        <w:tab w:val="clear" w:pos="1690"/>
      </w:tabs>
      <w:spacing w:before="120"/>
    </w:pPr>
  </w:style>
  <w:style w:type="paragraph" w:customStyle="1" w:styleId="Bulleted2">
    <w:name w:val="Bulleted2"/>
    <w:rsid w:val="00C32308"/>
    <w:pPr>
      <w:numPr>
        <w:numId w:val="23"/>
      </w:numPr>
    </w:pPr>
    <w:rPr>
      <w:sz w:val="24"/>
      <w:szCs w:val="24"/>
    </w:rPr>
  </w:style>
  <w:style w:type="paragraph" w:customStyle="1" w:styleId="Char">
    <w:name w:val="Char"/>
    <w:basedOn w:val="a3"/>
    <w:rsid w:val="00C32308"/>
    <w:pPr>
      <w:keepLines/>
      <w:spacing w:after="160" w:line="240" w:lineRule="exact"/>
    </w:pPr>
    <w:rPr>
      <w:rFonts w:ascii="Verdana" w:eastAsia="MS Mincho" w:hAnsi="Verdana" w:cs="Franklin Gothic Book"/>
      <w:lang w:val="en-US"/>
    </w:rPr>
  </w:style>
  <w:style w:type="paragraph" w:styleId="afffc">
    <w:name w:val="List Paragraph"/>
    <w:basedOn w:val="a3"/>
    <w:link w:val="afffd"/>
    <w:uiPriority w:val="34"/>
    <w:qFormat/>
    <w:rsid w:val="00D16BCA"/>
    <w:pPr>
      <w:ind w:left="708"/>
    </w:pPr>
  </w:style>
  <w:style w:type="character" w:customStyle="1" w:styleId="afffd">
    <w:name w:val="Абзац списка Знак"/>
    <w:link w:val="afffc"/>
    <w:uiPriority w:val="34"/>
    <w:locked/>
    <w:rsid w:val="00D16BCA"/>
    <w:rPr>
      <w:sz w:val="24"/>
      <w:szCs w:val="24"/>
    </w:rPr>
  </w:style>
  <w:style w:type="character" w:customStyle="1" w:styleId="ac">
    <w:name w:val="Нижний колонтитул Знак"/>
    <w:link w:val="ab"/>
    <w:uiPriority w:val="99"/>
    <w:rsid w:val="00680D50"/>
    <w:rPr>
      <w:sz w:val="24"/>
      <w:szCs w:val="24"/>
    </w:rPr>
  </w:style>
  <w:style w:type="character" w:customStyle="1" w:styleId="aa">
    <w:name w:val="Верхний колонтитул Знак"/>
    <w:link w:val="a9"/>
    <w:uiPriority w:val="99"/>
    <w:rsid w:val="00680D50"/>
    <w:rPr>
      <w:sz w:val="24"/>
      <w:szCs w:val="24"/>
    </w:rPr>
  </w:style>
  <w:style w:type="paragraph" w:customStyle="1" w:styleId="3Times">
    <w:name w:val="ТСпис3Times"/>
    <w:basedOn w:val="a3"/>
    <w:next w:val="a3"/>
    <w:rsid w:val="00680D50"/>
    <w:pPr>
      <w:numPr>
        <w:ilvl w:val="2"/>
        <w:numId w:val="24"/>
      </w:numPr>
      <w:outlineLvl w:val="2"/>
    </w:pPr>
  </w:style>
  <w:style w:type="paragraph" w:styleId="afffe">
    <w:name w:val="Revision"/>
    <w:hidden/>
    <w:uiPriority w:val="99"/>
    <w:semiHidden/>
    <w:rsid w:val="00A921F8"/>
    <w:rPr>
      <w:sz w:val="24"/>
      <w:szCs w:val="24"/>
    </w:rPr>
  </w:style>
  <w:style w:type="character" w:customStyle="1" w:styleId="aff8">
    <w:name w:val="Текст Знак"/>
    <w:basedOn w:val="a4"/>
    <w:link w:val="aff7"/>
    <w:uiPriority w:val="99"/>
    <w:semiHidden/>
    <w:rsid w:val="00B31364"/>
    <w:rPr>
      <w:rFonts w:ascii="Courier New" w:hAnsi="Courier New" w:cs="Courier New"/>
    </w:rPr>
  </w:style>
  <w:style w:type="character" w:styleId="affff">
    <w:name w:val="footnote reference"/>
    <w:uiPriority w:val="99"/>
    <w:rsid w:val="00E776F8"/>
    <w:rPr>
      <w:vertAlign w:val="superscript"/>
    </w:rPr>
  </w:style>
  <w:style w:type="paragraph" w:styleId="affff0">
    <w:name w:val="footnote text"/>
    <w:basedOn w:val="a3"/>
    <w:link w:val="affff1"/>
    <w:uiPriority w:val="99"/>
    <w:rsid w:val="00E776F8"/>
    <w:pPr>
      <w:keepLines/>
      <w:spacing w:line="200" w:lineRule="atLeast"/>
      <w:ind w:left="1080"/>
    </w:pPr>
    <w:rPr>
      <w:sz w:val="16"/>
    </w:rPr>
  </w:style>
  <w:style w:type="character" w:customStyle="1" w:styleId="affff1">
    <w:name w:val="Текст сноски Знак"/>
    <w:basedOn w:val="a4"/>
    <w:link w:val="affff0"/>
    <w:uiPriority w:val="99"/>
    <w:rsid w:val="00E776F8"/>
    <w:rPr>
      <w:sz w:val="16"/>
      <w:szCs w:val="24"/>
    </w:rPr>
  </w:style>
  <w:style w:type="paragraph" w:customStyle="1" w:styleId="2Times">
    <w:name w:val="ТСпис2Times"/>
    <w:basedOn w:val="a3"/>
    <w:next w:val="a3"/>
    <w:rsid w:val="00E776F8"/>
    <w:pPr>
      <w:numPr>
        <w:ilvl w:val="1"/>
        <w:numId w:val="25"/>
      </w:numPr>
      <w:outlineLvl w:val="1"/>
    </w:pPr>
  </w:style>
  <w:style w:type="paragraph" w:styleId="affff2">
    <w:name w:val="TOC Heading"/>
    <w:basedOn w:val="1"/>
    <w:next w:val="a3"/>
    <w:uiPriority w:val="39"/>
    <w:unhideWhenUsed/>
    <w:qFormat/>
    <w:rsid w:val="00AF105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a">
    <w:name w:val="Стиль1"/>
    <w:basedOn w:val="37"/>
    <w:link w:val="1b"/>
    <w:qFormat/>
    <w:rsid w:val="007C569A"/>
    <w:pPr>
      <w:spacing w:after="0" w:line="360" w:lineRule="auto"/>
      <w:ind w:firstLine="709"/>
      <w:jc w:val="both"/>
    </w:pPr>
    <w:rPr>
      <w:rFonts w:ascii="Arial" w:eastAsia="Calibri" w:hAnsi="Arial" w:cs="Arial"/>
      <w:b/>
      <w:sz w:val="24"/>
      <w:szCs w:val="24"/>
      <w:lang w:eastAsia="en-US"/>
    </w:rPr>
  </w:style>
  <w:style w:type="character" w:customStyle="1" w:styleId="1b">
    <w:name w:val="Стиль1 Знак"/>
    <w:link w:val="1a"/>
    <w:rsid w:val="007C569A"/>
    <w:rPr>
      <w:rFonts w:ascii="Arial" w:eastAsia="Calibri" w:hAnsi="Arial" w:cs="Arial"/>
      <w:b/>
      <w:sz w:val="24"/>
      <w:szCs w:val="24"/>
      <w:lang w:eastAsia="en-US"/>
    </w:rPr>
  </w:style>
  <w:style w:type="character" w:customStyle="1" w:styleId="38">
    <w:name w:val="Основной текст 3 Знак"/>
    <w:basedOn w:val="a4"/>
    <w:link w:val="37"/>
    <w:uiPriority w:val="99"/>
    <w:semiHidden/>
    <w:rsid w:val="007C569A"/>
    <w:rPr>
      <w:sz w:val="16"/>
      <w:szCs w:val="16"/>
    </w:rPr>
  </w:style>
  <w:style w:type="paragraph" w:customStyle="1" w:styleId="02">
    <w:name w:val="РН_02"/>
    <w:link w:val="020"/>
    <w:qFormat/>
    <w:rsid w:val="007C569A"/>
    <w:rPr>
      <w:rFonts w:eastAsia="Calibri"/>
      <w:sz w:val="24"/>
      <w:szCs w:val="24"/>
      <w:lang w:val="en-US"/>
    </w:rPr>
  </w:style>
  <w:style w:type="character" w:customStyle="1" w:styleId="020">
    <w:name w:val="РН_02 Знак"/>
    <w:link w:val="02"/>
    <w:rsid w:val="007C569A"/>
    <w:rPr>
      <w:rFonts w:eastAsia="Calibri"/>
      <w:sz w:val="24"/>
      <w:szCs w:val="24"/>
      <w:lang w:val="en-US"/>
    </w:rPr>
  </w:style>
  <w:style w:type="paragraph" w:customStyle="1" w:styleId="01">
    <w:name w:val="РН_01"/>
    <w:link w:val="010"/>
    <w:qFormat/>
    <w:rsid w:val="007C569A"/>
    <w:rPr>
      <w:rFonts w:ascii="Arial" w:hAnsi="Arial" w:cs="Arial"/>
      <w:b/>
      <w:caps/>
      <w:color w:val="AF931D"/>
      <w:sz w:val="32"/>
      <w:szCs w:val="32"/>
    </w:rPr>
  </w:style>
  <w:style w:type="character" w:customStyle="1" w:styleId="010">
    <w:name w:val="РН_01 Знак"/>
    <w:link w:val="01"/>
    <w:rsid w:val="007C569A"/>
    <w:rPr>
      <w:rFonts w:ascii="Arial" w:hAnsi="Arial" w:cs="Arial"/>
      <w:b/>
      <w:caps/>
      <w:color w:val="AF931D"/>
      <w:sz w:val="32"/>
      <w:szCs w:val="32"/>
    </w:rPr>
  </w:style>
  <w:style w:type="paragraph" w:customStyle="1" w:styleId="03">
    <w:name w:val="РН_03"/>
    <w:link w:val="030"/>
    <w:qFormat/>
    <w:rsid w:val="007C569A"/>
    <w:pPr>
      <w:keepNext/>
      <w:keepLines/>
      <w:jc w:val="center"/>
    </w:pPr>
    <w:rPr>
      <w:rFonts w:ascii="Arial" w:eastAsia="Calibri" w:hAnsi="Arial"/>
      <w:b/>
      <w:caps/>
      <w:sz w:val="18"/>
      <w:szCs w:val="22"/>
      <w:lang w:eastAsia="en-US"/>
    </w:rPr>
  </w:style>
  <w:style w:type="character" w:customStyle="1" w:styleId="030">
    <w:name w:val="РН_03 Знак"/>
    <w:link w:val="03"/>
    <w:rsid w:val="007C569A"/>
    <w:rPr>
      <w:rFonts w:ascii="Arial" w:eastAsia="Calibri" w:hAnsi="Arial"/>
      <w:b/>
      <w:caps/>
      <w:sz w:val="18"/>
      <w:szCs w:val="22"/>
      <w:lang w:eastAsia="en-US"/>
    </w:rPr>
  </w:style>
  <w:style w:type="paragraph" w:customStyle="1" w:styleId="04">
    <w:name w:val="РН_04"/>
    <w:link w:val="040"/>
    <w:qFormat/>
    <w:rsid w:val="007C569A"/>
    <w:pPr>
      <w:ind w:right="-108"/>
    </w:pPr>
    <w:rPr>
      <w:rFonts w:ascii="Arial" w:eastAsia="Calibri" w:hAnsi="Arial" w:cs="Arial"/>
      <w:sz w:val="16"/>
      <w:szCs w:val="16"/>
      <w:lang w:val="en-US" w:eastAsia="en-US"/>
    </w:rPr>
  </w:style>
  <w:style w:type="character" w:customStyle="1" w:styleId="040">
    <w:name w:val="РН_04 Знак"/>
    <w:link w:val="04"/>
    <w:rsid w:val="007C569A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05">
    <w:name w:val="РН_05"/>
    <w:basedOn w:val="a3"/>
    <w:link w:val="050"/>
    <w:qFormat/>
    <w:rsid w:val="007C569A"/>
    <w:pPr>
      <w:spacing w:after="200" w:line="360" w:lineRule="auto"/>
      <w:ind w:firstLine="709"/>
      <w:jc w:val="both"/>
    </w:pPr>
    <w:rPr>
      <w:rFonts w:ascii="Arial" w:eastAsia="Calibri" w:hAnsi="Arial" w:cs="Arial"/>
      <w:bCs/>
      <w:sz w:val="16"/>
      <w:szCs w:val="16"/>
      <w:lang w:eastAsia="en-US"/>
    </w:rPr>
  </w:style>
  <w:style w:type="character" w:customStyle="1" w:styleId="050">
    <w:name w:val="РН_05 Знак"/>
    <w:link w:val="05"/>
    <w:rsid w:val="007C569A"/>
    <w:rPr>
      <w:rFonts w:ascii="Arial" w:eastAsia="Calibri" w:hAnsi="Arial" w:cs="Arial"/>
      <w:bCs/>
      <w:sz w:val="16"/>
      <w:szCs w:val="16"/>
      <w:lang w:eastAsia="en-US"/>
    </w:rPr>
  </w:style>
  <w:style w:type="paragraph" w:customStyle="1" w:styleId="06">
    <w:name w:val="РН_06"/>
    <w:link w:val="060"/>
    <w:qFormat/>
    <w:rsid w:val="007C569A"/>
    <w:rPr>
      <w:rFonts w:ascii="Arial" w:eastAsia="Calibri" w:hAnsi="Arial" w:cs="Arial"/>
      <w:b/>
      <w:sz w:val="24"/>
      <w:szCs w:val="24"/>
    </w:rPr>
  </w:style>
  <w:style w:type="character" w:customStyle="1" w:styleId="060">
    <w:name w:val="РН_06 Знак"/>
    <w:link w:val="06"/>
    <w:rsid w:val="007C569A"/>
    <w:rPr>
      <w:rFonts w:ascii="Arial" w:eastAsia="Calibri" w:hAnsi="Arial" w:cs="Arial"/>
      <w:b/>
      <w:sz w:val="24"/>
      <w:szCs w:val="24"/>
    </w:rPr>
  </w:style>
  <w:style w:type="paragraph" w:customStyle="1" w:styleId="07">
    <w:name w:val="РН_07"/>
    <w:link w:val="070"/>
    <w:qFormat/>
    <w:rsid w:val="007C569A"/>
    <w:pPr>
      <w:ind w:right="-108"/>
    </w:pPr>
    <w:rPr>
      <w:rFonts w:eastAsia="Calibri"/>
      <w:sz w:val="22"/>
      <w:szCs w:val="22"/>
    </w:rPr>
  </w:style>
  <w:style w:type="character" w:customStyle="1" w:styleId="070">
    <w:name w:val="РН_07 Знак"/>
    <w:link w:val="07"/>
    <w:rsid w:val="007C569A"/>
    <w:rPr>
      <w:rFonts w:eastAsia="Calibri"/>
      <w:sz w:val="22"/>
      <w:szCs w:val="22"/>
    </w:rPr>
  </w:style>
  <w:style w:type="paragraph" w:customStyle="1" w:styleId="09">
    <w:name w:val="РН_09"/>
    <w:next w:val="02"/>
    <w:link w:val="090"/>
    <w:qFormat/>
    <w:rsid w:val="007C569A"/>
    <w:pPr>
      <w:jc w:val="both"/>
    </w:pPr>
    <w:rPr>
      <w:rFonts w:ascii="Arial" w:eastAsia="Calibri" w:hAnsi="Arial" w:cs="Arial"/>
      <w:b/>
      <w:i/>
      <w:caps/>
      <w:sz w:val="24"/>
      <w:szCs w:val="24"/>
    </w:rPr>
  </w:style>
  <w:style w:type="character" w:customStyle="1" w:styleId="090">
    <w:name w:val="РН_09 Знак"/>
    <w:link w:val="09"/>
    <w:rsid w:val="007C569A"/>
    <w:rPr>
      <w:rFonts w:ascii="Arial" w:eastAsia="Calibri" w:hAnsi="Arial" w:cs="Arial"/>
      <w:b/>
      <w:i/>
      <w:caps/>
      <w:sz w:val="24"/>
      <w:szCs w:val="24"/>
    </w:rPr>
  </w:style>
  <w:style w:type="paragraph" w:customStyle="1" w:styleId="44444444">
    <w:name w:val="44444444"/>
    <w:basedOn w:val="21"/>
    <w:next w:val="a3"/>
    <w:link w:val="444444440"/>
    <w:qFormat/>
    <w:rsid w:val="007C569A"/>
    <w:pPr>
      <w:spacing w:before="360" w:after="120" w:line="276" w:lineRule="auto"/>
      <w:ind w:left="1080" w:hanging="720"/>
      <w:outlineLvl w:val="2"/>
    </w:pPr>
    <w:rPr>
      <w:rFonts w:eastAsia="Calibri" w:cs="Times New Roman"/>
      <w:i w:val="0"/>
      <w:sz w:val="24"/>
      <w:lang w:val="x-none" w:eastAsia="en-US"/>
    </w:rPr>
  </w:style>
  <w:style w:type="character" w:customStyle="1" w:styleId="444444440">
    <w:name w:val="44444444 Знак"/>
    <w:link w:val="44444444"/>
    <w:rsid w:val="007C569A"/>
    <w:rPr>
      <w:rFonts w:ascii="Arial" w:eastAsia="Calibri" w:hAnsi="Arial"/>
      <w:b/>
      <w:bCs/>
      <w:iCs/>
      <w:sz w:val="24"/>
      <w:szCs w:val="28"/>
      <w:lang w:val="x-none" w:eastAsia="en-US"/>
    </w:rPr>
  </w:style>
  <w:style w:type="character" w:customStyle="1" w:styleId="22">
    <w:name w:val="Заголовок 2 Знак"/>
    <w:link w:val="21"/>
    <w:rsid w:val="007C569A"/>
    <w:rPr>
      <w:rFonts w:ascii="Arial" w:hAnsi="Arial" w:cs="Arial"/>
      <w:b/>
      <w:bCs/>
      <w:i/>
      <w:iCs/>
      <w:sz w:val="28"/>
      <w:szCs w:val="28"/>
    </w:rPr>
  </w:style>
  <w:style w:type="paragraph" w:customStyle="1" w:styleId="5555">
    <w:name w:val="5555"/>
    <w:basedOn w:val="44444444"/>
    <w:link w:val="55550"/>
    <w:qFormat/>
    <w:rsid w:val="007C569A"/>
    <w:pPr>
      <w:ind w:left="864" w:hanging="864"/>
      <w:outlineLvl w:val="3"/>
    </w:pPr>
    <w:rPr>
      <w:sz w:val="22"/>
    </w:rPr>
  </w:style>
  <w:style w:type="character" w:customStyle="1" w:styleId="55550">
    <w:name w:val="5555 Знак"/>
    <w:link w:val="5555"/>
    <w:rsid w:val="007C569A"/>
    <w:rPr>
      <w:rFonts w:ascii="Arial" w:eastAsia="Calibri" w:hAnsi="Arial"/>
      <w:b/>
      <w:bCs/>
      <w:iCs/>
      <w:sz w:val="22"/>
      <w:szCs w:val="28"/>
      <w:lang w:val="x-none" w:eastAsia="en-US"/>
    </w:rPr>
  </w:style>
  <w:style w:type="paragraph" w:customStyle="1" w:styleId="011">
    <w:name w:val="01_Заголовок раздела"/>
    <w:basedOn w:val="a3"/>
    <w:qFormat/>
    <w:rsid w:val="007C569A"/>
    <w:pPr>
      <w:spacing w:line="276" w:lineRule="auto"/>
      <w:ind w:firstLine="709"/>
      <w:jc w:val="both"/>
    </w:pPr>
    <w:rPr>
      <w:rFonts w:ascii="EuropeExt" w:eastAsia="Calibri" w:hAnsi="EuropeExt"/>
      <w:b/>
      <w:caps/>
      <w:color w:val="404040"/>
      <w:spacing w:val="6"/>
      <w:sz w:val="20"/>
      <w:szCs w:val="20"/>
      <w:lang w:eastAsia="en-US"/>
    </w:rPr>
  </w:style>
  <w:style w:type="paragraph" w:customStyle="1" w:styleId="021">
    <w:name w:val="02_Название раздела"/>
    <w:basedOn w:val="a3"/>
    <w:link w:val="022"/>
    <w:qFormat/>
    <w:rsid w:val="007C569A"/>
    <w:pPr>
      <w:spacing w:line="360" w:lineRule="auto"/>
      <w:ind w:firstLine="709"/>
      <w:jc w:val="both"/>
    </w:pPr>
    <w:rPr>
      <w:rFonts w:ascii="Europe" w:eastAsia="Calibri" w:hAnsi="Europe"/>
      <w:sz w:val="28"/>
      <w:szCs w:val="28"/>
      <w:lang w:eastAsia="en-US"/>
    </w:rPr>
  </w:style>
  <w:style w:type="character" w:customStyle="1" w:styleId="022">
    <w:name w:val="02_Название раздела Знак"/>
    <w:link w:val="021"/>
    <w:rsid w:val="007C569A"/>
    <w:rPr>
      <w:rFonts w:ascii="Europe" w:eastAsia="Calibri" w:hAnsi="Europe"/>
      <w:sz w:val="28"/>
      <w:szCs w:val="28"/>
      <w:lang w:eastAsia="en-US"/>
    </w:rPr>
  </w:style>
  <w:style w:type="paragraph" w:customStyle="1" w:styleId="affff3">
    <w:name w:val="утрерждаю"/>
    <w:basedOn w:val="021"/>
    <w:link w:val="affff4"/>
    <w:qFormat/>
    <w:rsid w:val="007C569A"/>
    <w:rPr>
      <w:sz w:val="22"/>
      <w:szCs w:val="22"/>
    </w:rPr>
  </w:style>
  <w:style w:type="character" w:customStyle="1" w:styleId="affff4">
    <w:name w:val="утрерждаю Знак"/>
    <w:link w:val="affff3"/>
    <w:rsid w:val="007C569A"/>
    <w:rPr>
      <w:rFonts w:ascii="Europe" w:eastAsia="Calibri" w:hAnsi="Europe"/>
      <w:sz w:val="22"/>
      <w:szCs w:val="22"/>
      <w:lang w:eastAsia="en-US"/>
    </w:rPr>
  </w:style>
  <w:style w:type="paragraph" w:customStyle="1" w:styleId="body">
    <w:name w:val="body"/>
    <w:basedOn w:val="a3"/>
    <w:link w:val="body0"/>
    <w:qFormat/>
    <w:rsid w:val="007C569A"/>
    <w:pPr>
      <w:spacing w:line="360" w:lineRule="auto"/>
      <w:ind w:firstLine="709"/>
      <w:jc w:val="both"/>
    </w:pPr>
    <w:rPr>
      <w:rFonts w:ascii="Europe" w:hAnsi="Europe"/>
      <w:bCs/>
      <w:caps/>
      <w:sz w:val="20"/>
      <w:szCs w:val="20"/>
      <w:lang w:eastAsia="en-US"/>
    </w:rPr>
  </w:style>
  <w:style w:type="character" w:customStyle="1" w:styleId="body0">
    <w:name w:val="body Знак"/>
    <w:link w:val="body"/>
    <w:rsid w:val="007C569A"/>
    <w:rPr>
      <w:rFonts w:ascii="Europe" w:hAnsi="Europe"/>
      <w:bCs/>
      <w:caps/>
      <w:lang w:eastAsia="en-US"/>
    </w:rPr>
  </w:style>
  <w:style w:type="paragraph" w:customStyle="1" w:styleId="00">
    <w:name w:val="00_раздел"/>
    <w:basedOn w:val="a3"/>
    <w:qFormat/>
    <w:rsid w:val="007C569A"/>
    <w:pPr>
      <w:spacing w:line="276" w:lineRule="auto"/>
      <w:ind w:firstLine="709"/>
      <w:jc w:val="both"/>
    </w:pPr>
    <w:rPr>
      <w:rFonts w:ascii="EuropeExt" w:eastAsia="Calibri" w:hAnsi="EuropeExt"/>
      <w:b/>
      <w:caps/>
      <w:sz w:val="18"/>
      <w:szCs w:val="18"/>
      <w:lang w:eastAsia="en-US"/>
    </w:rPr>
  </w:style>
  <w:style w:type="paragraph" w:customStyle="1" w:styleId="000">
    <w:name w:val="00_заголовок"/>
    <w:basedOn w:val="a3"/>
    <w:qFormat/>
    <w:rsid w:val="007C569A"/>
    <w:pPr>
      <w:spacing w:line="276" w:lineRule="auto"/>
      <w:ind w:firstLine="709"/>
      <w:jc w:val="both"/>
    </w:pPr>
    <w:rPr>
      <w:rFonts w:ascii="Europe" w:eastAsia="Calibri" w:hAnsi="Europe"/>
      <w:i/>
      <w:sz w:val="16"/>
      <w:szCs w:val="16"/>
      <w:lang w:eastAsia="en-US"/>
    </w:rPr>
  </w:style>
  <w:style w:type="paragraph" w:customStyle="1" w:styleId="affff5">
    <w:name w:val="Общий текст"/>
    <w:link w:val="affff6"/>
    <w:autoRedefine/>
    <w:qFormat/>
    <w:rsid w:val="007C569A"/>
    <w:pPr>
      <w:spacing w:after="120"/>
      <w:jc w:val="both"/>
    </w:pPr>
    <w:rPr>
      <w:sz w:val="24"/>
      <w:szCs w:val="22"/>
      <w:lang w:val="en-US" w:eastAsia="en-US"/>
    </w:rPr>
  </w:style>
  <w:style w:type="character" w:customStyle="1" w:styleId="affff6">
    <w:name w:val="Общий текст Знак"/>
    <w:link w:val="affff5"/>
    <w:locked/>
    <w:rsid w:val="007C569A"/>
    <w:rPr>
      <w:sz w:val="24"/>
      <w:szCs w:val="22"/>
      <w:lang w:val="en-US" w:eastAsia="en-US"/>
    </w:rPr>
  </w:style>
  <w:style w:type="paragraph" w:customStyle="1" w:styleId="affff7">
    <w:name w:val="Таблица шапка (нумерация)"/>
    <w:basedOn w:val="a3"/>
    <w:qFormat/>
    <w:rsid w:val="007C569A"/>
    <w:pPr>
      <w:spacing w:line="276" w:lineRule="auto"/>
      <w:ind w:firstLine="709"/>
      <w:jc w:val="center"/>
    </w:pPr>
    <w:rPr>
      <w:rFonts w:ascii="Arial" w:eastAsia="Calibri" w:hAnsi="Arial" w:cs="Arial"/>
      <w:sz w:val="14"/>
      <w:szCs w:val="16"/>
      <w:lang w:eastAsia="en-US"/>
    </w:rPr>
  </w:style>
  <w:style w:type="paragraph" w:customStyle="1" w:styleId="affff8">
    <w:name w:val="Таблица текст"/>
    <w:link w:val="affff9"/>
    <w:qFormat/>
    <w:rsid w:val="007C569A"/>
    <w:pPr>
      <w:spacing w:after="200" w:line="276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affff9">
    <w:name w:val="Таблица текст Знак"/>
    <w:link w:val="affff8"/>
    <w:locked/>
    <w:rsid w:val="007C569A"/>
    <w:rPr>
      <w:rFonts w:ascii="Calibri" w:eastAsia="Calibri" w:hAnsi="Calibri"/>
      <w:sz w:val="16"/>
      <w:szCs w:val="16"/>
      <w:lang w:eastAsia="en-US"/>
    </w:rPr>
  </w:style>
  <w:style w:type="paragraph" w:customStyle="1" w:styleId="affffa">
    <w:name w:val="Таблица Шапка (текст)"/>
    <w:qFormat/>
    <w:rsid w:val="007C569A"/>
    <w:pPr>
      <w:spacing w:before="40" w:after="40" w:line="276" w:lineRule="auto"/>
      <w:jc w:val="center"/>
    </w:pPr>
    <w:rPr>
      <w:rFonts w:ascii="Arial" w:hAnsi="Arial" w:cs="Arial"/>
      <w:sz w:val="16"/>
      <w:szCs w:val="16"/>
      <w:lang w:eastAsia="en-US"/>
    </w:rPr>
  </w:style>
  <w:style w:type="paragraph" w:customStyle="1" w:styleId="affffb">
    <w:name w:val="шапка таблицы"/>
    <w:basedOn w:val="a3"/>
    <w:link w:val="affffc"/>
    <w:qFormat/>
    <w:rsid w:val="007C569A"/>
    <w:pPr>
      <w:spacing w:after="200" w:line="276" w:lineRule="auto"/>
      <w:ind w:firstLine="709"/>
      <w:jc w:val="center"/>
    </w:pPr>
    <w:rPr>
      <w:rFonts w:ascii="Arial" w:hAnsi="Arial"/>
      <w:b/>
      <w:sz w:val="18"/>
      <w:szCs w:val="16"/>
      <w:lang w:eastAsia="en-US"/>
    </w:rPr>
  </w:style>
  <w:style w:type="character" w:customStyle="1" w:styleId="affffc">
    <w:name w:val="шапка таблицы Знак"/>
    <w:link w:val="affffb"/>
    <w:rsid w:val="007C569A"/>
    <w:rPr>
      <w:rFonts w:ascii="Arial" w:hAnsi="Arial"/>
      <w:b/>
      <w:sz w:val="18"/>
      <w:szCs w:val="16"/>
      <w:lang w:eastAsia="en-US"/>
    </w:rPr>
  </w:style>
  <w:style w:type="paragraph" w:customStyle="1" w:styleId="affffd">
    <w:name w:val="Название таблицы"/>
    <w:basedOn w:val="a3"/>
    <w:link w:val="affffe"/>
    <w:qFormat/>
    <w:rsid w:val="007C569A"/>
    <w:pPr>
      <w:keepNext/>
      <w:keepLines/>
      <w:spacing w:line="276" w:lineRule="auto"/>
      <w:ind w:firstLine="709"/>
      <w:jc w:val="right"/>
    </w:pPr>
    <w:rPr>
      <w:rFonts w:ascii="Arial" w:hAnsi="Arial"/>
      <w:b/>
      <w:sz w:val="18"/>
      <w:szCs w:val="16"/>
      <w:lang w:val="x-none" w:eastAsia="x-none"/>
    </w:rPr>
  </w:style>
  <w:style w:type="character" w:customStyle="1" w:styleId="affffe">
    <w:name w:val="Название таблицы Знак"/>
    <w:link w:val="affffd"/>
    <w:rsid w:val="007C569A"/>
    <w:rPr>
      <w:rFonts w:ascii="Arial" w:hAnsi="Arial"/>
      <w:b/>
      <w:sz w:val="18"/>
      <w:szCs w:val="16"/>
      <w:lang w:val="x-none" w:eastAsia="x-none"/>
    </w:rPr>
  </w:style>
  <w:style w:type="paragraph" w:customStyle="1" w:styleId="afffff">
    <w:name w:val="табл.номер"/>
    <w:basedOn w:val="a3"/>
    <w:link w:val="afffff0"/>
    <w:qFormat/>
    <w:rsid w:val="007C569A"/>
    <w:pPr>
      <w:ind w:left="360" w:hanging="360"/>
      <w:jc w:val="right"/>
    </w:pPr>
    <w:rPr>
      <w:rFonts w:ascii="Arial" w:eastAsia="Calibri" w:hAnsi="Arial"/>
      <w:sz w:val="20"/>
      <w:lang w:eastAsia="en-US"/>
    </w:rPr>
  </w:style>
  <w:style w:type="character" w:customStyle="1" w:styleId="afffff0">
    <w:name w:val="табл.номер Знак"/>
    <w:link w:val="afffff"/>
    <w:locked/>
    <w:rsid w:val="007C569A"/>
    <w:rPr>
      <w:rFonts w:ascii="Arial" w:eastAsia="Calibri" w:hAnsi="Arial"/>
      <w:szCs w:val="24"/>
      <w:lang w:eastAsia="en-US"/>
    </w:rPr>
  </w:style>
  <w:style w:type="paragraph" w:customStyle="1" w:styleId="afffff1">
    <w:name w:val="текст в таблице"/>
    <w:basedOn w:val="a3"/>
    <w:autoRedefine/>
    <w:qFormat/>
    <w:rsid w:val="007C569A"/>
    <w:pPr>
      <w:widowControl w:val="0"/>
      <w:tabs>
        <w:tab w:val="left" w:pos="1690"/>
      </w:tabs>
      <w:jc w:val="both"/>
    </w:pPr>
    <w:rPr>
      <w:sz w:val="20"/>
      <w:szCs w:val="20"/>
      <w:lang w:val="en-US" w:eastAsia="x-none"/>
    </w:rPr>
  </w:style>
  <w:style w:type="paragraph" w:customStyle="1" w:styleId="afffff2">
    <w:name w:val="номер таблицы"/>
    <w:basedOn w:val="a3"/>
    <w:next w:val="affffd"/>
    <w:link w:val="afffff3"/>
    <w:autoRedefine/>
    <w:qFormat/>
    <w:rsid w:val="007C569A"/>
    <w:pPr>
      <w:keepNext/>
      <w:keepLines/>
      <w:ind w:left="8080"/>
      <w:jc w:val="right"/>
    </w:pPr>
    <w:rPr>
      <w:rFonts w:ascii="Arial" w:hAnsi="Arial"/>
      <w:b/>
      <w:sz w:val="18"/>
      <w:szCs w:val="16"/>
      <w:lang w:eastAsia="x-none"/>
    </w:rPr>
  </w:style>
  <w:style w:type="character" w:customStyle="1" w:styleId="afffff3">
    <w:name w:val="номер таблицы Знак"/>
    <w:link w:val="afffff2"/>
    <w:rsid w:val="007C569A"/>
    <w:rPr>
      <w:rFonts w:ascii="Arial" w:hAnsi="Arial"/>
      <w:b/>
      <w:sz w:val="18"/>
      <w:szCs w:val="16"/>
      <w:lang w:eastAsia="x-none"/>
    </w:rPr>
  </w:style>
  <w:style w:type="paragraph" w:customStyle="1" w:styleId="a2">
    <w:name w:val="Спис"/>
    <w:basedOn w:val="a3"/>
    <w:link w:val="afffff4"/>
    <w:qFormat/>
    <w:rsid w:val="007C569A"/>
    <w:pPr>
      <w:numPr>
        <w:numId w:val="27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afffff4">
    <w:name w:val="Спис Знак"/>
    <w:link w:val="a2"/>
    <w:rsid w:val="007C569A"/>
    <w:rPr>
      <w:rFonts w:eastAsia="Calibri"/>
      <w:sz w:val="24"/>
      <w:szCs w:val="24"/>
      <w:lang w:eastAsia="en-US"/>
    </w:rPr>
  </w:style>
  <w:style w:type="paragraph" w:customStyle="1" w:styleId="afffff5">
    <w:name w:val="список"/>
    <w:basedOn w:val="a2"/>
    <w:link w:val="afffff6"/>
    <w:qFormat/>
    <w:rsid w:val="007C569A"/>
    <w:pPr>
      <w:numPr>
        <w:numId w:val="0"/>
      </w:numPr>
      <w:ind w:left="1495" w:hanging="360"/>
    </w:pPr>
  </w:style>
  <w:style w:type="character" w:customStyle="1" w:styleId="afffff6">
    <w:name w:val="список Знак"/>
    <w:basedOn w:val="afffff4"/>
    <w:link w:val="afffff5"/>
    <w:rsid w:val="007C569A"/>
    <w:rPr>
      <w:rFonts w:eastAsia="Calibri"/>
      <w:sz w:val="24"/>
      <w:szCs w:val="24"/>
      <w:lang w:eastAsia="en-US"/>
    </w:rPr>
  </w:style>
  <w:style w:type="paragraph" w:customStyle="1" w:styleId="afffff7">
    <w:name w:val="Таблица_основной текст"/>
    <w:qFormat/>
    <w:rsid w:val="007C569A"/>
    <w:rPr>
      <w:rFonts w:cs="Arial"/>
      <w:lang w:eastAsia="en-US"/>
    </w:rPr>
  </w:style>
  <w:style w:type="paragraph" w:customStyle="1" w:styleId="59">
    <w:name w:val="Стиль5"/>
    <w:basedOn w:val="a3"/>
    <w:qFormat/>
    <w:rsid w:val="007C569A"/>
    <w:pPr>
      <w:keepNext/>
      <w:tabs>
        <w:tab w:val="num" w:pos="864"/>
      </w:tabs>
      <w:spacing w:before="240"/>
      <w:ind w:left="864" w:hanging="864"/>
      <w:jc w:val="both"/>
    </w:pPr>
    <w:rPr>
      <w:rFonts w:ascii="Arial" w:hAnsi="Arial"/>
      <w:b/>
      <w:i/>
      <w:caps/>
      <w:sz w:val="20"/>
      <w:szCs w:val="20"/>
      <w:lang w:eastAsia="en-US"/>
    </w:rPr>
  </w:style>
  <w:style w:type="character" w:customStyle="1" w:styleId="10">
    <w:name w:val="Заголовок 1 Знак"/>
    <w:link w:val="1"/>
    <w:rsid w:val="007C569A"/>
    <w:rPr>
      <w:rFonts w:ascii="Arial" w:hAnsi="Arial" w:cs="Arial"/>
      <w:b/>
      <w:bCs/>
      <w:kern w:val="32"/>
      <w:sz w:val="32"/>
      <w:szCs w:val="32"/>
    </w:rPr>
  </w:style>
  <w:style w:type="character" w:customStyle="1" w:styleId="32">
    <w:name w:val="Заголовок 3 Знак"/>
    <w:link w:val="31"/>
    <w:uiPriority w:val="9"/>
    <w:rsid w:val="007C569A"/>
    <w:rPr>
      <w:rFonts w:ascii="Arial" w:hAnsi="Arial" w:cs="Arial"/>
      <w:b/>
      <w:bCs/>
      <w:sz w:val="26"/>
      <w:szCs w:val="26"/>
    </w:rPr>
  </w:style>
  <w:style w:type="character" w:customStyle="1" w:styleId="42">
    <w:name w:val="Заголовок 4 Знак"/>
    <w:link w:val="41"/>
    <w:rsid w:val="00D233F8"/>
    <w:rPr>
      <w:rFonts w:ascii="Arial" w:hAnsi="Arial"/>
      <w:bCs/>
      <w:i/>
      <w:szCs w:val="28"/>
    </w:rPr>
  </w:style>
  <w:style w:type="character" w:customStyle="1" w:styleId="52">
    <w:name w:val="Заголовок 5 Знак"/>
    <w:link w:val="51"/>
    <w:rsid w:val="007C569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7C569A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7C569A"/>
    <w:rPr>
      <w:sz w:val="24"/>
      <w:szCs w:val="24"/>
    </w:rPr>
  </w:style>
  <w:style w:type="character" w:customStyle="1" w:styleId="80">
    <w:name w:val="Заголовок 8 Знак"/>
    <w:link w:val="8"/>
    <w:rsid w:val="007C569A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7C569A"/>
    <w:rPr>
      <w:rFonts w:ascii="Arial" w:hAnsi="Arial" w:cs="Arial"/>
      <w:sz w:val="22"/>
      <w:szCs w:val="22"/>
    </w:rPr>
  </w:style>
  <w:style w:type="character" w:customStyle="1" w:styleId="af7">
    <w:name w:val="Название Знак"/>
    <w:link w:val="af6"/>
    <w:rsid w:val="007C569A"/>
    <w:rPr>
      <w:rFonts w:ascii="Arial" w:hAnsi="Arial" w:cs="Arial"/>
      <w:b/>
      <w:bCs/>
      <w:kern w:val="28"/>
      <w:sz w:val="32"/>
      <w:szCs w:val="32"/>
    </w:rPr>
  </w:style>
  <w:style w:type="character" w:customStyle="1" w:styleId="afd">
    <w:name w:val="Подзаголовок Знак"/>
    <w:link w:val="afc"/>
    <w:rsid w:val="007C569A"/>
    <w:rPr>
      <w:rFonts w:ascii="Arial" w:hAnsi="Arial" w:cs="Arial"/>
      <w:sz w:val="24"/>
      <w:szCs w:val="24"/>
    </w:rPr>
  </w:style>
  <w:style w:type="character" w:customStyle="1" w:styleId="afff2">
    <w:name w:val="Текст выноски Знак"/>
    <w:basedOn w:val="a4"/>
    <w:link w:val="afff1"/>
    <w:uiPriority w:val="99"/>
    <w:semiHidden/>
    <w:rsid w:val="007C569A"/>
    <w:rPr>
      <w:rFonts w:ascii="Tahoma" w:hAnsi="Tahoma" w:cs="Tahoma"/>
      <w:sz w:val="16"/>
      <w:szCs w:val="16"/>
    </w:rPr>
  </w:style>
  <w:style w:type="character" w:styleId="afffff8">
    <w:name w:val="Placeholder Text"/>
    <w:basedOn w:val="a4"/>
    <w:uiPriority w:val="99"/>
    <w:semiHidden/>
    <w:rsid w:val="007C56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erofeev\Application%20Data\Microsoft\&#1064;&#1072;&#1073;&#1083;&#1086;&#1085;&#1099;\Standa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CE63C-15B4-43E0-AA29-06925062E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Standart.dot</Template>
  <TotalTime>1</TotalTime>
  <Pages>9</Pages>
  <Words>1356</Words>
  <Characters>11387</Characters>
  <Application>Microsoft Office Word</Application>
  <DocSecurity>0</DocSecurity>
  <Lines>94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ИК "СИБИНТЕК"</Company>
  <LinksUpToDate>false</LinksUpToDate>
  <CharactersWithSpaces>12718</CharactersWithSpaces>
  <SharedDoc>false</SharedDoc>
  <HLinks>
    <vt:vector size="162" baseType="variant"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_Toc416441483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_Toc416441482</vt:lpwstr>
      </vt:variant>
      <vt:variant>
        <vt:i4>1769522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_Toc416441481</vt:lpwstr>
      </vt:variant>
      <vt:variant>
        <vt:i4>1769522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_Toc416441480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_Toc416441479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_Toc416441478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_Toc416441477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_Toc416441476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_Toc416441475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_Toc416441474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_Toc416441473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_Toc416441472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_Toc416441471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_Toc416441470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_Toc416441469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_Toc416441468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_Toc416441467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_Toc416441466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_Toc416441465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_Toc416441464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_Toc416441463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_Toc416441462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_Toc416441461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_Toc416441460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_Toc416441459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_Toc416441458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_Toc416441457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ТЕХНИЧЕСКОЕ ЗАДАНИЕ</dc:subject>
  <dc:creator>Гоцев В.В.</dc:creator>
  <cp:lastModifiedBy>Гоцев Владислав Васильевич</cp:lastModifiedBy>
  <cp:revision>3</cp:revision>
  <cp:lastPrinted>2016-12-15T12:28:00Z</cp:lastPrinted>
  <dcterms:created xsi:type="dcterms:W3CDTF">2018-06-25T09:50:00Z</dcterms:created>
  <dcterms:modified xsi:type="dcterms:W3CDTF">2018-07-06T08:20:00Z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1</vt:lpwstr>
  </property>
  <property fmtid="{D5CDD505-2E9C-101B-9397-08002B2CF9AE}" pid="3" name="_NewReviewCycle">
    <vt:lpwstr/>
  </property>
</Properties>
</file>